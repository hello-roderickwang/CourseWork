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91F5D" w14:textId="77777777" w:rsidR="00894F8E" w:rsidRDefault="00053CAF">
      <w:pPr>
        <w:pStyle w:val="Subtitle"/>
      </w:pPr>
      <w:r>
        <w:t>CS 560 Introduction to Computational Robotic</w:t>
      </w:r>
    </w:p>
    <w:p w14:paraId="55E50EB9" w14:textId="77777777" w:rsidR="00894F8E" w:rsidRDefault="00053CAF">
      <w:pPr>
        <w:pStyle w:val="Title"/>
      </w:pPr>
      <w:r>
        <w:t>Homework #2</w:t>
      </w:r>
    </w:p>
    <w:p w14:paraId="4F72A42D" w14:textId="77777777" w:rsidR="00894F8E" w:rsidRDefault="00053CAF" w:rsidP="00053CAF">
      <w:pPr>
        <w:pStyle w:val="Author"/>
      </w:pPr>
      <w:r>
        <w:t>Xuenan Wang(xw336)</w:t>
      </w:r>
    </w:p>
    <w:p w14:paraId="7C112B6F" w14:textId="77777777" w:rsidR="00894F8E" w:rsidRDefault="00053CAF" w:rsidP="00053CAF">
      <w:pPr>
        <w:pStyle w:val="Heading2"/>
      </w:pPr>
      <w:r>
        <w:t>Problem 1</w:t>
      </w:r>
    </w:p>
    <w:p w14:paraId="39BC4067" w14:textId="77777777" w:rsidR="00894F8E" w:rsidRDefault="00F03CBC" w:rsidP="00893A43">
      <w:r>
        <w:t xml:space="preserve">Because in such situation, we don’t really need an absolute coordinate, instead, we need a relative coordinate based on the tall building. Two people only need to know which side of the building they are facing, like the front side or the left side and roughly how far are those two people </w:t>
      </w:r>
      <w:r w:rsidR="0036084F">
        <w:t>from that building.</w:t>
      </w:r>
    </w:p>
    <w:p w14:paraId="05FF8BA9" w14:textId="77777777" w:rsidR="00894F8E" w:rsidRDefault="00053CAF">
      <w:pPr>
        <w:pStyle w:val="Heading2"/>
      </w:pPr>
      <w:r>
        <w:t>Problem 2</w:t>
      </w:r>
    </w:p>
    <w:p w14:paraId="379D7683" w14:textId="77777777" w:rsidR="00893A43" w:rsidRPr="00893A43" w:rsidRDefault="00893A43" w:rsidP="00893A43">
      <w:r>
        <w:t>The size of state space:</w:t>
      </w:r>
    </w:p>
    <w:p w14:paraId="2ED84832" w14:textId="77777777" w:rsidR="00894F8E" w:rsidRPr="00893A43" w:rsidRDefault="00663F42" w:rsidP="0036084F">
      <m:oMathPara>
        <m:oMath>
          <m:f>
            <m:fPr>
              <m:ctrlPr>
                <w:rPr>
                  <w:rFonts w:ascii="Cambria Math" w:hAnsi="Cambria Math"/>
                  <w:i/>
                </w:rPr>
              </m:ctrlPr>
            </m:fPr>
            <m:num>
              <m:r>
                <w:rPr>
                  <w:rFonts w:ascii="Cambria Math" w:hAnsi="Cambria Math"/>
                </w:rPr>
                <m:t>9!-8!</m:t>
              </m:r>
            </m:num>
            <m:den>
              <m:r>
                <w:rPr>
                  <w:rFonts w:ascii="Cambria Math" w:hAnsi="Cambria Math"/>
                </w:rPr>
                <m:t>2</m:t>
              </m:r>
            </m:den>
          </m:f>
        </m:oMath>
      </m:oMathPara>
    </w:p>
    <w:p w14:paraId="3A568061" w14:textId="77777777" w:rsidR="00893A43" w:rsidRDefault="00893A43" w:rsidP="0036084F">
      <w:r>
        <w:t>Explanation:</w:t>
      </w:r>
    </w:p>
    <w:p w14:paraId="2387D764" w14:textId="77777777" w:rsidR="00893A43" w:rsidRDefault="00893A43" w:rsidP="0036084F">
      <w:r>
        <w:t xml:space="preserve">We have 6 pieces labeled and two labeled as *, including the empty space, there are 8 different type of spaces. Considering 8 empty spaces needed to be filled with 8 different pieces, we have </w:t>
      </w:r>
      <m:oMath>
        <m:r>
          <w:rPr>
            <w:rFonts w:ascii="Cambria Math" w:hAnsi="Cambria Math"/>
          </w:rPr>
          <m:t>8!</m:t>
        </m:r>
      </m:oMath>
      <w:r>
        <w:t xml:space="preserve"> different possibilities to fill these. Now consider we have another extra piece and it can</w:t>
      </w:r>
      <w:r w:rsidR="006E0DB0">
        <w:t xml:space="preserve"> insert in any these 8 spaces and the rest pieces will move backward for one space, which makes it total 9 spaces to be filled. In this situation, we have </w:t>
      </w:r>
      <m:oMath>
        <m:r>
          <w:rPr>
            <w:rFonts w:ascii="Cambria Math" w:hAnsi="Cambria Math"/>
          </w:rPr>
          <m:t>8!×8</m:t>
        </m:r>
      </m:oMath>
      <w:r w:rsidR="006E0DB0">
        <w:t xml:space="preserve"> possibilities. However, we also need to consider in what situations we cannot make it happen by simply move an empty space. Since moving an empty space will not cause a reverse order of adjacent spaces, this means that the transformation by moving an empty is symmetrical, which gives us total </w:t>
      </w:r>
      <m:oMath>
        <m:f>
          <m:fPr>
            <m:ctrlPr>
              <w:rPr>
                <w:rFonts w:ascii="Cambria Math" w:hAnsi="Cambria Math"/>
                <w:i/>
              </w:rPr>
            </m:ctrlPr>
          </m:fPr>
          <m:num>
            <m:r>
              <w:rPr>
                <w:rFonts w:ascii="Cambria Math" w:hAnsi="Cambria Math"/>
              </w:rPr>
              <m:t>8!×8</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9!-8!</m:t>
            </m:r>
          </m:num>
          <m:den>
            <m:r>
              <w:rPr>
                <w:rFonts w:ascii="Cambria Math" w:hAnsi="Cambria Math"/>
              </w:rPr>
              <m:t>2</m:t>
            </m:r>
          </m:den>
        </m:f>
      </m:oMath>
      <w:r w:rsidR="006E0DB0">
        <w:t xml:space="preserve"> possibilities.</w:t>
      </w:r>
    </w:p>
    <w:p w14:paraId="2D5EDC1D" w14:textId="77777777" w:rsidR="00512B92" w:rsidRDefault="00512B92">
      <w:pPr>
        <w:rPr>
          <w:rFonts w:asciiTheme="majorHAnsi" w:eastAsiaTheme="majorEastAsia" w:hAnsiTheme="majorHAnsi" w:cstheme="majorBidi"/>
          <w:sz w:val="36"/>
          <w:szCs w:val="26"/>
        </w:rPr>
      </w:pPr>
      <w:r>
        <w:br w:type="page"/>
      </w:r>
    </w:p>
    <w:p w14:paraId="2B2F14A3" w14:textId="6A5E6982" w:rsidR="00AA3744" w:rsidRDefault="009237C8" w:rsidP="00AA3744">
      <w:pPr>
        <w:pStyle w:val="Heading2"/>
      </w:pPr>
      <w:r>
        <w:rPr>
          <w:noProof/>
        </w:rPr>
        <w:lastRenderedPageBreak/>
        <mc:AlternateContent>
          <mc:Choice Requires="wpi">
            <w:drawing>
              <wp:anchor distT="0" distB="0" distL="114300" distR="114300" simplePos="0" relativeHeight="251977728" behindDoc="0" locked="0" layoutInCell="1" allowOverlap="1" wp14:anchorId="7E223411" wp14:editId="514C6ECC">
                <wp:simplePos x="0" y="0"/>
                <wp:positionH relativeFrom="column">
                  <wp:posOffset>1551940</wp:posOffset>
                </wp:positionH>
                <wp:positionV relativeFrom="paragraph">
                  <wp:posOffset>226060</wp:posOffset>
                </wp:positionV>
                <wp:extent cx="196200" cy="214920"/>
                <wp:effectExtent l="38100" t="50800" r="20320" b="39370"/>
                <wp:wrapNone/>
                <wp:docPr id="336" name="Ink 336"/>
                <wp:cNvGraphicFramePr/>
                <a:graphic xmlns:a="http://schemas.openxmlformats.org/drawingml/2006/main">
                  <a:graphicData uri="http://schemas.microsoft.com/office/word/2010/wordprocessingInk">
                    <w14:contentPart bwMode="auto" r:id="rId7">
                      <w14:nvContentPartPr>
                        <w14:cNvContentPartPr/>
                      </w14:nvContentPartPr>
                      <w14:xfrm>
                        <a:off x="0" y="0"/>
                        <a:ext cx="196200" cy="214920"/>
                      </w14:xfrm>
                    </w14:contentPart>
                  </a:graphicData>
                </a:graphic>
              </wp:anchor>
            </w:drawing>
          </mc:Choice>
          <mc:Fallback>
            <w:pict>
              <v:shapetype w14:anchorId="090283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6" o:spid="_x0000_s1026" type="#_x0000_t75" style="position:absolute;margin-left:121pt;margin-top:16.6pt;width:17.9pt;height:19.3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">
                <v:imagedata r:id="rId8" o:title=""/>
              </v:shape>
            </w:pict>
          </mc:Fallback>
        </mc:AlternateContent>
      </w:r>
      <w:r w:rsidR="00AA3744">
        <w:t>Problem 3</w:t>
      </w:r>
    </w:p>
    <w:p w14:paraId="48376B5C" w14:textId="63AB4D2E" w:rsidR="00821F30" w:rsidRDefault="00C85E07" w:rsidP="00AA3744">
      <w:r>
        <w:rPr>
          <w:noProof/>
        </w:rPr>
        <mc:AlternateContent>
          <mc:Choice Requires="wpi">
            <w:drawing>
              <wp:anchor distT="0" distB="0" distL="114300" distR="114300" simplePos="0" relativeHeight="251993088" behindDoc="0" locked="0" layoutInCell="1" allowOverlap="1" wp14:anchorId="62C0AB55" wp14:editId="764A22E1">
                <wp:simplePos x="0" y="0"/>
                <wp:positionH relativeFrom="column">
                  <wp:posOffset>1141095</wp:posOffset>
                </wp:positionH>
                <wp:positionV relativeFrom="paragraph">
                  <wp:posOffset>39370</wp:posOffset>
                </wp:positionV>
                <wp:extent cx="868510" cy="574675"/>
                <wp:effectExtent l="38100" t="38100" r="20955" b="47625"/>
                <wp:wrapNone/>
                <wp:docPr id="355" name="Ink 355"/>
                <wp:cNvGraphicFramePr/>
                <a:graphic xmlns:a="http://schemas.openxmlformats.org/drawingml/2006/main">
                  <a:graphicData uri="http://schemas.microsoft.com/office/word/2010/wordprocessingInk">
                    <w14:contentPart bwMode="auto" r:id="rId9">
                      <w14:nvContentPartPr>
                        <w14:cNvContentPartPr/>
                      </w14:nvContentPartPr>
                      <w14:xfrm>
                        <a:off x="0" y="0"/>
                        <a:ext cx="868510" cy="574675"/>
                      </w14:xfrm>
                    </w14:contentPart>
                  </a:graphicData>
                </a:graphic>
              </wp:anchor>
            </w:drawing>
          </mc:Choice>
          <mc:Fallback>
            <w:pict>
              <v:shape w14:anchorId="309850E7" id="Ink 355" o:spid="_x0000_s1026" type="#_x0000_t75" style="position:absolute;margin-left:88.65pt;margin-top:1.9pt;width:70.85pt;height:47.6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">
                <v:imagedata r:id="rId10" o:title=""/>
              </v:shape>
            </w:pict>
          </mc:Fallback>
        </mc:AlternateContent>
      </w:r>
      <w:r w:rsidR="00821F30">
        <w:t>Uniform-cost:</w:t>
      </w:r>
    </w:p>
    <w:p w14:paraId="111E8077" w14:textId="60B30112" w:rsidR="00512B92" w:rsidRDefault="000C3A07" w:rsidP="00AA3744">
      <w:r>
        <w:rPr>
          <w:noProof/>
        </w:rPr>
        <mc:AlternateContent>
          <mc:Choice Requires="wpi">
            <w:drawing>
              <wp:anchor distT="0" distB="0" distL="114300" distR="114300" simplePos="0" relativeHeight="252056576" behindDoc="0" locked="0" layoutInCell="1" allowOverlap="1" wp14:anchorId="332F1DF7" wp14:editId="2876CEED">
                <wp:simplePos x="0" y="0"/>
                <wp:positionH relativeFrom="column">
                  <wp:posOffset>2708910</wp:posOffset>
                </wp:positionH>
                <wp:positionV relativeFrom="paragraph">
                  <wp:posOffset>-32385</wp:posOffset>
                </wp:positionV>
                <wp:extent cx="2108900" cy="264795"/>
                <wp:effectExtent l="38100" t="38100" r="12065" b="40005"/>
                <wp:wrapNone/>
                <wp:docPr id="417" name="Ink 417"/>
                <wp:cNvGraphicFramePr/>
                <a:graphic xmlns:a="http://schemas.openxmlformats.org/drawingml/2006/main">
                  <a:graphicData uri="http://schemas.microsoft.com/office/word/2010/wordprocessingInk">
                    <w14:contentPart bwMode="auto" r:id="rId11">
                      <w14:nvContentPartPr>
                        <w14:cNvContentPartPr/>
                      </w14:nvContentPartPr>
                      <w14:xfrm>
                        <a:off x="0" y="0"/>
                        <a:ext cx="2108900" cy="264795"/>
                      </w14:xfrm>
                    </w14:contentPart>
                  </a:graphicData>
                </a:graphic>
              </wp:anchor>
            </w:drawing>
          </mc:Choice>
          <mc:Fallback>
            <w:pict>
              <v:shape w14:anchorId="38B70E87" id="Ink 417" o:spid="_x0000_s1026" type="#_x0000_t75" style="position:absolute;margin-left:212.1pt;margin-top:-3.75pt;width:168.45pt;height:23.2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">
                <v:imagedata r:id="rId12" o:title=""/>
              </v:shape>
            </w:pict>
          </mc:Fallback>
        </mc:AlternateContent>
      </w:r>
      <w:r w:rsidR="00C91F8C">
        <w:rPr>
          <w:noProof/>
        </w:rPr>
        <mc:AlternateContent>
          <mc:Choice Requires="wpi">
            <w:drawing>
              <wp:anchor distT="0" distB="0" distL="114300" distR="114300" simplePos="0" relativeHeight="252015616" behindDoc="0" locked="0" layoutInCell="1" allowOverlap="1" wp14:anchorId="60B8F2A5" wp14:editId="30DA2200">
                <wp:simplePos x="0" y="0"/>
                <wp:positionH relativeFrom="column">
                  <wp:posOffset>2186695</wp:posOffset>
                </wp:positionH>
                <wp:positionV relativeFrom="paragraph">
                  <wp:posOffset>-60921</wp:posOffset>
                </wp:positionV>
                <wp:extent cx="70200" cy="140400"/>
                <wp:effectExtent l="38100" t="38100" r="19050" b="37465"/>
                <wp:wrapNone/>
                <wp:docPr id="377" name="Ink 377"/>
                <wp:cNvGraphicFramePr/>
                <a:graphic xmlns:a="http://schemas.openxmlformats.org/drawingml/2006/main">
                  <a:graphicData uri="http://schemas.microsoft.com/office/word/2010/wordprocessingInk">
                    <w14:contentPart bwMode="auto" r:id="rId13">
                      <w14:nvContentPartPr>
                        <w14:cNvContentPartPr/>
                      </w14:nvContentPartPr>
                      <w14:xfrm>
                        <a:off x="0" y="0"/>
                        <a:ext cx="70200" cy="140400"/>
                      </w14:xfrm>
                    </w14:contentPart>
                  </a:graphicData>
                </a:graphic>
              </wp:anchor>
            </w:drawing>
          </mc:Choice>
          <mc:Fallback>
            <w:pict>
              <v:shape w14:anchorId="032BB742" id="Ink 377" o:spid="_x0000_s1026" type="#_x0000_t75" style="position:absolute;margin-left:171pt;margin-top:-6pt;width:8pt;height:13.4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">
                <v:imagedata r:id="rId14" o:title=""/>
              </v:shape>
            </w:pict>
          </mc:Fallback>
        </mc:AlternateContent>
      </w:r>
      <w:r w:rsidR="00C91F8C">
        <w:rPr>
          <w:noProof/>
        </w:rPr>
        <mc:AlternateContent>
          <mc:Choice Requires="wpi">
            <w:drawing>
              <wp:anchor distT="0" distB="0" distL="114300" distR="114300" simplePos="0" relativeHeight="252014592" behindDoc="0" locked="0" layoutInCell="1" allowOverlap="1" wp14:anchorId="4D3BC2D6" wp14:editId="055D88CE">
                <wp:simplePos x="0" y="0"/>
                <wp:positionH relativeFrom="column">
                  <wp:posOffset>1424215</wp:posOffset>
                </wp:positionH>
                <wp:positionV relativeFrom="paragraph">
                  <wp:posOffset>-9441</wp:posOffset>
                </wp:positionV>
                <wp:extent cx="76680" cy="88920"/>
                <wp:effectExtent l="38100" t="50800" r="38100" b="38100"/>
                <wp:wrapNone/>
                <wp:docPr id="376" name="Ink 376"/>
                <wp:cNvGraphicFramePr/>
                <a:graphic xmlns:a="http://schemas.openxmlformats.org/drawingml/2006/main">
                  <a:graphicData uri="http://schemas.microsoft.com/office/word/2010/wordprocessingInk">
                    <w14:contentPart bwMode="auto" r:id="rId15">
                      <w14:nvContentPartPr>
                        <w14:cNvContentPartPr/>
                      </w14:nvContentPartPr>
                      <w14:xfrm>
                        <a:off x="0" y="0"/>
                        <a:ext cx="76680" cy="88920"/>
                      </w14:xfrm>
                    </w14:contentPart>
                  </a:graphicData>
                </a:graphic>
              </wp:anchor>
            </w:drawing>
          </mc:Choice>
          <mc:Fallback>
            <w:pict>
              <v:shape w14:anchorId="41A48058" id="Ink 376" o:spid="_x0000_s1026" type="#_x0000_t75" style="position:absolute;margin-left:110.95pt;margin-top:-1.95pt;width:8.45pt;height:9.4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">
                <v:imagedata r:id="rId16" o:title=""/>
              </v:shape>
            </w:pict>
          </mc:Fallback>
        </mc:AlternateContent>
      </w:r>
      <w:r w:rsidR="00C85E07">
        <w:rPr>
          <w:noProof/>
        </w:rPr>
        <mc:AlternateContent>
          <mc:Choice Requires="wpi">
            <w:drawing>
              <wp:anchor distT="0" distB="0" distL="114300" distR="114300" simplePos="0" relativeHeight="251986944" behindDoc="0" locked="0" layoutInCell="1" allowOverlap="1" wp14:anchorId="45F85867" wp14:editId="462F5D5D">
                <wp:simplePos x="0" y="0"/>
                <wp:positionH relativeFrom="column">
                  <wp:posOffset>1901825</wp:posOffset>
                </wp:positionH>
                <wp:positionV relativeFrom="paragraph">
                  <wp:posOffset>-74295</wp:posOffset>
                </wp:positionV>
                <wp:extent cx="243000" cy="294120"/>
                <wp:effectExtent l="38100" t="50800" r="36830" b="48895"/>
                <wp:wrapNone/>
                <wp:docPr id="349" name="Ink 349"/>
                <wp:cNvGraphicFramePr/>
                <a:graphic xmlns:a="http://schemas.openxmlformats.org/drawingml/2006/main">
                  <a:graphicData uri="http://schemas.microsoft.com/office/word/2010/wordprocessingInk">
                    <w14:contentPart bwMode="auto" r:id="rId17">
                      <w14:nvContentPartPr>
                        <w14:cNvContentPartPr/>
                      </w14:nvContentPartPr>
                      <w14:xfrm>
                        <a:off x="0" y="0"/>
                        <a:ext cx="243000" cy="294120"/>
                      </w14:xfrm>
                    </w14:contentPart>
                  </a:graphicData>
                </a:graphic>
              </wp:anchor>
            </w:drawing>
          </mc:Choice>
          <mc:Fallback>
            <w:pict>
              <v:shape w14:anchorId="4FCA078F" id="Ink 349" o:spid="_x0000_s1026" type="#_x0000_t75" style="position:absolute;margin-left:148.55pt;margin-top:-7.05pt;width:21.6pt;height:25.5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">
                <v:imagedata r:id="rId18" o:title=""/>
              </v:shape>
            </w:pict>
          </mc:Fallback>
        </mc:AlternateContent>
      </w:r>
    </w:p>
    <w:p w14:paraId="5A33191D" w14:textId="4835459B" w:rsidR="00512B92" w:rsidRDefault="00D37FFB" w:rsidP="00AA3744">
      <w:r>
        <w:rPr>
          <w:noProof/>
        </w:rPr>
        <mc:AlternateContent>
          <mc:Choice Requires="wpi">
            <w:drawing>
              <wp:anchor distT="0" distB="0" distL="114300" distR="114300" simplePos="0" relativeHeight="252072960" behindDoc="0" locked="0" layoutInCell="1" allowOverlap="1" wp14:anchorId="6D6E5136" wp14:editId="23CCDBD9">
                <wp:simplePos x="0" y="0"/>
                <wp:positionH relativeFrom="column">
                  <wp:posOffset>2872105</wp:posOffset>
                </wp:positionH>
                <wp:positionV relativeFrom="paragraph">
                  <wp:posOffset>-16510</wp:posOffset>
                </wp:positionV>
                <wp:extent cx="980000" cy="195380"/>
                <wp:effectExtent l="38100" t="38100" r="0" b="46355"/>
                <wp:wrapNone/>
                <wp:docPr id="433" name="Ink 433"/>
                <wp:cNvGraphicFramePr/>
                <a:graphic xmlns:a="http://schemas.openxmlformats.org/drawingml/2006/main">
                  <a:graphicData uri="http://schemas.microsoft.com/office/word/2010/wordprocessingInk">
                    <w14:contentPart bwMode="auto" r:id="rId19">
                      <w14:nvContentPartPr>
                        <w14:cNvContentPartPr/>
                      </w14:nvContentPartPr>
                      <w14:xfrm>
                        <a:off x="0" y="0"/>
                        <a:ext cx="980000" cy="195380"/>
                      </w14:xfrm>
                    </w14:contentPart>
                  </a:graphicData>
                </a:graphic>
              </wp:anchor>
            </w:drawing>
          </mc:Choice>
          <mc:Fallback>
            <w:pict>
              <v:shape w14:anchorId="4B244985" id="Ink 433" o:spid="_x0000_s1026" type="#_x0000_t75" style="position:absolute;margin-left:224.95pt;margin-top:-2.5pt;width:79.55pt;height:17.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&#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">
                <v:imagedata r:id="rId20" o:title=""/>
              </v:shape>
            </w:pict>
          </mc:Fallback>
        </mc:AlternateContent>
      </w:r>
      <w:r>
        <w:rPr>
          <w:noProof/>
        </w:rPr>
        <mc:AlternateContent>
          <mc:Choice Requires="wpi">
            <w:drawing>
              <wp:anchor distT="0" distB="0" distL="114300" distR="114300" simplePos="0" relativeHeight="252071936" behindDoc="0" locked="0" layoutInCell="1" allowOverlap="1" wp14:anchorId="21FD06F7" wp14:editId="5F0C49C3">
                <wp:simplePos x="0" y="0"/>
                <wp:positionH relativeFrom="column">
                  <wp:posOffset>4010815</wp:posOffset>
                </wp:positionH>
                <wp:positionV relativeFrom="paragraph">
                  <wp:posOffset>-11938</wp:posOffset>
                </wp:positionV>
                <wp:extent cx="102960" cy="186840"/>
                <wp:effectExtent l="38100" t="38100" r="0" b="41910"/>
                <wp:wrapNone/>
                <wp:docPr id="432" name="Ink 432"/>
                <wp:cNvGraphicFramePr/>
                <a:graphic xmlns:a="http://schemas.openxmlformats.org/drawingml/2006/main">
                  <a:graphicData uri="http://schemas.microsoft.com/office/word/2010/wordprocessingInk">
                    <w14:contentPart bwMode="auto" r:id="rId21">
                      <w14:nvContentPartPr>
                        <w14:cNvContentPartPr/>
                      </w14:nvContentPartPr>
                      <w14:xfrm>
                        <a:off x="0" y="0"/>
                        <a:ext cx="102960" cy="186840"/>
                      </w14:xfrm>
                    </w14:contentPart>
                  </a:graphicData>
                </a:graphic>
              </wp:anchor>
            </w:drawing>
          </mc:Choice>
          <mc:Fallback>
            <w:pict>
              <v:shape w14:anchorId="5A47F052" id="Ink 432" o:spid="_x0000_s1026" type="#_x0000_t75" style="position:absolute;margin-left:314.6pt;margin-top:-2.15pt;width:10.5pt;height:17.1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">
                <v:imagedata r:id="rId22" o:title=""/>
              </v:shape>
            </w:pict>
          </mc:Fallback>
        </mc:AlternateContent>
      </w:r>
      <w:r w:rsidR="00C91F8C">
        <w:rPr>
          <w:noProof/>
        </w:rPr>
        <mc:AlternateContent>
          <mc:Choice Requires="wpi">
            <w:drawing>
              <wp:anchor distT="0" distB="0" distL="114300" distR="114300" simplePos="0" relativeHeight="252020736" behindDoc="0" locked="0" layoutInCell="1" allowOverlap="1" wp14:anchorId="69CAAB6C" wp14:editId="5DB254FF">
                <wp:simplePos x="0" y="0"/>
                <wp:positionH relativeFrom="column">
                  <wp:posOffset>1943735</wp:posOffset>
                </wp:positionH>
                <wp:positionV relativeFrom="paragraph">
                  <wp:posOffset>146050</wp:posOffset>
                </wp:positionV>
                <wp:extent cx="112275" cy="93345"/>
                <wp:effectExtent l="38100" t="38100" r="15240" b="33655"/>
                <wp:wrapNone/>
                <wp:docPr id="382" name="Ink 382"/>
                <wp:cNvGraphicFramePr/>
                <a:graphic xmlns:a="http://schemas.openxmlformats.org/drawingml/2006/main">
                  <a:graphicData uri="http://schemas.microsoft.com/office/word/2010/wordprocessingInk">
                    <w14:contentPart bwMode="auto" r:id="rId23">
                      <w14:nvContentPartPr>
                        <w14:cNvContentPartPr/>
                      </w14:nvContentPartPr>
                      <w14:xfrm>
                        <a:off x="0" y="0"/>
                        <a:ext cx="112275" cy="93345"/>
                      </w14:xfrm>
                    </w14:contentPart>
                  </a:graphicData>
                </a:graphic>
              </wp:anchor>
            </w:drawing>
          </mc:Choice>
          <mc:Fallback>
            <w:pict>
              <v:shape w14:anchorId="11466ABA" id="Ink 382" o:spid="_x0000_s1026" type="#_x0000_t75" style="position:absolute;margin-left:151.85pt;margin-top:10.3pt;width:11.3pt;height:9.7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">
                <v:imagedata r:id="rId24" o:title=""/>
              </v:shape>
            </w:pict>
          </mc:Fallback>
        </mc:AlternateContent>
      </w:r>
      <w:r w:rsidR="00C91F8C">
        <w:rPr>
          <w:noProof/>
        </w:rPr>
        <mc:AlternateContent>
          <mc:Choice Requires="wpi">
            <w:drawing>
              <wp:anchor distT="0" distB="0" distL="114300" distR="114300" simplePos="0" relativeHeight="252017664" behindDoc="0" locked="0" layoutInCell="1" allowOverlap="1" wp14:anchorId="29896C95" wp14:editId="3B3F20D6">
                <wp:simplePos x="0" y="0"/>
                <wp:positionH relativeFrom="column">
                  <wp:posOffset>1412335</wp:posOffset>
                </wp:positionH>
                <wp:positionV relativeFrom="paragraph">
                  <wp:posOffset>127874</wp:posOffset>
                </wp:positionV>
                <wp:extent cx="51840" cy="145080"/>
                <wp:effectExtent l="38100" t="38100" r="37465" b="45720"/>
                <wp:wrapNone/>
                <wp:docPr id="379" name="Ink 379"/>
                <wp:cNvGraphicFramePr/>
                <a:graphic xmlns:a="http://schemas.openxmlformats.org/drawingml/2006/main">
                  <a:graphicData uri="http://schemas.microsoft.com/office/word/2010/wordprocessingInk">
                    <w14:contentPart bwMode="auto" r:id="rId25">
                      <w14:nvContentPartPr>
                        <w14:cNvContentPartPr/>
                      </w14:nvContentPartPr>
                      <w14:xfrm>
                        <a:off x="0" y="0"/>
                        <a:ext cx="51840" cy="145080"/>
                      </w14:xfrm>
                    </w14:contentPart>
                  </a:graphicData>
                </a:graphic>
              </wp:anchor>
            </w:drawing>
          </mc:Choice>
          <mc:Fallback>
            <w:pict>
              <v:shape w14:anchorId="77B74F08" id="Ink 379" o:spid="_x0000_s1026" type="#_x0000_t75" style="position:absolute;margin-left:110pt;margin-top:8.85pt;width:6.5pt;height:13.8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">
                <v:imagedata r:id="rId26" o:title=""/>
              </v:shape>
            </w:pict>
          </mc:Fallback>
        </mc:AlternateContent>
      </w:r>
      <w:r w:rsidR="00C91F8C">
        <w:rPr>
          <w:noProof/>
        </w:rPr>
        <mc:AlternateContent>
          <mc:Choice Requires="wpi">
            <w:drawing>
              <wp:anchor distT="0" distB="0" distL="114300" distR="114300" simplePos="0" relativeHeight="252016640" behindDoc="0" locked="0" layoutInCell="1" allowOverlap="1" wp14:anchorId="4E8142AA" wp14:editId="406E06ED">
                <wp:simplePos x="0" y="0"/>
                <wp:positionH relativeFrom="column">
                  <wp:posOffset>824455</wp:posOffset>
                </wp:positionH>
                <wp:positionV relativeFrom="paragraph">
                  <wp:posOffset>146594</wp:posOffset>
                </wp:positionV>
                <wp:extent cx="98280" cy="159120"/>
                <wp:effectExtent l="38100" t="38100" r="0" b="44450"/>
                <wp:wrapNone/>
                <wp:docPr id="378" name="Ink 378"/>
                <wp:cNvGraphicFramePr/>
                <a:graphic xmlns:a="http://schemas.openxmlformats.org/drawingml/2006/main">
                  <a:graphicData uri="http://schemas.microsoft.com/office/word/2010/wordprocessingInk">
                    <w14:contentPart bwMode="auto" r:id="rId27">
                      <w14:nvContentPartPr>
                        <w14:cNvContentPartPr/>
                      </w14:nvContentPartPr>
                      <w14:xfrm>
                        <a:off x="0" y="0"/>
                        <a:ext cx="98280" cy="159120"/>
                      </w14:xfrm>
                    </w14:contentPart>
                  </a:graphicData>
                </a:graphic>
              </wp:anchor>
            </w:drawing>
          </mc:Choice>
          <mc:Fallback>
            <w:pict>
              <v:shape w14:anchorId="61CE5375" id="Ink 378" o:spid="_x0000_s1026" type="#_x0000_t75" style="position:absolute;margin-left:63.7pt;margin-top:10.35pt;width:10.2pt;height:14.9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">
                <v:imagedata r:id="rId28" o:title=""/>
              </v:shape>
            </w:pict>
          </mc:Fallback>
        </mc:AlternateContent>
      </w:r>
      <w:r w:rsidR="002F6026">
        <w:rPr>
          <w:noProof/>
        </w:rPr>
        <mc:AlternateContent>
          <mc:Choice Requires="wpi">
            <w:drawing>
              <wp:anchor distT="0" distB="0" distL="114300" distR="114300" simplePos="0" relativeHeight="252013568" behindDoc="0" locked="0" layoutInCell="1" allowOverlap="1" wp14:anchorId="47918BE9" wp14:editId="6DD6815A">
                <wp:simplePos x="0" y="0"/>
                <wp:positionH relativeFrom="column">
                  <wp:posOffset>558165</wp:posOffset>
                </wp:positionH>
                <wp:positionV relativeFrom="paragraph">
                  <wp:posOffset>-208280</wp:posOffset>
                </wp:positionV>
                <wp:extent cx="1176110" cy="621030"/>
                <wp:effectExtent l="38100" t="38100" r="17780" b="39370"/>
                <wp:wrapNone/>
                <wp:docPr id="375" name="Ink 375"/>
                <wp:cNvGraphicFramePr/>
                <a:graphic xmlns:a="http://schemas.openxmlformats.org/drawingml/2006/main">
                  <a:graphicData uri="http://schemas.microsoft.com/office/word/2010/wordprocessingInk">
                    <w14:contentPart bwMode="auto" r:id="rId29">
                      <w14:nvContentPartPr>
                        <w14:cNvContentPartPr/>
                      </w14:nvContentPartPr>
                      <w14:xfrm>
                        <a:off x="0" y="0"/>
                        <a:ext cx="1176110" cy="621030"/>
                      </w14:xfrm>
                    </w14:contentPart>
                  </a:graphicData>
                </a:graphic>
              </wp:anchor>
            </w:drawing>
          </mc:Choice>
          <mc:Fallback>
            <w:pict>
              <v:shape w14:anchorId="75A34F5E" id="Ink 375" o:spid="_x0000_s1026" type="#_x0000_t75" style="position:absolute;margin-left:42.75pt;margin-top:-17.6pt;width:95pt;height:51.3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">
                <v:imagedata r:id="rId30" o:title=""/>
              </v:shape>
            </w:pict>
          </mc:Fallback>
        </mc:AlternateContent>
      </w:r>
      <w:r w:rsidR="002F6026">
        <w:rPr>
          <w:noProof/>
        </w:rPr>
        <mc:AlternateContent>
          <mc:Choice Requires="wpi">
            <w:drawing>
              <wp:anchor distT="0" distB="0" distL="114300" distR="114300" simplePos="0" relativeHeight="252004352" behindDoc="0" locked="0" layoutInCell="1" allowOverlap="1" wp14:anchorId="52FCCB26" wp14:editId="77B78570">
                <wp:simplePos x="0" y="0"/>
                <wp:positionH relativeFrom="column">
                  <wp:posOffset>1645285</wp:posOffset>
                </wp:positionH>
                <wp:positionV relativeFrom="paragraph">
                  <wp:posOffset>137160</wp:posOffset>
                </wp:positionV>
                <wp:extent cx="275760" cy="294120"/>
                <wp:effectExtent l="38100" t="50800" r="29210" b="48895"/>
                <wp:wrapNone/>
                <wp:docPr id="366" name="Ink 366"/>
                <wp:cNvGraphicFramePr/>
                <a:graphic xmlns:a="http://schemas.openxmlformats.org/drawingml/2006/main">
                  <a:graphicData uri="http://schemas.microsoft.com/office/word/2010/wordprocessingInk">
                    <w14:contentPart bwMode="auto" r:id="rId31">
                      <w14:nvContentPartPr>
                        <w14:cNvContentPartPr/>
                      </w14:nvContentPartPr>
                      <w14:xfrm>
                        <a:off x="0" y="0"/>
                        <a:ext cx="275760" cy="294120"/>
                      </w14:xfrm>
                    </w14:contentPart>
                  </a:graphicData>
                </a:graphic>
              </wp:anchor>
            </w:drawing>
          </mc:Choice>
          <mc:Fallback>
            <w:pict>
              <v:shape w14:anchorId="403E4524" id="Ink 366" o:spid="_x0000_s1026" type="#_x0000_t75" style="position:absolute;margin-left:128.35pt;margin-top:9.6pt;width:24.1pt;height:25.5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">
                <v:imagedata r:id="rId32" o:title=""/>
              </v:shape>
            </w:pict>
          </mc:Fallback>
        </mc:AlternateContent>
      </w:r>
    </w:p>
    <w:p w14:paraId="75575D1A" w14:textId="1E5DE89A" w:rsidR="00512B92" w:rsidRDefault="00512B92" w:rsidP="00AA3744"/>
    <w:p w14:paraId="339B9A0B" w14:textId="1BCF8E44" w:rsidR="00512B92" w:rsidRDefault="008D4A31" w:rsidP="00AA3744">
      <w:r>
        <w:rPr>
          <w:noProof/>
        </w:rPr>
        <mc:AlternateContent>
          <mc:Choice Requires="wpi">
            <w:drawing>
              <wp:anchor distT="0" distB="0" distL="114300" distR="114300" simplePos="0" relativeHeight="252113920" behindDoc="0" locked="0" layoutInCell="1" allowOverlap="1" wp14:anchorId="53FC37A4" wp14:editId="1887FA47">
                <wp:simplePos x="0" y="0"/>
                <wp:positionH relativeFrom="column">
                  <wp:posOffset>2452370</wp:posOffset>
                </wp:positionH>
                <wp:positionV relativeFrom="paragraph">
                  <wp:posOffset>-11430</wp:posOffset>
                </wp:positionV>
                <wp:extent cx="238240" cy="131040"/>
                <wp:effectExtent l="38100" t="38100" r="15875" b="46990"/>
                <wp:wrapNone/>
                <wp:docPr id="480" name="Ink 480"/>
                <wp:cNvGraphicFramePr/>
                <a:graphic xmlns:a="http://schemas.openxmlformats.org/drawingml/2006/main">
                  <a:graphicData uri="http://schemas.microsoft.com/office/word/2010/wordprocessingInk">
                    <w14:contentPart bwMode="auto" r:id="rId33">
                      <w14:nvContentPartPr>
                        <w14:cNvContentPartPr/>
                      </w14:nvContentPartPr>
                      <w14:xfrm>
                        <a:off x="0" y="0"/>
                        <a:ext cx="238240" cy="131040"/>
                      </w14:xfrm>
                    </w14:contentPart>
                  </a:graphicData>
                </a:graphic>
              </wp:anchor>
            </w:drawing>
          </mc:Choice>
          <mc:Fallback>
            <w:pict>
              <v:shape w14:anchorId="6F7C13CC" id="Ink 480" o:spid="_x0000_s1026" type="#_x0000_t75" style="position:absolute;margin-left:191.9pt;margin-top:-2.1pt;width:21.15pt;height:12.75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">
                <v:imagedata r:id="rId34" o:title=""/>
              </v:shape>
            </w:pict>
          </mc:Fallback>
        </mc:AlternateContent>
      </w:r>
      <w:r w:rsidR="00F64929">
        <w:rPr>
          <w:noProof/>
        </w:rPr>
        <mc:AlternateContent>
          <mc:Choice Requires="wpi">
            <w:drawing>
              <wp:anchor distT="0" distB="0" distL="114300" distR="114300" simplePos="0" relativeHeight="252091392" behindDoc="0" locked="0" layoutInCell="1" allowOverlap="1" wp14:anchorId="68E679A5" wp14:editId="2A243387">
                <wp:simplePos x="0" y="0"/>
                <wp:positionH relativeFrom="column">
                  <wp:posOffset>1752600</wp:posOffset>
                </wp:positionH>
                <wp:positionV relativeFrom="paragraph">
                  <wp:posOffset>-90805</wp:posOffset>
                </wp:positionV>
                <wp:extent cx="984250" cy="778510"/>
                <wp:effectExtent l="38100" t="50800" r="44450" b="46990"/>
                <wp:wrapNone/>
                <wp:docPr id="451" name="Ink 451"/>
                <wp:cNvGraphicFramePr/>
                <a:graphic xmlns:a="http://schemas.openxmlformats.org/drawingml/2006/main">
                  <a:graphicData uri="http://schemas.microsoft.com/office/word/2010/wordprocessingInk">
                    <w14:contentPart bwMode="auto" r:id="rId35">
                      <w14:nvContentPartPr>
                        <w14:cNvContentPartPr/>
                      </w14:nvContentPartPr>
                      <w14:xfrm>
                        <a:off x="0" y="0"/>
                        <a:ext cx="984250" cy="778510"/>
                      </w14:xfrm>
                    </w14:contentPart>
                  </a:graphicData>
                </a:graphic>
              </wp:anchor>
            </w:drawing>
          </mc:Choice>
          <mc:Fallback>
            <w:pict>
              <v:shape w14:anchorId="1FC4E4A4" id="Ink 451" o:spid="_x0000_s1026" type="#_x0000_t75" style="position:absolute;margin-left:136.8pt;margin-top:-8.35pt;width:79.9pt;height:63.7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">
                <v:imagedata r:id="rId36" o:title=""/>
              </v:shape>
            </w:pict>
          </mc:Fallback>
        </mc:AlternateContent>
      </w:r>
      <w:r w:rsidR="001A611A">
        <w:rPr>
          <w:noProof/>
        </w:rPr>
        <mc:AlternateContent>
          <mc:Choice Requires="wpi">
            <w:drawing>
              <wp:anchor distT="0" distB="0" distL="114300" distR="114300" simplePos="0" relativeHeight="252037120" behindDoc="0" locked="0" layoutInCell="1" allowOverlap="1" wp14:anchorId="40377D24" wp14:editId="61CE9962">
                <wp:simplePos x="0" y="0"/>
                <wp:positionH relativeFrom="column">
                  <wp:posOffset>800735</wp:posOffset>
                </wp:positionH>
                <wp:positionV relativeFrom="paragraph">
                  <wp:posOffset>-29845</wp:posOffset>
                </wp:positionV>
                <wp:extent cx="89070" cy="125730"/>
                <wp:effectExtent l="38100" t="38100" r="0" b="39370"/>
                <wp:wrapNone/>
                <wp:docPr id="398" name="Ink 398"/>
                <wp:cNvGraphicFramePr/>
                <a:graphic xmlns:a="http://schemas.openxmlformats.org/drawingml/2006/main">
                  <a:graphicData uri="http://schemas.microsoft.com/office/word/2010/wordprocessingInk">
                    <w14:contentPart bwMode="auto" r:id="rId37">
                      <w14:nvContentPartPr>
                        <w14:cNvContentPartPr/>
                      </w14:nvContentPartPr>
                      <w14:xfrm>
                        <a:off x="0" y="0"/>
                        <a:ext cx="89070" cy="125730"/>
                      </w14:xfrm>
                    </w14:contentPart>
                  </a:graphicData>
                </a:graphic>
              </wp:anchor>
            </w:drawing>
          </mc:Choice>
          <mc:Fallback>
            <w:pict>
              <v:shape w14:anchorId="37CA9832" id="Ink 398" o:spid="_x0000_s1026" type="#_x0000_t75" style="position:absolute;margin-left:61.85pt;margin-top:-3.55pt;width:9.45pt;height:12.3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">
                <v:imagedata r:id="rId38" o:title=""/>
              </v:shape>
            </w:pict>
          </mc:Fallback>
        </mc:AlternateContent>
      </w:r>
      <w:r w:rsidR="001A611A">
        <w:rPr>
          <w:noProof/>
        </w:rPr>
        <mc:AlternateContent>
          <mc:Choice Requires="wpi">
            <w:drawing>
              <wp:anchor distT="0" distB="0" distL="114300" distR="114300" simplePos="0" relativeHeight="252034048" behindDoc="0" locked="0" layoutInCell="1" allowOverlap="1" wp14:anchorId="01EF0798" wp14:editId="00439206">
                <wp:simplePos x="0" y="0"/>
                <wp:positionH relativeFrom="column">
                  <wp:posOffset>469265</wp:posOffset>
                </wp:positionH>
                <wp:positionV relativeFrom="paragraph">
                  <wp:posOffset>-324485</wp:posOffset>
                </wp:positionV>
                <wp:extent cx="271145" cy="1227335"/>
                <wp:effectExtent l="38100" t="38100" r="46355" b="43180"/>
                <wp:wrapNone/>
                <wp:docPr id="395" name="Ink 395"/>
                <wp:cNvGraphicFramePr/>
                <a:graphic xmlns:a="http://schemas.openxmlformats.org/drawingml/2006/main">
                  <a:graphicData uri="http://schemas.microsoft.com/office/word/2010/wordprocessingInk">
                    <w14:contentPart bwMode="auto" r:id="rId39">
                      <w14:nvContentPartPr>
                        <w14:cNvContentPartPr/>
                      </w14:nvContentPartPr>
                      <w14:xfrm>
                        <a:off x="0" y="0"/>
                        <a:ext cx="271145" cy="1227335"/>
                      </w14:xfrm>
                    </w14:contentPart>
                  </a:graphicData>
                </a:graphic>
              </wp:anchor>
            </w:drawing>
          </mc:Choice>
          <mc:Fallback>
            <w:pict>
              <v:shape w14:anchorId="15A6546E" id="Ink 395" o:spid="_x0000_s1026" type="#_x0000_t75" style="position:absolute;margin-left:35.75pt;margin-top:-26.75pt;width:23.75pt;height:99.1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">
                <v:imagedata r:id="rId40" o:title=""/>
              </v:shape>
            </w:pict>
          </mc:Fallback>
        </mc:AlternateContent>
      </w:r>
      <w:r w:rsidR="00512B92">
        <w:t>A*:</w:t>
      </w:r>
    </w:p>
    <w:p w14:paraId="73716B8A" w14:textId="5F627BB1" w:rsidR="00512B92" w:rsidRDefault="003F1078" w:rsidP="00AA3744">
      <w:r>
        <w:rPr>
          <w:noProof/>
        </w:rPr>
        <mc:AlternateContent>
          <mc:Choice Requires="wpi">
            <w:drawing>
              <wp:anchor distT="0" distB="0" distL="114300" distR="114300" simplePos="0" relativeHeight="252124160" behindDoc="0" locked="0" layoutInCell="1" allowOverlap="1" wp14:anchorId="040423E1" wp14:editId="526EE4B1">
                <wp:simplePos x="0" y="0"/>
                <wp:positionH relativeFrom="column">
                  <wp:posOffset>2788285</wp:posOffset>
                </wp:positionH>
                <wp:positionV relativeFrom="paragraph">
                  <wp:posOffset>50800</wp:posOffset>
                </wp:positionV>
                <wp:extent cx="251810" cy="172720"/>
                <wp:effectExtent l="38100" t="38100" r="0" b="43180"/>
                <wp:wrapNone/>
                <wp:docPr id="490" name="Ink 490"/>
                <wp:cNvGraphicFramePr/>
                <a:graphic xmlns:a="http://schemas.openxmlformats.org/drawingml/2006/main">
                  <a:graphicData uri="http://schemas.microsoft.com/office/word/2010/wordprocessingInk">
                    <w14:contentPart bwMode="auto" r:id="rId41">
                      <w14:nvContentPartPr>
                        <w14:cNvContentPartPr/>
                      </w14:nvContentPartPr>
                      <w14:xfrm>
                        <a:off x="0" y="0"/>
                        <a:ext cx="251810" cy="172720"/>
                      </w14:xfrm>
                    </w14:contentPart>
                  </a:graphicData>
                </a:graphic>
              </wp:anchor>
            </w:drawing>
          </mc:Choice>
          <mc:Fallback>
            <w:pict>
              <v:shape w14:anchorId="479267C4" id="Ink 490" o:spid="_x0000_s1026" type="#_x0000_t75" style="position:absolute;margin-left:218.35pt;margin-top:2.8pt;width:22.3pt;height:16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">
                <v:imagedata r:id="rId42" o:title=""/>
              </v:shape>
            </w:pict>
          </mc:Fallback>
        </mc:AlternateContent>
      </w:r>
      <w:r>
        <w:rPr>
          <w:noProof/>
        </w:rPr>
        <mc:AlternateContent>
          <mc:Choice Requires="wpi">
            <w:drawing>
              <wp:anchor distT="0" distB="0" distL="114300" distR="114300" simplePos="0" relativeHeight="252119040" behindDoc="0" locked="0" layoutInCell="1" allowOverlap="1" wp14:anchorId="1E9EF782" wp14:editId="1A6C05D1">
                <wp:simplePos x="0" y="0"/>
                <wp:positionH relativeFrom="column">
                  <wp:posOffset>1999615</wp:posOffset>
                </wp:positionH>
                <wp:positionV relativeFrom="paragraph">
                  <wp:posOffset>92710</wp:posOffset>
                </wp:positionV>
                <wp:extent cx="215145" cy="159120"/>
                <wp:effectExtent l="38100" t="38100" r="39370" b="44450"/>
                <wp:wrapNone/>
                <wp:docPr id="485" name="Ink 485"/>
                <wp:cNvGraphicFramePr/>
                <a:graphic xmlns:a="http://schemas.openxmlformats.org/drawingml/2006/main">
                  <a:graphicData uri="http://schemas.microsoft.com/office/word/2010/wordprocessingInk">
                    <w14:contentPart bwMode="auto" r:id="rId43">
                      <w14:nvContentPartPr>
                        <w14:cNvContentPartPr/>
                      </w14:nvContentPartPr>
                      <w14:xfrm>
                        <a:off x="0" y="0"/>
                        <a:ext cx="215145" cy="159120"/>
                      </w14:xfrm>
                    </w14:contentPart>
                  </a:graphicData>
                </a:graphic>
              </wp:anchor>
            </w:drawing>
          </mc:Choice>
          <mc:Fallback>
            <w:pict>
              <v:shape w14:anchorId="1A543993" id="Ink 485" o:spid="_x0000_s1026" type="#_x0000_t75" style="position:absolute;margin-left:156.25pt;margin-top:6.1pt;width:19.4pt;height:14.9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">
                <v:imagedata r:id="rId44" o:title=""/>
              </v:shape>
            </w:pict>
          </mc:Fallback>
        </mc:AlternateContent>
      </w:r>
      <w:r w:rsidR="001A611A">
        <w:rPr>
          <w:noProof/>
        </w:rPr>
        <mc:AlternateContent>
          <mc:Choice Requires="wpi">
            <w:drawing>
              <wp:anchor distT="0" distB="0" distL="114300" distR="114300" simplePos="0" relativeHeight="252038144" behindDoc="0" locked="0" layoutInCell="1" allowOverlap="1" wp14:anchorId="3E522795" wp14:editId="1858CFA2">
                <wp:simplePos x="0" y="0"/>
                <wp:positionH relativeFrom="column">
                  <wp:posOffset>777655</wp:posOffset>
                </wp:positionH>
                <wp:positionV relativeFrom="paragraph">
                  <wp:posOffset>219033</wp:posOffset>
                </wp:positionV>
                <wp:extent cx="79560" cy="145080"/>
                <wp:effectExtent l="38100" t="38100" r="22225" b="45720"/>
                <wp:wrapNone/>
                <wp:docPr id="399" name="Ink 399"/>
                <wp:cNvGraphicFramePr/>
                <a:graphic xmlns:a="http://schemas.openxmlformats.org/drawingml/2006/main">
                  <a:graphicData uri="http://schemas.microsoft.com/office/word/2010/wordprocessingInk">
                    <w14:contentPart bwMode="auto" r:id="rId45">
                      <w14:nvContentPartPr>
                        <w14:cNvContentPartPr/>
                      </w14:nvContentPartPr>
                      <w14:xfrm>
                        <a:off x="0" y="0"/>
                        <a:ext cx="79560" cy="145080"/>
                      </w14:xfrm>
                    </w14:contentPart>
                  </a:graphicData>
                </a:graphic>
              </wp:anchor>
            </w:drawing>
          </mc:Choice>
          <mc:Fallback>
            <w:pict>
              <v:shape w14:anchorId="5A70C095" id="Ink 399" o:spid="_x0000_s1026" type="#_x0000_t75" style="position:absolute;margin-left:60.05pt;margin-top:16.05pt;width:8.65pt;height:13.8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">
                <v:imagedata r:id="rId46" o:title=""/>
              </v:shape>
            </w:pict>
          </mc:Fallback>
        </mc:AlternateContent>
      </w:r>
    </w:p>
    <w:p w14:paraId="61377B47" w14:textId="207EFAB8" w:rsidR="00512B92" w:rsidRDefault="00A90DCB" w:rsidP="00AA3744">
      <w:r>
        <w:rPr>
          <w:noProof/>
        </w:rPr>
        <mc:AlternateContent>
          <mc:Choice Requires="wpi">
            <w:drawing>
              <wp:anchor distT="0" distB="0" distL="114300" distR="114300" simplePos="0" relativeHeight="252212224" behindDoc="0" locked="0" layoutInCell="1" allowOverlap="1" wp14:anchorId="79B65958" wp14:editId="3C6379A5">
                <wp:simplePos x="0" y="0"/>
                <wp:positionH relativeFrom="column">
                  <wp:posOffset>4686935</wp:posOffset>
                </wp:positionH>
                <wp:positionV relativeFrom="paragraph">
                  <wp:posOffset>90170</wp:posOffset>
                </wp:positionV>
                <wp:extent cx="982555" cy="210370"/>
                <wp:effectExtent l="38100" t="38100" r="20955" b="43815"/>
                <wp:wrapNone/>
                <wp:docPr id="576" name="Ink 576"/>
                <wp:cNvGraphicFramePr/>
                <a:graphic xmlns:a="http://schemas.openxmlformats.org/drawingml/2006/main">
                  <a:graphicData uri="http://schemas.microsoft.com/office/word/2010/wordprocessingInk">
                    <w14:contentPart bwMode="auto" r:id="rId47">
                      <w14:nvContentPartPr>
                        <w14:cNvContentPartPr/>
                      </w14:nvContentPartPr>
                      <w14:xfrm>
                        <a:off x="0" y="0"/>
                        <a:ext cx="982555" cy="210370"/>
                      </w14:xfrm>
                    </w14:contentPart>
                  </a:graphicData>
                </a:graphic>
              </wp:anchor>
            </w:drawing>
          </mc:Choice>
          <mc:Fallback>
            <w:pict>
              <v:shape w14:anchorId="1CFD5C3A" id="Ink 576" o:spid="_x0000_s1026" type="#_x0000_t75" style="position:absolute;margin-left:367.85pt;margin-top:5.9pt;width:79.75pt;height:19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">
                <v:imagedata r:id="rId48" o:title=""/>
              </v:shape>
            </w:pict>
          </mc:Fallback>
        </mc:AlternateContent>
      </w:r>
      <w:r>
        <w:rPr>
          <w:noProof/>
        </w:rPr>
        <mc:AlternateContent>
          <mc:Choice Requires="wpi">
            <w:drawing>
              <wp:anchor distT="0" distB="0" distL="114300" distR="114300" simplePos="0" relativeHeight="252213248" behindDoc="0" locked="0" layoutInCell="1" allowOverlap="1" wp14:anchorId="55A65DA1" wp14:editId="4F3E906C">
                <wp:simplePos x="0" y="0"/>
                <wp:positionH relativeFrom="column">
                  <wp:posOffset>3889375</wp:posOffset>
                </wp:positionH>
                <wp:positionV relativeFrom="paragraph">
                  <wp:posOffset>90170</wp:posOffset>
                </wp:positionV>
                <wp:extent cx="1780115" cy="228820"/>
                <wp:effectExtent l="38100" t="38100" r="10795" b="38100"/>
                <wp:wrapNone/>
                <wp:docPr id="577" name="Ink 577"/>
                <wp:cNvGraphicFramePr/>
                <a:graphic xmlns:a="http://schemas.openxmlformats.org/drawingml/2006/main">
                  <a:graphicData uri="http://schemas.microsoft.com/office/word/2010/wordprocessingInk">
                    <w14:contentPart bwMode="auto" r:id="rId49">
                      <w14:nvContentPartPr>
                        <w14:cNvContentPartPr/>
                      </w14:nvContentPartPr>
                      <w14:xfrm>
                        <a:off x="0" y="0"/>
                        <a:ext cx="1780115" cy="228820"/>
                      </w14:xfrm>
                    </w14:contentPart>
                  </a:graphicData>
                </a:graphic>
              </wp:anchor>
            </w:drawing>
          </mc:Choice>
          <mc:Fallback>
            <w:pict>
              <v:shape w14:anchorId="351D790D" id="Ink 577" o:spid="_x0000_s1026" type="#_x0000_t75" style="position:absolute;margin-left:305.05pt;margin-top:5.9pt;width:142.55pt;height:20.45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">
                <v:imagedata r:id="rId50" o:title=""/>
              </v:shape>
            </w:pict>
          </mc:Fallback>
        </mc:AlternateContent>
      </w:r>
      <w:r w:rsidR="00BD60C4">
        <w:rPr>
          <w:noProof/>
        </w:rPr>
        <mc:AlternateContent>
          <mc:Choice Requires="wpi">
            <w:drawing>
              <wp:anchor distT="0" distB="0" distL="114300" distR="114300" simplePos="0" relativeHeight="252161024" behindDoc="0" locked="0" layoutInCell="1" allowOverlap="1" wp14:anchorId="1ECCB0FE" wp14:editId="2677CA60">
                <wp:simplePos x="0" y="0"/>
                <wp:positionH relativeFrom="column">
                  <wp:posOffset>2717800</wp:posOffset>
                </wp:positionH>
                <wp:positionV relativeFrom="paragraph">
                  <wp:posOffset>-90805</wp:posOffset>
                </wp:positionV>
                <wp:extent cx="723960" cy="611640"/>
                <wp:effectExtent l="38100" t="38100" r="38100" b="48895"/>
                <wp:wrapNone/>
                <wp:docPr id="526" name="Ink 526"/>
                <wp:cNvGraphicFramePr/>
                <a:graphic xmlns:a="http://schemas.openxmlformats.org/drawingml/2006/main">
                  <a:graphicData uri="http://schemas.microsoft.com/office/word/2010/wordprocessingInk">
                    <w14:contentPart bwMode="auto" r:id="rId51">
                      <w14:nvContentPartPr>
                        <w14:cNvContentPartPr/>
                      </w14:nvContentPartPr>
                      <w14:xfrm>
                        <a:off x="0" y="0"/>
                        <a:ext cx="723960" cy="611505"/>
                      </w14:xfrm>
                    </w14:contentPart>
                  </a:graphicData>
                </a:graphic>
                <wp14:sizeRelH relativeFrom="margin">
                  <wp14:pctWidth>0</wp14:pctWidth>
                </wp14:sizeRelH>
                <wp14:sizeRelV relativeFrom="margin">
                  <wp14:pctHeight>0</wp14:pctHeight>
                </wp14:sizeRelV>
              </wp:anchor>
            </w:drawing>
          </mc:Choice>
          <mc:Fallback>
            <w:pict>
              <v:shape w14:anchorId="5F3EE8AB" id="Ink 526" o:spid="_x0000_s1026" type="#_x0000_t75" style="position:absolute;margin-left:212.8pt;margin-top:-8.35pt;width:59.4pt;height:50.5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">
                <v:imagedata r:id="rId52" o:title=""/>
              </v:shape>
            </w:pict>
          </mc:Fallback>
        </mc:AlternateContent>
      </w:r>
      <w:r w:rsidR="002747E9">
        <w:rPr>
          <w:noProof/>
        </w:rPr>
        <mc:AlternateContent>
          <mc:Choice Requires="wpi">
            <w:drawing>
              <wp:anchor distT="0" distB="0" distL="114300" distR="114300" simplePos="0" relativeHeight="252140544" behindDoc="0" locked="0" layoutInCell="1" allowOverlap="1" wp14:anchorId="4C440364" wp14:editId="40245775">
                <wp:simplePos x="0" y="0"/>
                <wp:positionH relativeFrom="column">
                  <wp:posOffset>1439545</wp:posOffset>
                </wp:positionH>
                <wp:positionV relativeFrom="paragraph">
                  <wp:posOffset>276860</wp:posOffset>
                </wp:positionV>
                <wp:extent cx="196550" cy="154305"/>
                <wp:effectExtent l="38100" t="38100" r="0" b="36195"/>
                <wp:wrapNone/>
                <wp:docPr id="506" name="Ink 506"/>
                <wp:cNvGraphicFramePr/>
                <a:graphic xmlns:a="http://schemas.openxmlformats.org/drawingml/2006/main">
                  <a:graphicData uri="http://schemas.microsoft.com/office/word/2010/wordprocessingInk">
                    <w14:contentPart bwMode="auto" r:id="rId53">
                      <w14:nvContentPartPr>
                        <w14:cNvContentPartPr/>
                      </w14:nvContentPartPr>
                      <w14:xfrm>
                        <a:off x="0" y="0"/>
                        <a:ext cx="196550" cy="154305"/>
                      </w14:xfrm>
                    </w14:contentPart>
                  </a:graphicData>
                </a:graphic>
              </wp:anchor>
            </w:drawing>
          </mc:Choice>
          <mc:Fallback>
            <w:pict>
              <v:shape w14:anchorId="269AEF1A" id="Ink 506" o:spid="_x0000_s1026" type="#_x0000_t75" style="position:absolute;margin-left:112.15pt;margin-top:20.6pt;width:17.95pt;height:14.5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">
                <v:imagedata r:id="rId54" o:title=""/>
              </v:shape>
            </w:pict>
          </mc:Fallback>
        </mc:AlternateContent>
      </w:r>
      <w:r w:rsidR="002747E9">
        <w:rPr>
          <w:noProof/>
        </w:rPr>
        <mc:AlternateContent>
          <mc:Choice Requires="wpi">
            <w:drawing>
              <wp:anchor distT="0" distB="0" distL="114300" distR="114300" simplePos="0" relativeHeight="252135424" behindDoc="0" locked="0" layoutInCell="1" allowOverlap="1" wp14:anchorId="5C6AD243" wp14:editId="2AFAE4D4">
                <wp:simplePos x="0" y="0"/>
                <wp:positionH relativeFrom="column">
                  <wp:posOffset>1948180</wp:posOffset>
                </wp:positionH>
                <wp:positionV relativeFrom="paragraph">
                  <wp:posOffset>234950</wp:posOffset>
                </wp:positionV>
                <wp:extent cx="135850" cy="116205"/>
                <wp:effectExtent l="38100" t="38100" r="42545" b="36195"/>
                <wp:wrapNone/>
                <wp:docPr id="501" name="Ink 501"/>
                <wp:cNvGraphicFramePr/>
                <a:graphic xmlns:a="http://schemas.openxmlformats.org/drawingml/2006/main">
                  <a:graphicData uri="http://schemas.microsoft.com/office/word/2010/wordprocessingInk">
                    <w14:contentPart bwMode="auto" r:id="rId55">
                      <w14:nvContentPartPr>
                        <w14:cNvContentPartPr/>
                      </w14:nvContentPartPr>
                      <w14:xfrm>
                        <a:off x="0" y="0"/>
                        <a:ext cx="135850" cy="116205"/>
                      </w14:xfrm>
                    </w14:contentPart>
                  </a:graphicData>
                </a:graphic>
              </wp:anchor>
            </w:drawing>
          </mc:Choice>
          <mc:Fallback>
            <w:pict>
              <v:shape w14:anchorId="0047701B" id="Ink 501" o:spid="_x0000_s1026" type="#_x0000_t75" style="position:absolute;margin-left:152.2pt;margin-top:17.3pt;width:13.15pt;height:11.5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">
                <v:imagedata r:id="rId56" o:title=""/>
              </v:shape>
            </w:pict>
          </mc:Fallback>
        </mc:AlternateContent>
      </w:r>
      <w:r w:rsidR="002747E9">
        <w:rPr>
          <w:noProof/>
        </w:rPr>
        <mc:AlternateContent>
          <mc:Choice Requires="wpi">
            <w:drawing>
              <wp:anchor distT="0" distB="0" distL="114300" distR="114300" simplePos="0" relativeHeight="252130304" behindDoc="0" locked="0" layoutInCell="1" allowOverlap="1" wp14:anchorId="47970030" wp14:editId="3615B6B8">
                <wp:simplePos x="0" y="0"/>
                <wp:positionH relativeFrom="column">
                  <wp:posOffset>2410460</wp:posOffset>
                </wp:positionH>
                <wp:positionV relativeFrom="paragraph">
                  <wp:posOffset>240030</wp:posOffset>
                </wp:positionV>
                <wp:extent cx="252500" cy="102870"/>
                <wp:effectExtent l="38100" t="38100" r="0" b="36830"/>
                <wp:wrapNone/>
                <wp:docPr id="496" name="Ink 496"/>
                <wp:cNvGraphicFramePr/>
                <a:graphic xmlns:a="http://schemas.openxmlformats.org/drawingml/2006/main">
                  <a:graphicData uri="http://schemas.microsoft.com/office/word/2010/wordprocessingInk">
                    <w14:contentPart bwMode="auto" r:id="rId57">
                      <w14:nvContentPartPr>
                        <w14:cNvContentPartPr/>
                      </w14:nvContentPartPr>
                      <w14:xfrm>
                        <a:off x="0" y="0"/>
                        <a:ext cx="252500" cy="102870"/>
                      </w14:xfrm>
                    </w14:contentPart>
                  </a:graphicData>
                </a:graphic>
              </wp:anchor>
            </w:drawing>
          </mc:Choice>
          <mc:Fallback>
            <w:pict>
              <v:shape w14:anchorId="0F8DD1F7" id="Ink 496" o:spid="_x0000_s1026" type="#_x0000_t75" style="position:absolute;margin-left:188.6pt;margin-top:17.7pt;width:22.35pt;height:10.5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">
                <v:imagedata r:id="rId58" o:title=""/>
              </v:shape>
            </w:pict>
          </mc:Fallback>
        </mc:AlternateContent>
      </w:r>
      <w:r w:rsidR="008D4A31">
        <w:rPr>
          <w:noProof/>
        </w:rPr>
        <mc:AlternateContent>
          <mc:Choice Requires="wpi">
            <w:drawing>
              <wp:anchor distT="0" distB="0" distL="114300" distR="114300" simplePos="0" relativeHeight="252108800" behindDoc="0" locked="0" layoutInCell="1" allowOverlap="1" wp14:anchorId="67EDF964" wp14:editId="662B0D2D">
                <wp:simplePos x="0" y="0"/>
                <wp:positionH relativeFrom="column">
                  <wp:posOffset>1192530</wp:posOffset>
                </wp:positionH>
                <wp:positionV relativeFrom="paragraph">
                  <wp:posOffset>-58420</wp:posOffset>
                </wp:positionV>
                <wp:extent cx="1204155" cy="588010"/>
                <wp:effectExtent l="50800" t="38100" r="40640" b="46990"/>
                <wp:wrapNone/>
                <wp:docPr id="475" name="Ink 475"/>
                <wp:cNvGraphicFramePr/>
                <a:graphic xmlns:a="http://schemas.openxmlformats.org/drawingml/2006/main">
                  <a:graphicData uri="http://schemas.microsoft.com/office/word/2010/wordprocessingInk">
                    <w14:contentPart bwMode="auto" r:id="rId59">
                      <w14:nvContentPartPr>
                        <w14:cNvContentPartPr/>
                      </w14:nvContentPartPr>
                      <w14:xfrm>
                        <a:off x="0" y="0"/>
                        <a:ext cx="1204155" cy="588010"/>
                      </w14:xfrm>
                    </w14:contentPart>
                  </a:graphicData>
                </a:graphic>
              </wp:anchor>
            </w:drawing>
          </mc:Choice>
          <mc:Fallback>
            <w:pict>
              <v:shape w14:anchorId="7CA06108" id="Ink 475" o:spid="_x0000_s1026" type="#_x0000_t75" style="position:absolute;margin-left:92.7pt;margin-top:-5.8pt;width:97.2pt;height:48.7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">
                <v:imagedata r:id="rId60" o:title=""/>
              </v:shape>
            </w:pict>
          </mc:Fallback>
        </mc:AlternateContent>
      </w:r>
    </w:p>
    <w:p w14:paraId="28812D3C" w14:textId="162C9528" w:rsidR="00512B92" w:rsidRDefault="00356856" w:rsidP="00AA3744">
      <w:r>
        <w:rPr>
          <w:noProof/>
        </w:rPr>
        <mc:AlternateContent>
          <mc:Choice Requires="wpi">
            <w:drawing>
              <wp:anchor distT="0" distB="0" distL="114300" distR="114300" simplePos="0" relativeHeight="252226560" behindDoc="0" locked="0" layoutInCell="1" allowOverlap="1" wp14:anchorId="72427207" wp14:editId="0F0492C6">
                <wp:simplePos x="0" y="0"/>
                <wp:positionH relativeFrom="column">
                  <wp:posOffset>4117975</wp:posOffset>
                </wp:positionH>
                <wp:positionV relativeFrom="paragraph">
                  <wp:posOffset>121285</wp:posOffset>
                </wp:positionV>
                <wp:extent cx="1115590" cy="187530"/>
                <wp:effectExtent l="38100" t="38100" r="53340" b="41275"/>
                <wp:wrapNone/>
                <wp:docPr id="590" name="Ink 590"/>
                <wp:cNvGraphicFramePr/>
                <a:graphic xmlns:a="http://schemas.openxmlformats.org/drawingml/2006/main">
                  <a:graphicData uri="http://schemas.microsoft.com/office/word/2010/wordprocessingInk">
                    <w14:contentPart bwMode="auto" r:id="rId61">
                      <w14:nvContentPartPr>
                        <w14:cNvContentPartPr/>
                      </w14:nvContentPartPr>
                      <w14:xfrm>
                        <a:off x="0" y="0"/>
                        <a:ext cx="1115590" cy="187530"/>
                      </w14:xfrm>
                    </w14:contentPart>
                  </a:graphicData>
                </a:graphic>
              </wp:anchor>
            </w:drawing>
          </mc:Choice>
          <mc:Fallback>
            <w:pict>
              <v:shape w14:anchorId="6FB1C777" id="Ink 590" o:spid="_x0000_s1026" type="#_x0000_t75" style="position:absolute;margin-left:323.05pt;margin-top:8.35pt;width:90.3pt;height:17.2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">
                <v:imagedata r:id="rId62" o:title=""/>
              </v:shape>
            </w:pict>
          </mc:Fallback>
        </mc:AlternateContent>
      </w:r>
      <w:r w:rsidR="006B70F8">
        <w:rPr>
          <w:noProof/>
        </w:rPr>
        <mc:AlternateContent>
          <mc:Choice Requires="wpi">
            <w:drawing>
              <wp:anchor distT="0" distB="0" distL="114300" distR="114300" simplePos="0" relativeHeight="252171264" behindDoc="0" locked="0" layoutInCell="1" allowOverlap="1" wp14:anchorId="55B8C05B" wp14:editId="7C7D846C">
                <wp:simplePos x="0" y="0"/>
                <wp:positionH relativeFrom="column">
                  <wp:posOffset>3441065</wp:posOffset>
                </wp:positionH>
                <wp:positionV relativeFrom="paragraph">
                  <wp:posOffset>88900</wp:posOffset>
                </wp:positionV>
                <wp:extent cx="145610" cy="111850"/>
                <wp:effectExtent l="38100" t="38100" r="32385" b="40640"/>
                <wp:wrapNone/>
                <wp:docPr id="536" name="Ink 536"/>
                <wp:cNvGraphicFramePr/>
                <a:graphic xmlns:a="http://schemas.openxmlformats.org/drawingml/2006/main">
                  <a:graphicData uri="http://schemas.microsoft.com/office/word/2010/wordprocessingInk">
                    <w14:contentPart bwMode="auto" r:id="rId63">
                      <w14:nvContentPartPr>
                        <w14:cNvContentPartPr/>
                      </w14:nvContentPartPr>
                      <w14:xfrm>
                        <a:off x="0" y="0"/>
                        <a:ext cx="145610" cy="111850"/>
                      </w14:xfrm>
                    </w14:contentPart>
                  </a:graphicData>
                </a:graphic>
              </wp:anchor>
            </w:drawing>
          </mc:Choice>
          <mc:Fallback>
            <w:pict>
              <v:shape w14:anchorId="19DECCFC" id="Ink 536" o:spid="_x0000_s1026" type="#_x0000_t75" style="position:absolute;margin-left:269.75pt;margin-top:5.8pt;width:13.9pt;height:11.2pt;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">
                <v:imagedata r:id="rId64" o:title=""/>
              </v:shape>
            </w:pict>
          </mc:Fallback>
        </mc:AlternateContent>
      </w:r>
      <w:r w:rsidR="006B70F8">
        <w:rPr>
          <w:noProof/>
        </w:rPr>
        <mc:AlternateContent>
          <mc:Choice Requires="wpi">
            <w:drawing>
              <wp:anchor distT="0" distB="0" distL="114300" distR="114300" simplePos="0" relativeHeight="252166144" behindDoc="0" locked="0" layoutInCell="1" allowOverlap="1" wp14:anchorId="1CA63BD0" wp14:editId="69673A0E">
                <wp:simplePos x="0" y="0"/>
                <wp:positionH relativeFrom="column">
                  <wp:posOffset>2979420</wp:posOffset>
                </wp:positionH>
                <wp:positionV relativeFrom="paragraph">
                  <wp:posOffset>27940</wp:posOffset>
                </wp:positionV>
                <wp:extent cx="177735" cy="111760"/>
                <wp:effectExtent l="38100" t="38100" r="38735" b="40640"/>
                <wp:wrapNone/>
                <wp:docPr id="531" name="Ink 531"/>
                <wp:cNvGraphicFramePr/>
                <a:graphic xmlns:a="http://schemas.openxmlformats.org/drawingml/2006/main">
                  <a:graphicData uri="http://schemas.microsoft.com/office/word/2010/wordprocessingInk">
                    <w14:contentPart bwMode="auto" r:id="rId65">
                      <w14:nvContentPartPr>
                        <w14:cNvContentPartPr/>
                      </w14:nvContentPartPr>
                      <w14:xfrm>
                        <a:off x="0" y="0"/>
                        <a:ext cx="177735" cy="111760"/>
                      </w14:xfrm>
                    </w14:contentPart>
                  </a:graphicData>
                </a:graphic>
              </wp:anchor>
            </w:drawing>
          </mc:Choice>
          <mc:Fallback>
            <w:pict>
              <v:shape w14:anchorId="0608FD8B" id="Ink 531" o:spid="_x0000_s1026" type="#_x0000_t75" style="position:absolute;margin-left:233.4pt;margin-top:1pt;width:16.45pt;height:11.2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">
                <v:imagedata r:id="rId66" o:title=""/>
              </v:shape>
            </w:pict>
          </mc:Fallback>
        </mc:AlternateContent>
      </w:r>
    </w:p>
    <w:p w14:paraId="7EB1137C" w14:textId="1CB3FAB4" w:rsidR="00512B92" w:rsidRDefault="00576DA0" w:rsidP="00AA3744">
      <w:r>
        <w:rPr>
          <w:noProof/>
        </w:rPr>
        <mc:AlternateContent>
          <mc:Choice Requires="wpi">
            <w:drawing>
              <wp:anchor distT="0" distB="0" distL="114300" distR="114300" simplePos="0" relativeHeight="252182528" behindDoc="0" locked="0" layoutInCell="1" allowOverlap="1" wp14:anchorId="61BC541C" wp14:editId="76C6D29F">
                <wp:simplePos x="0" y="0"/>
                <wp:positionH relativeFrom="column">
                  <wp:posOffset>1360805</wp:posOffset>
                </wp:positionH>
                <wp:positionV relativeFrom="paragraph">
                  <wp:posOffset>90805</wp:posOffset>
                </wp:positionV>
                <wp:extent cx="191730" cy="131040"/>
                <wp:effectExtent l="38100" t="38100" r="37465" b="46990"/>
                <wp:wrapNone/>
                <wp:docPr id="547" name="Ink 547"/>
                <wp:cNvGraphicFramePr/>
                <a:graphic xmlns:a="http://schemas.openxmlformats.org/drawingml/2006/main">
                  <a:graphicData uri="http://schemas.microsoft.com/office/word/2010/wordprocessingInk">
                    <w14:contentPart bwMode="auto" r:id="rId67">
                      <w14:nvContentPartPr>
                        <w14:cNvContentPartPr/>
                      </w14:nvContentPartPr>
                      <w14:xfrm>
                        <a:off x="0" y="0"/>
                        <a:ext cx="191730" cy="131040"/>
                      </w14:xfrm>
                    </w14:contentPart>
                  </a:graphicData>
                </a:graphic>
              </wp:anchor>
            </w:drawing>
          </mc:Choice>
          <mc:Fallback>
            <w:pict>
              <v:shape w14:anchorId="7A131BD6" id="Ink 547" o:spid="_x0000_s1026" type="#_x0000_t75" style="position:absolute;margin-left:105.95pt;margin-top:5.95pt;width:17.55pt;height:12.75pt;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">
                <v:imagedata r:id="rId68" o:title=""/>
              </v:shape>
            </w:pict>
          </mc:Fallback>
        </mc:AlternateContent>
      </w:r>
      <w:r w:rsidR="002F50C1">
        <w:rPr>
          <w:noProof/>
        </w:rPr>
        <mc:AlternateContent>
          <mc:Choice Requires="wpi">
            <w:drawing>
              <wp:anchor distT="0" distB="0" distL="114300" distR="114300" simplePos="0" relativeHeight="252176384" behindDoc="0" locked="0" layoutInCell="1" allowOverlap="1" wp14:anchorId="4442CD41" wp14:editId="304D34F9">
                <wp:simplePos x="0" y="0"/>
                <wp:positionH relativeFrom="column">
                  <wp:posOffset>1160145</wp:posOffset>
                </wp:positionH>
                <wp:positionV relativeFrom="paragraph">
                  <wp:posOffset>-156210</wp:posOffset>
                </wp:positionV>
                <wp:extent cx="172800" cy="485195"/>
                <wp:effectExtent l="38100" t="38100" r="43180" b="48260"/>
                <wp:wrapNone/>
                <wp:docPr id="541" name="Ink 541"/>
                <wp:cNvGraphicFramePr/>
                <a:graphic xmlns:a="http://schemas.openxmlformats.org/drawingml/2006/main">
                  <a:graphicData uri="http://schemas.microsoft.com/office/word/2010/wordprocessingInk">
                    <w14:contentPart bwMode="auto" r:id="rId69">
                      <w14:nvContentPartPr>
                        <w14:cNvContentPartPr/>
                      </w14:nvContentPartPr>
                      <w14:xfrm>
                        <a:off x="0" y="0"/>
                        <a:ext cx="172800" cy="485195"/>
                      </w14:xfrm>
                    </w14:contentPart>
                  </a:graphicData>
                </a:graphic>
              </wp:anchor>
            </w:drawing>
          </mc:Choice>
          <mc:Fallback>
            <w:pict>
              <v:shape w14:anchorId="60253968" id="Ink 541" o:spid="_x0000_s1026" type="#_x0000_t75" style="position:absolute;margin-left:90.15pt;margin-top:-13.5pt;width:16pt;height:40.6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">
                <v:imagedata r:id="rId70" o:title=""/>
              </v:shape>
            </w:pict>
          </mc:Fallback>
        </mc:AlternateContent>
      </w:r>
    </w:p>
    <w:p w14:paraId="6A458131" w14:textId="27B9B3A4" w:rsidR="00512B92" w:rsidRDefault="00576DA0" w:rsidP="00512B92">
      <w:pPr>
        <w:pStyle w:val="Heading2"/>
      </w:pPr>
      <w:r>
        <w:rPr>
          <w:noProof/>
        </w:rPr>
        <mc:AlternateContent>
          <mc:Choice Requires="wpi">
            <w:drawing>
              <wp:anchor distT="0" distB="0" distL="114300" distR="114300" simplePos="0" relativeHeight="252194816" behindDoc="0" locked="0" layoutInCell="1" allowOverlap="1" wp14:anchorId="7580BEC4" wp14:editId="0B80CFEB">
                <wp:simplePos x="0" y="0"/>
                <wp:positionH relativeFrom="column">
                  <wp:posOffset>1365250</wp:posOffset>
                </wp:positionH>
                <wp:positionV relativeFrom="paragraph">
                  <wp:posOffset>284480</wp:posOffset>
                </wp:positionV>
                <wp:extent cx="247405" cy="144780"/>
                <wp:effectExtent l="38100" t="38100" r="0" b="45720"/>
                <wp:wrapNone/>
                <wp:docPr id="559" name="Ink 559"/>
                <wp:cNvGraphicFramePr/>
                <a:graphic xmlns:a="http://schemas.openxmlformats.org/drawingml/2006/main">
                  <a:graphicData uri="http://schemas.microsoft.com/office/word/2010/wordprocessingInk">
                    <w14:contentPart bwMode="auto" r:id="rId71">
                      <w14:nvContentPartPr>
                        <w14:cNvContentPartPr/>
                      </w14:nvContentPartPr>
                      <w14:xfrm>
                        <a:off x="0" y="0"/>
                        <a:ext cx="247405" cy="144780"/>
                      </w14:xfrm>
                    </w14:contentPart>
                  </a:graphicData>
                </a:graphic>
              </wp:anchor>
            </w:drawing>
          </mc:Choice>
          <mc:Fallback>
            <w:pict>
              <v:shape w14:anchorId="4AB801EF" id="Ink 559" o:spid="_x0000_s1026" type="#_x0000_t75" style="position:absolute;margin-left:106.3pt;margin-top:21.2pt;width:21.95pt;height:13.8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">
                <v:imagedata r:id="rId72" o:title=""/>
              </v:shape>
            </w:pict>
          </mc:Fallback>
        </mc:AlternateContent>
      </w:r>
      <w:r>
        <w:rPr>
          <w:noProof/>
        </w:rPr>
        <mc:AlternateContent>
          <mc:Choice Requires="wpi">
            <w:drawing>
              <wp:anchor distT="0" distB="0" distL="114300" distR="114300" simplePos="0" relativeHeight="252189696" behindDoc="0" locked="0" layoutInCell="1" allowOverlap="1" wp14:anchorId="7B39898A" wp14:editId="7AD80D03">
                <wp:simplePos x="0" y="0"/>
                <wp:positionH relativeFrom="column">
                  <wp:posOffset>1150620</wp:posOffset>
                </wp:positionH>
                <wp:positionV relativeFrom="paragraph">
                  <wp:posOffset>-32385</wp:posOffset>
                </wp:positionV>
                <wp:extent cx="200880" cy="545590"/>
                <wp:effectExtent l="38100" t="38100" r="40640" b="38735"/>
                <wp:wrapNone/>
                <wp:docPr id="554" name="Ink 554"/>
                <wp:cNvGraphicFramePr/>
                <a:graphic xmlns:a="http://schemas.openxmlformats.org/drawingml/2006/main">
                  <a:graphicData uri="http://schemas.microsoft.com/office/word/2010/wordprocessingInk">
                    <w14:contentPart bwMode="auto" r:id="rId73">
                      <w14:nvContentPartPr>
                        <w14:cNvContentPartPr/>
                      </w14:nvContentPartPr>
                      <w14:xfrm>
                        <a:off x="0" y="0"/>
                        <a:ext cx="200880" cy="545590"/>
                      </w14:xfrm>
                    </w14:contentPart>
                  </a:graphicData>
                </a:graphic>
              </wp:anchor>
            </w:drawing>
          </mc:Choice>
          <mc:Fallback>
            <w:pict>
              <v:shape w14:anchorId="23E5E6D6" id="Ink 554" o:spid="_x0000_s1026" type="#_x0000_t75" style="position:absolute;margin-left:89.4pt;margin-top:-3.75pt;width:18.25pt;height:45.35pt;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">
                <v:imagedata r:id="rId74" o:title=""/>
              </v:shape>
            </w:pict>
          </mc:Fallback>
        </mc:AlternateContent>
      </w:r>
      <w:r w:rsidR="00512B92">
        <w:t>Problem 4</w:t>
      </w:r>
    </w:p>
    <w:p w14:paraId="077A2C77" w14:textId="24BE0E1F" w:rsidR="00512B92" w:rsidRDefault="00B636F1" w:rsidP="00512B92">
      <w:pPr>
        <w:rPr>
          <w:lang w:eastAsia="zh-CN"/>
        </w:rPr>
      </w:pPr>
      <w:r>
        <w:rPr>
          <w:lang w:eastAsia="zh-CN"/>
        </w:rPr>
        <w:t>Even if we consider earth as a perfect ball, a car is way smaller tha</w:t>
      </w:r>
      <w:r w:rsidR="007B40F2">
        <w:rPr>
          <w:lang w:eastAsia="zh-CN"/>
        </w:rPr>
        <w:t>n</w:t>
      </w:r>
      <w:r>
        <w:rPr>
          <w:lang w:eastAsia="zh-CN"/>
        </w:rPr>
        <w:t xml:space="preserve"> the earth, which make the earth surface that a car can cover a space that so small we can treat it as flat surface. Therefore, in this situation, C-space for the car is same as three-dimensional C-space for flat surface, which is </w:t>
      </w:r>
      <m:oMath>
        <m:r>
          <w:rPr>
            <w:rFonts w:ascii="Cambria Math" w:hAnsi="Cambria Math"/>
            <w:lang w:eastAsia="zh-CN"/>
          </w:rPr>
          <m:t>(x, y, θ)</m:t>
        </m:r>
      </m:oMath>
      <w:r>
        <w:rPr>
          <w:lang w:eastAsia="zh-CN"/>
        </w:rPr>
        <w:t xml:space="preserve"> where </w:t>
      </w:r>
      <m:oMath>
        <m:r>
          <w:rPr>
            <w:rFonts w:ascii="Cambria Math" w:hAnsi="Cambria Math"/>
            <w:lang w:eastAsia="zh-CN"/>
          </w:rPr>
          <m:t xml:space="preserve">x, y ∈ </m:t>
        </m:r>
        <m:sSup>
          <m:sSupPr>
            <m:ctrlPr>
              <w:rPr>
                <w:rFonts w:ascii="Cambria Math" w:hAnsi="Cambria Math"/>
                <w:i/>
                <w:lang w:eastAsia="zh-CN"/>
              </w:rPr>
            </m:ctrlPr>
          </m:sSupPr>
          <m:e>
            <m:r>
              <m:rPr>
                <m:scr m:val="double-struck"/>
              </m:rPr>
              <w:rPr>
                <w:rFonts w:ascii="Cambria Math" w:hAnsi="Cambria Math"/>
                <w:lang w:eastAsia="zh-CN"/>
              </w:rPr>
              <m:t>R</m:t>
            </m:r>
          </m:e>
          <m:sup>
            <m:r>
              <w:rPr>
                <w:rFonts w:ascii="Cambria Math" w:hAnsi="Cambria Math"/>
                <w:lang w:eastAsia="zh-CN"/>
              </w:rPr>
              <m:t>2</m:t>
            </m:r>
          </m:sup>
        </m:sSup>
      </m:oMath>
      <w:r>
        <w:rPr>
          <w:lang w:eastAsia="zh-CN"/>
        </w:rPr>
        <w:t xml:space="preserve">, </w:t>
      </w:r>
      <m:oMath>
        <m:r>
          <w:rPr>
            <w:rFonts w:ascii="Cambria Math" w:hAnsi="Cambria Math"/>
            <w:lang w:eastAsia="zh-CN"/>
          </w:rPr>
          <m:t>θ ∈S</m:t>
        </m:r>
      </m:oMath>
      <w:r>
        <w:rPr>
          <w:lang w:eastAsia="zh-CN"/>
        </w:rPr>
        <w:t>.</w:t>
      </w:r>
    </w:p>
    <w:p w14:paraId="750887C6" w14:textId="77777777" w:rsidR="00AB4187" w:rsidRDefault="00AB4187" w:rsidP="00AB4187">
      <w:pPr>
        <w:pStyle w:val="Heading2"/>
        <w:rPr>
          <w:lang w:eastAsia="zh-CN"/>
        </w:rPr>
      </w:pPr>
      <w:r>
        <w:rPr>
          <w:lang w:eastAsia="zh-CN"/>
        </w:rPr>
        <w:t>Problem 5</w:t>
      </w:r>
      <w:bookmarkStart w:id="0" w:name="_GoBack"/>
      <w:bookmarkEnd w:id="0"/>
    </w:p>
    <w:p w14:paraId="634DC01F" w14:textId="1D0026CA" w:rsidR="00AB4187" w:rsidRDefault="000C7AE7" w:rsidP="000C7AE7">
      <w:pPr>
        <w:jc w:val="center"/>
        <w:rPr>
          <w:lang w:eastAsia="zh-CN"/>
        </w:rPr>
      </w:pPr>
      <w:proofErr w:type="spellStart"/>
      <w:r w:rsidRPr="000C7AE7">
        <w:rPr>
          <w:lang w:eastAsia="zh-CN"/>
        </w:rPr>
        <w:t>Grübler’s</w:t>
      </w:r>
      <w:proofErr w:type="spellEnd"/>
      <w:r>
        <w:rPr>
          <w:lang w:eastAsia="zh-CN"/>
        </w:rPr>
        <w:t xml:space="preserve"> formula: </w:t>
      </w:r>
      <m:oMath>
        <m:r>
          <w:rPr>
            <w:rFonts w:ascii="Cambria Math" w:hAnsi="Cambria Math"/>
            <w:lang w:eastAsia="zh-CN"/>
          </w:rPr>
          <m:t>DOF=m</m:t>
        </m:r>
        <m:d>
          <m:dPr>
            <m:ctrlPr>
              <w:rPr>
                <w:rFonts w:ascii="Cambria Math" w:hAnsi="Cambria Math"/>
                <w:i/>
                <w:lang w:eastAsia="zh-CN"/>
              </w:rPr>
            </m:ctrlPr>
          </m:dPr>
          <m:e>
            <m:r>
              <w:rPr>
                <w:rFonts w:ascii="Cambria Math" w:hAnsi="Cambria Math"/>
                <w:lang w:eastAsia="zh-CN"/>
              </w:rPr>
              <m:t>N-1-J</m:t>
            </m:r>
          </m:e>
        </m:d>
        <m:r>
          <w:rPr>
            <w:rFonts w:ascii="Cambria Math" w:hAnsi="Cambria Math"/>
            <w:lang w:eastAsia="zh-CN"/>
          </w:rPr>
          <m:t>+</m:t>
        </m:r>
        <m:nary>
          <m:naryPr>
            <m:chr m:val="∑"/>
            <m:limLoc m:val="undOvr"/>
            <m:ctrlPr>
              <w:rPr>
                <w:rFonts w:ascii="Cambria Math" w:eastAsiaTheme="minorHAnsi" w:hAnsi="Cambria Math"/>
                <w:i/>
                <w:lang w:eastAsia="zh-CN"/>
              </w:rPr>
            </m:ctrlPr>
          </m:naryPr>
          <m:sub>
            <m:r>
              <w:rPr>
                <w:rFonts w:ascii="Cambria Math" w:hAnsi="Cambria Math"/>
                <w:lang w:eastAsia="zh-CN"/>
              </w:rPr>
              <m:t>i=1</m:t>
            </m:r>
          </m:sub>
          <m:sup>
            <m:r>
              <w:rPr>
                <w:rFonts w:ascii="Cambria Math" w:hAnsi="Cambria Math"/>
                <w:lang w:eastAsia="zh-CN"/>
              </w:rPr>
              <m:t>J</m:t>
            </m:r>
          </m:sup>
          <m:e>
            <m:sSub>
              <m:sSubPr>
                <m:ctrlPr>
                  <w:rPr>
                    <w:rFonts w:ascii="Cambria Math" w:eastAsiaTheme="minorHAnsi" w:hAnsi="Cambria Math"/>
                    <w:i/>
                    <w:lang w:eastAsia="zh-CN"/>
                  </w:rPr>
                </m:ctrlPr>
              </m:sSubPr>
              <m:e>
                <m:r>
                  <w:rPr>
                    <w:rFonts w:ascii="Cambria Math" w:hAnsi="Cambria Math"/>
                    <w:lang w:eastAsia="zh-CN"/>
                  </w:rPr>
                  <m:t>f</m:t>
                </m:r>
              </m:e>
              <m:sub>
                <m:r>
                  <w:rPr>
                    <w:rFonts w:ascii="Cambria Math" w:hAnsi="Cambria Math"/>
                    <w:lang w:eastAsia="zh-CN"/>
                  </w:rPr>
                  <m:t>i</m:t>
                </m:r>
              </m:sub>
            </m:sSub>
          </m:e>
        </m:nary>
      </m:oMath>
    </w:p>
    <w:p w14:paraId="29DCC61C" w14:textId="40166BFE" w:rsidR="000C7AE7" w:rsidRPr="00A67780" w:rsidRDefault="00A67780" w:rsidP="000C7AE7">
      <w:pPr>
        <w:pStyle w:val="ListParagraph"/>
        <w:numPr>
          <w:ilvl w:val="0"/>
          <w:numId w:val="19"/>
        </w:numPr>
        <w:rPr>
          <w:lang w:eastAsia="zh-CN"/>
        </w:rPr>
      </w:pPr>
      <m:oMath>
        <m:r>
          <w:rPr>
            <w:rFonts w:ascii="Cambria Math" w:hAnsi="Cambria Math"/>
            <w:lang w:eastAsia="zh-CN"/>
          </w:rPr>
          <m:t>m=3, N=10, J=12</m:t>
        </m:r>
      </m:oMath>
    </w:p>
    <w:p w14:paraId="30581ED5" w14:textId="79EF8D38" w:rsidR="00A67780" w:rsidRPr="00C27BEC" w:rsidRDefault="00A67780" w:rsidP="00A67780">
      <w:pPr>
        <w:pStyle w:val="ListParagraph"/>
        <w:rPr>
          <w:lang w:eastAsia="zh-CN"/>
        </w:rPr>
      </w:pPr>
      <m:oMathPara>
        <m:oMathParaPr>
          <m:jc m:val="left"/>
        </m:oMathParaPr>
        <m:oMath>
          <m:r>
            <w:rPr>
              <w:rFonts w:ascii="Cambria Math" w:hAnsi="Cambria Math"/>
              <w:lang w:eastAsia="zh-CN"/>
            </w:rPr>
            <m:t>DOF=3×</m:t>
          </m:r>
          <m:d>
            <m:dPr>
              <m:ctrlPr>
                <w:rPr>
                  <w:rFonts w:ascii="Cambria Math" w:hAnsi="Cambria Math"/>
                  <w:i/>
                  <w:lang w:eastAsia="zh-CN"/>
                </w:rPr>
              </m:ctrlPr>
            </m:dPr>
            <m:e>
              <m:r>
                <w:rPr>
                  <w:rFonts w:ascii="Cambria Math" w:hAnsi="Cambria Math"/>
                  <w:lang w:eastAsia="zh-CN"/>
                </w:rPr>
                <m:t>10-1-12</m:t>
              </m:r>
            </m:e>
          </m:d>
          <m:r>
            <w:rPr>
              <w:rFonts w:ascii="Cambria Math" w:hAnsi="Cambria Math"/>
              <w:lang w:eastAsia="zh-CN"/>
            </w:rPr>
            <m:t>+12=3</m:t>
          </m:r>
        </m:oMath>
      </m:oMathPara>
    </w:p>
    <w:p w14:paraId="42CD7822" w14:textId="3B92EA09" w:rsidR="00E62572" w:rsidRDefault="00C27BEC" w:rsidP="00E62572">
      <w:pPr>
        <w:pStyle w:val="ListParagraph"/>
        <w:numPr>
          <w:ilvl w:val="0"/>
          <w:numId w:val="19"/>
        </w:numPr>
        <w:rPr>
          <w:lang w:eastAsia="zh-CN"/>
        </w:rPr>
      </w:pPr>
      <m:oMath>
        <m:r>
          <w:rPr>
            <w:rFonts w:ascii="Cambria Math" w:hAnsi="Cambria Math"/>
            <w:lang w:eastAsia="zh-CN"/>
          </w:rPr>
          <m:t>m=3, N=14, J=18</m:t>
        </m:r>
      </m:oMath>
    </w:p>
    <w:p w14:paraId="489D28D7" w14:textId="6E6EC7A4" w:rsidR="00C27BEC" w:rsidRPr="00C27BEC" w:rsidRDefault="00C27BEC" w:rsidP="00C27BEC">
      <w:pPr>
        <w:pStyle w:val="ListParagraph"/>
        <w:rPr>
          <w:lang w:eastAsia="zh-CN"/>
        </w:rPr>
      </w:pPr>
      <m:oMathPara>
        <m:oMathParaPr>
          <m:jc m:val="left"/>
        </m:oMathParaPr>
        <m:oMath>
          <m:r>
            <w:rPr>
              <w:rFonts w:ascii="Cambria Math" w:hAnsi="Cambria Math"/>
              <w:lang w:eastAsia="zh-CN"/>
            </w:rPr>
            <m:t>DOF=3×</m:t>
          </m:r>
          <m:d>
            <m:dPr>
              <m:ctrlPr>
                <w:rPr>
                  <w:rFonts w:ascii="Cambria Math" w:hAnsi="Cambria Math"/>
                  <w:i/>
                  <w:lang w:eastAsia="zh-CN"/>
                </w:rPr>
              </m:ctrlPr>
            </m:dPr>
            <m:e>
              <m:r>
                <w:rPr>
                  <w:rFonts w:ascii="Cambria Math" w:hAnsi="Cambria Math"/>
                  <w:lang w:eastAsia="zh-CN"/>
                </w:rPr>
                <m:t>14-1-18</m:t>
              </m:r>
            </m:e>
          </m:d>
          <m:r>
            <w:rPr>
              <w:rFonts w:ascii="Cambria Math" w:hAnsi="Cambria Math"/>
              <w:lang w:eastAsia="zh-CN"/>
            </w:rPr>
            <m:t>+18=3</m:t>
          </m:r>
        </m:oMath>
      </m:oMathPara>
    </w:p>
    <w:p w14:paraId="5ED3FBA4" w14:textId="7194986A" w:rsidR="00E62572" w:rsidRDefault="00C27BEC" w:rsidP="00E62572">
      <w:pPr>
        <w:pStyle w:val="ListParagraph"/>
        <w:numPr>
          <w:ilvl w:val="0"/>
          <w:numId w:val="22"/>
        </w:numPr>
        <w:rPr>
          <w:lang w:eastAsia="zh-CN"/>
        </w:rPr>
      </w:pPr>
      <m:oMath>
        <m:r>
          <w:rPr>
            <w:rFonts w:ascii="Cambria Math" w:hAnsi="Cambria Math"/>
            <w:lang w:eastAsia="zh-CN"/>
          </w:rPr>
          <m:t>m=3, N=7, J=9</m:t>
        </m:r>
      </m:oMath>
    </w:p>
    <w:p w14:paraId="6D629A69" w14:textId="641F17CE" w:rsidR="00C27BEC" w:rsidRPr="00C27BEC" w:rsidRDefault="00C27BEC" w:rsidP="00C27BEC">
      <w:pPr>
        <w:pStyle w:val="ListParagraph"/>
        <w:rPr>
          <w:lang w:eastAsia="zh-CN"/>
        </w:rPr>
      </w:pPr>
      <m:oMathPara>
        <m:oMathParaPr>
          <m:jc m:val="left"/>
        </m:oMathParaPr>
        <m:oMath>
          <m:r>
            <w:rPr>
              <w:rFonts w:ascii="Cambria Math" w:hAnsi="Cambria Math"/>
              <w:lang w:eastAsia="zh-CN"/>
            </w:rPr>
            <m:t>DOF=3×</m:t>
          </m:r>
          <m:d>
            <m:dPr>
              <m:ctrlPr>
                <w:rPr>
                  <w:rFonts w:ascii="Cambria Math" w:hAnsi="Cambria Math"/>
                  <w:i/>
                  <w:lang w:eastAsia="zh-CN"/>
                </w:rPr>
              </m:ctrlPr>
            </m:dPr>
            <m:e>
              <m:r>
                <w:rPr>
                  <w:rFonts w:ascii="Cambria Math" w:hAnsi="Cambria Math"/>
                  <w:lang w:eastAsia="zh-CN"/>
                </w:rPr>
                <m:t>7-1-9</m:t>
              </m:r>
            </m:e>
          </m:d>
          <m:r>
            <w:rPr>
              <w:rFonts w:ascii="Cambria Math" w:hAnsi="Cambria Math"/>
              <w:lang w:eastAsia="zh-CN"/>
            </w:rPr>
            <m:t>+9=0</m:t>
          </m:r>
        </m:oMath>
      </m:oMathPara>
    </w:p>
    <w:p w14:paraId="0B72310C" w14:textId="0314BC25" w:rsidR="00E62572" w:rsidRDefault="00E62572" w:rsidP="00E62572">
      <w:pPr>
        <w:pStyle w:val="Heading2"/>
        <w:rPr>
          <w:lang w:eastAsia="zh-CN"/>
        </w:rPr>
      </w:pPr>
      <w:r>
        <w:rPr>
          <w:rFonts w:hint="eastAsia"/>
          <w:lang w:eastAsia="zh-CN"/>
        </w:rPr>
        <w:lastRenderedPageBreak/>
        <w:t>Problem</w:t>
      </w:r>
      <w:r>
        <w:rPr>
          <w:lang w:eastAsia="zh-CN"/>
        </w:rPr>
        <w:t xml:space="preserve"> 6</w:t>
      </w:r>
    </w:p>
    <w:p w14:paraId="19479146" w14:textId="7C25263E" w:rsidR="00950C63" w:rsidRPr="00950C63" w:rsidRDefault="00950C63" w:rsidP="00E62572">
      <w:pPr>
        <w:pStyle w:val="ListParagraph"/>
        <w:numPr>
          <w:ilvl w:val="0"/>
          <w:numId w:val="24"/>
        </w:numPr>
        <w:rPr>
          <w:lang w:eastAsia="zh-CN"/>
        </w:rPr>
      </w:pPr>
      <m:oMath>
        <m:r>
          <w:rPr>
            <w:rFonts w:ascii="Cambria Math" w:hAnsi="Cambria Math"/>
            <w:lang w:eastAsia="zh-CN"/>
          </w:rPr>
          <m:t>m=6, N=8, J=9</m:t>
        </m:r>
      </m:oMath>
    </w:p>
    <w:p w14:paraId="4D828393" w14:textId="65E80803" w:rsidR="00E62572" w:rsidRPr="00950C63" w:rsidRDefault="00E62572" w:rsidP="00950C63">
      <w:pPr>
        <w:pStyle w:val="ListParagraph"/>
        <w:rPr>
          <w:lang w:eastAsia="zh-CN"/>
        </w:rPr>
      </w:pPr>
      <m:oMathPara>
        <m:oMathParaPr>
          <m:jc m:val="left"/>
        </m:oMathParaPr>
        <m:oMath>
          <m:r>
            <w:rPr>
              <w:rFonts w:ascii="Cambria Math" w:hAnsi="Cambria Math"/>
              <w:lang w:eastAsia="zh-CN"/>
            </w:rPr>
            <m:t>DOF=6×</m:t>
          </m:r>
          <m:d>
            <m:dPr>
              <m:ctrlPr>
                <w:rPr>
                  <w:rFonts w:ascii="Cambria Math" w:hAnsi="Cambria Math"/>
                  <w:i/>
                  <w:lang w:eastAsia="zh-CN"/>
                </w:rPr>
              </m:ctrlPr>
            </m:dPr>
            <m:e>
              <m:r>
                <w:rPr>
                  <w:rFonts w:ascii="Cambria Math" w:hAnsi="Cambria Math"/>
                  <w:lang w:eastAsia="zh-CN"/>
                </w:rPr>
                <m:t>8-1-9</m:t>
              </m:r>
            </m:e>
          </m:d>
          <m:r>
            <w:rPr>
              <w:rFonts w:ascii="Cambria Math" w:hAnsi="Cambria Math"/>
              <w:lang w:eastAsia="zh-CN"/>
            </w:rPr>
            <m:t>+21=9</m:t>
          </m:r>
        </m:oMath>
      </m:oMathPara>
    </w:p>
    <w:p w14:paraId="11883E86" w14:textId="139DA0ED" w:rsidR="00950C63" w:rsidRPr="00950C63" w:rsidRDefault="00950C63" w:rsidP="00950C63">
      <w:pPr>
        <w:pStyle w:val="ListParagraph"/>
        <w:numPr>
          <w:ilvl w:val="0"/>
          <w:numId w:val="24"/>
        </w:numPr>
        <w:rPr>
          <w:lang w:eastAsia="zh-CN"/>
        </w:rPr>
      </w:pPr>
      <m:oMath>
        <m:r>
          <w:rPr>
            <w:rFonts w:ascii="Cambria Math" w:hAnsi="Cambria Math"/>
            <w:lang w:eastAsia="zh-CN"/>
          </w:rPr>
          <m:t>m=6, N=2n+2, J=3n</m:t>
        </m:r>
      </m:oMath>
    </w:p>
    <w:p w14:paraId="2133606B" w14:textId="5CCF971D" w:rsidR="00950C63" w:rsidRPr="00950C63" w:rsidRDefault="00950C63" w:rsidP="00950C63">
      <w:pPr>
        <w:pStyle w:val="ListParagraph"/>
        <w:rPr>
          <w:lang w:eastAsia="zh-CN"/>
        </w:rPr>
      </w:pPr>
      <m:oMathPara>
        <m:oMathParaPr>
          <m:jc m:val="left"/>
        </m:oMathParaPr>
        <m:oMath>
          <m:r>
            <w:rPr>
              <w:rFonts w:ascii="Cambria Math" w:hAnsi="Cambria Math"/>
              <w:lang w:eastAsia="zh-CN"/>
            </w:rPr>
            <m:t>DOF=6×</m:t>
          </m:r>
          <m:d>
            <m:dPr>
              <m:ctrlPr>
                <w:rPr>
                  <w:rFonts w:ascii="Cambria Math" w:hAnsi="Cambria Math"/>
                  <w:i/>
                  <w:lang w:eastAsia="zh-CN"/>
                </w:rPr>
              </m:ctrlPr>
            </m:dPr>
            <m:e>
              <m:r>
                <w:rPr>
                  <w:rFonts w:ascii="Cambria Math" w:hAnsi="Cambria Math"/>
                  <w:lang w:eastAsia="zh-CN"/>
                </w:rPr>
                <m:t>2n+2-1-3n</m:t>
              </m:r>
            </m:e>
          </m:d>
          <m:r>
            <w:rPr>
              <w:rFonts w:ascii="Cambria Math" w:hAnsi="Cambria Math"/>
              <w:lang w:eastAsia="zh-CN"/>
            </w:rPr>
            <m:t>+7n=n+6</m:t>
          </m:r>
        </m:oMath>
      </m:oMathPara>
    </w:p>
    <w:p w14:paraId="22E51432" w14:textId="46D3D2FB" w:rsidR="00950C63" w:rsidRPr="00950C63" w:rsidRDefault="00950C63" w:rsidP="00950C63">
      <w:pPr>
        <w:pStyle w:val="ListParagraph"/>
        <w:numPr>
          <w:ilvl w:val="0"/>
          <w:numId w:val="24"/>
        </w:numPr>
        <w:rPr>
          <w:lang w:eastAsia="zh-CN"/>
        </w:rPr>
      </w:pPr>
      <m:oMath>
        <m:r>
          <w:rPr>
            <w:rFonts w:ascii="Cambria Math" w:hAnsi="Cambria Math"/>
            <w:lang w:eastAsia="zh-CN"/>
          </w:rPr>
          <m:t>m=6, N=2n+2, J=3n</m:t>
        </m:r>
      </m:oMath>
    </w:p>
    <w:p w14:paraId="4751B08A" w14:textId="2C89B81E" w:rsidR="00950C63" w:rsidRPr="00950C63" w:rsidRDefault="00950C63" w:rsidP="00950C63">
      <w:pPr>
        <w:pStyle w:val="ListParagraph"/>
        <w:rPr>
          <w:lang w:eastAsia="zh-CN"/>
        </w:rPr>
      </w:pPr>
      <m:oMathPara>
        <m:oMathParaPr>
          <m:jc m:val="left"/>
        </m:oMathParaPr>
        <m:oMath>
          <m:r>
            <w:rPr>
              <w:rFonts w:ascii="Cambria Math" w:hAnsi="Cambria Math"/>
              <w:lang w:eastAsia="zh-CN"/>
            </w:rPr>
            <m:t>DOF=6×</m:t>
          </m:r>
          <m:d>
            <m:dPr>
              <m:ctrlPr>
                <w:rPr>
                  <w:rFonts w:ascii="Cambria Math" w:hAnsi="Cambria Math"/>
                  <w:i/>
                  <w:lang w:eastAsia="zh-CN"/>
                </w:rPr>
              </m:ctrlPr>
            </m:dPr>
            <m:e>
              <m:r>
                <w:rPr>
                  <w:rFonts w:ascii="Cambria Math" w:hAnsi="Cambria Math"/>
                  <w:lang w:eastAsia="zh-CN"/>
                </w:rPr>
                <m:t>2n+2-1-3n</m:t>
              </m:r>
            </m:e>
          </m:d>
          <m:r>
            <w:rPr>
              <w:rFonts w:ascii="Cambria Math" w:hAnsi="Cambria Math"/>
              <w:lang w:eastAsia="zh-CN"/>
            </w:rPr>
            <m:t>+5n=6-n</m:t>
          </m:r>
        </m:oMath>
      </m:oMathPara>
    </w:p>
    <w:p w14:paraId="3A692FFE" w14:textId="34E42368" w:rsidR="00950C63" w:rsidRDefault="00950C63" w:rsidP="00950C63">
      <w:pPr>
        <w:pStyle w:val="Heading2"/>
        <w:rPr>
          <w:lang w:eastAsia="zh-CN"/>
        </w:rPr>
      </w:pPr>
      <w:r>
        <w:rPr>
          <w:lang w:eastAsia="zh-CN"/>
        </w:rPr>
        <w:t>Problem 7</w:t>
      </w:r>
    </w:p>
    <w:p w14:paraId="2F2F1EE7" w14:textId="13579199" w:rsidR="002B13F8" w:rsidRPr="002B13F8" w:rsidRDefault="00DA44BE" w:rsidP="002B13F8">
      <w:pPr>
        <w:pStyle w:val="ListParagraph"/>
        <w:numPr>
          <w:ilvl w:val="0"/>
          <w:numId w:val="25"/>
        </w:numPr>
        <w:rPr>
          <w:lang w:eastAsia="zh-CN"/>
        </w:rPr>
      </w:pPr>
      <w:r>
        <w:rPr>
          <w:noProof/>
          <w:lang w:eastAsia="zh-CN"/>
        </w:rPr>
        <mc:AlternateContent>
          <mc:Choice Requires="wpi">
            <w:drawing>
              <wp:anchor distT="0" distB="0" distL="114300" distR="114300" simplePos="0" relativeHeight="251686912" behindDoc="0" locked="0" layoutInCell="1" allowOverlap="1" wp14:anchorId="7151F696" wp14:editId="5AF416D2">
                <wp:simplePos x="0" y="0"/>
                <wp:positionH relativeFrom="column">
                  <wp:posOffset>492760</wp:posOffset>
                </wp:positionH>
                <wp:positionV relativeFrom="paragraph">
                  <wp:posOffset>341630</wp:posOffset>
                </wp:positionV>
                <wp:extent cx="149575" cy="135255"/>
                <wp:effectExtent l="38100" t="38100" r="28575" b="42545"/>
                <wp:wrapNone/>
                <wp:docPr id="40" name="Ink 40"/>
                <wp:cNvGraphicFramePr/>
                <a:graphic xmlns:a="http://schemas.openxmlformats.org/drawingml/2006/main">
                  <a:graphicData uri="http://schemas.microsoft.com/office/word/2010/wordprocessingInk">
                    <w14:contentPart bwMode="auto" r:id="rId75">
                      <w14:nvContentPartPr>
                        <w14:cNvContentPartPr/>
                      </w14:nvContentPartPr>
                      <w14:xfrm>
                        <a:off x="0" y="0"/>
                        <a:ext cx="149575" cy="135255"/>
                      </w14:xfrm>
                    </w14:contentPart>
                  </a:graphicData>
                </a:graphic>
              </wp:anchor>
            </w:drawing>
          </mc:Choice>
          <mc:Fallback>
            <w:pict>
              <v:shape w14:anchorId="384F9B4F" id="Ink 40" o:spid="_x0000_s1026" type="#_x0000_t75" style="position:absolute;margin-left:37.6pt;margin-top:25.7pt;width:14.2pt;height:13.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">
                <v:imagedata r:id="rId76" o:title=""/>
              </v:shape>
            </w:pict>
          </mc:Fallback>
        </mc:AlternateContent>
      </w:r>
      <w:r>
        <w:rPr>
          <w:noProof/>
          <w:lang w:eastAsia="zh-CN"/>
        </w:rPr>
        <mc:AlternateContent>
          <mc:Choice Requires="wpi">
            <w:drawing>
              <wp:anchor distT="0" distB="0" distL="114300" distR="114300" simplePos="0" relativeHeight="251687936" behindDoc="0" locked="0" layoutInCell="1" allowOverlap="1" wp14:anchorId="67B21169" wp14:editId="611C6ACD">
                <wp:simplePos x="0" y="0"/>
                <wp:positionH relativeFrom="column">
                  <wp:posOffset>502285</wp:posOffset>
                </wp:positionH>
                <wp:positionV relativeFrom="paragraph">
                  <wp:posOffset>2632075</wp:posOffset>
                </wp:positionV>
                <wp:extent cx="126300" cy="181610"/>
                <wp:effectExtent l="38100" t="38100" r="0" b="46990"/>
                <wp:wrapNone/>
                <wp:docPr id="41" name="Ink 41"/>
                <wp:cNvGraphicFramePr/>
                <a:graphic xmlns:a="http://schemas.openxmlformats.org/drawingml/2006/main">
                  <a:graphicData uri="http://schemas.microsoft.com/office/word/2010/wordprocessingInk">
                    <w14:contentPart bwMode="auto" r:id="rId77">
                      <w14:nvContentPartPr>
                        <w14:cNvContentPartPr/>
                      </w14:nvContentPartPr>
                      <w14:xfrm>
                        <a:off x="0" y="0"/>
                        <a:ext cx="126300" cy="181610"/>
                      </w14:xfrm>
                    </w14:contentPart>
                  </a:graphicData>
                </a:graphic>
              </wp:anchor>
            </w:drawing>
          </mc:Choice>
          <mc:Fallback>
            <w:pict>
              <v:shape w14:anchorId="55B05FFD" id="Ink 41" o:spid="_x0000_s1026" type="#_x0000_t75" style="position:absolute;margin-left:38.35pt;margin-top:206.05pt;width:12.4pt;height:16.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">
                <v:imagedata r:id="rId78" o:title=""/>
              </v:shape>
            </w:pict>
          </mc:Fallback>
        </mc:AlternateContent>
      </w:r>
      <w:r>
        <w:rPr>
          <w:noProof/>
          <w:lang w:eastAsia="zh-CN"/>
        </w:rPr>
        <mc:AlternateContent>
          <mc:Choice Requires="wpi">
            <w:drawing>
              <wp:anchor distT="0" distB="0" distL="114300" distR="114300" simplePos="0" relativeHeight="251683840" behindDoc="0" locked="0" layoutInCell="1" allowOverlap="1" wp14:anchorId="0AFE45AB" wp14:editId="6C17852B">
                <wp:simplePos x="0" y="0"/>
                <wp:positionH relativeFrom="column">
                  <wp:posOffset>502615</wp:posOffset>
                </wp:positionH>
                <wp:positionV relativeFrom="paragraph">
                  <wp:posOffset>752356</wp:posOffset>
                </wp:positionV>
                <wp:extent cx="102960" cy="233640"/>
                <wp:effectExtent l="38100" t="38100" r="36830" b="46355"/>
                <wp:wrapNone/>
                <wp:docPr id="37" name="Ink 37"/>
                <wp:cNvGraphicFramePr/>
                <a:graphic xmlns:a="http://schemas.openxmlformats.org/drawingml/2006/main">
                  <a:graphicData uri="http://schemas.microsoft.com/office/word/2010/wordprocessingInk">
                    <w14:contentPart bwMode="auto" r:id="rId79">
                      <w14:nvContentPartPr>
                        <w14:cNvContentPartPr/>
                      </w14:nvContentPartPr>
                      <w14:xfrm>
                        <a:off x="0" y="0"/>
                        <a:ext cx="102960" cy="233640"/>
                      </w14:xfrm>
                    </w14:contentPart>
                  </a:graphicData>
                </a:graphic>
              </wp:anchor>
            </w:drawing>
          </mc:Choice>
          <mc:Fallback>
            <w:pict>
              <v:shape w14:anchorId="6CDC0383" id="Ink 37" o:spid="_x0000_s1026" type="#_x0000_t75" style="position:absolute;margin-left:38.4pt;margin-top:58.05pt;width:10.5pt;height:20.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">
                <v:imagedata r:id="rId80" o:title=""/>
              </v:shape>
            </w:pict>
          </mc:Fallback>
        </mc:AlternateContent>
      </w:r>
      <w:r>
        <w:rPr>
          <w:noProof/>
          <w:lang w:eastAsia="zh-CN"/>
        </w:rPr>
        <mc:AlternateContent>
          <mc:Choice Requires="wpi">
            <w:drawing>
              <wp:anchor distT="0" distB="0" distL="114300" distR="114300" simplePos="0" relativeHeight="251682816" behindDoc="0" locked="0" layoutInCell="1" allowOverlap="1" wp14:anchorId="2773378A" wp14:editId="7B6FD754">
                <wp:simplePos x="0" y="0"/>
                <wp:positionH relativeFrom="column">
                  <wp:posOffset>511975</wp:posOffset>
                </wp:positionH>
                <wp:positionV relativeFrom="paragraph">
                  <wp:posOffset>1246996</wp:posOffset>
                </wp:positionV>
                <wp:extent cx="86760" cy="191520"/>
                <wp:effectExtent l="38100" t="38100" r="27940" b="37465"/>
                <wp:wrapNone/>
                <wp:docPr id="36" name="Ink 36"/>
                <wp:cNvGraphicFramePr/>
                <a:graphic xmlns:a="http://schemas.openxmlformats.org/drawingml/2006/main">
                  <a:graphicData uri="http://schemas.microsoft.com/office/word/2010/wordprocessingInk">
                    <w14:contentPart bwMode="auto" r:id="rId81">
                      <w14:nvContentPartPr>
                        <w14:cNvContentPartPr/>
                      </w14:nvContentPartPr>
                      <w14:xfrm>
                        <a:off x="0" y="0"/>
                        <a:ext cx="86760" cy="191520"/>
                      </w14:xfrm>
                    </w14:contentPart>
                  </a:graphicData>
                </a:graphic>
              </wp:anchor>
            </w:drawing>
          </mc:Choice>
          <mc:Fallback>
            <w:pict>
              <v:shape w14:anchorId="0D66BAB3" id="Ink 36" o:spid="_x0000_s1026" type="#_x0000_t75" style="position:absolute;margin-left:39.1pt;margin-top:97pt;width:9.3pt;height:17.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">
                <v:imagedata r:id="rId82" o:title=""/>
              </v:shape>
            </w:pict>
          </mc:Fallback>
        </mc:AlternateContent>
      </w:r>
      <w:r>
        <w:rPr>
          <w:noProof/>
          <w:lang w:eastAsia="zh-CN"/>
        </w:rPr>
        <mc:AlternateContent>
          <mc:Choice Requires="wpi">
            <w:drawing>
              <wp:anchor distT="0" distB="0" distL="114300" distR="114300" simplePos="0" relativeHeight="251681792" behindDoc="0" locked="0" layoutInCell="1" allowOverlap="1" wp14:anchorId="417ECF4E" wp14:editId="39212336">
                <wp:simplePos x="0" y="0"/>
                <wp:positionH relativeFrom="column">
                  <wp:posOffset>535015</wp:posOffset>
                </wp:positionH>
                <wp:positionV relativeFrom="paragraph">
                  <wp:posOffset>1694836</wp:posOffset>
                </wp:positionV>
                <wp:extent cx="79560" cy="163800"/>
                <wp:effectExtent l="38100" t="50800" r="9525" b="40005"/>
                <wp:wrapNone/>
                <wp:docPr id="35" name="Ink 35"/>
                <wp:cNvGraphicFramePr/>
                <a:graphic xmlns:a="http://schemas.openxmlformats.org/drawingml/2006/main">
                  <a:graphicData uri="http://schemas.microsoft.com/office/word/2010/wordprocessingInk">
                    <w14:contentPart bwMode="auto" r:id="rId83">
                      <w14:nvContentPartPr>
                        <w14:cNvContentPartPr/>
                      </w14:nvContentPartPr>
                      <w14:xfrm>
                        <a:off x="0" y="0"/>
                        <a:ext cx="79560" cy="163800"/>
                      </w14:xfrm>
                    </w14:contentPart>
                  </a:graphicData>
                </a:graphic>
              </wp:anchor>
            </w:drawing>
          </mc:Choice>
          <mc:Fallback>
            <w:pict>
              <v:shape w14:anchorId="1F66E3B4" id="Ink 35" o:spid="_x0000_s1026" type="#_x0000_t75" style="position:absolute;margin-left:40.95pt;margin-top:132.25pt;width:8.65pt;height:15.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">
                <v:imagedata r:id="rId84" o:title=""/>
              </v:shape>
            </w:pict>
          </mc:Fallback>
        </mc:AlternateContent>
      </w:r>
      <w:r>
        <w:rPr>
          <w:noProof/>
          <w:lang w:eastAsia="zh-CN"/>
        </w:rPr>
        <mc:AlternateContent>
          <mc:Choice Requires="wpi">
            <w:drawing>
              <wp:anchor distT="0" distB="0" distL="114300" distR="114300" simplePos="0" relativeHeight="251680768" behindDoc="0" locked="0" layoutInCell="1" allowOverlap="1" wp14:anchorId="0EAA2CE0" wp14:editId="3E026D05">
                <wp:simplePos x="0" y="0"/>
                <wp:positionH relativeFrom="column">
                  <wp:posOffset>520975</wp:posOffset>
                </wp:positionH>
                <wp:positionV relativeFrom="paragraph">
                  <wp:posOffset>2175436</wp:posOffset>
                </wp:positionV>
                <wp:extent cx="70200" cy="172800"/>
                <wp:effectExtent l="38100" t="38100" r="44450" b="43180"/>
                <wp:wrapNone/>
                <wp:docPr id="34" name="Ink 34"/>
                <wp:cNvGraphicFramePr/>
                <a:graphic xmlns:a="http://schemas.openxmlformats.org/drawingml/2006/main">
                  <a:graphicData uri="http://schemas.microsoft.com/office/word/2010/wordprocessingInk">
                    <w14:contentPart bwMode="auto" r:id="rId85">
                      <w14:nvContentPartPr>
                        <w14:cNvContentPartPr/>
                      </w14:nvContentPartPr>
                      <w14:xfrm>
                        <a:off x="0" y="0"/>
                        <a:ext cx="70200" cy="172800"/>
                      </w14:xfrm>
                    </w14:contentPart>
                  </a:graphicData>
                </a:graphic>
              </wp:anchor>
            </w:drawing>
          </mc:Choice>
          <mc:Fallback>
            <w:pict>
              <v:shape w14:anchorId="72A4350E" id="Ink 34" o:spid="_x0000_s1026" type="#_x0000_t75" style="position:absolute;margin-left:39.8pt;margin-top:170.1pt;width:8pt;height:1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">
                <v:imagedata r:id="rId86" o:title=""/>
              </v:shape>
            </w:pict>
          </mc:Fallback>
        </mc:AlternateContent>
      </w:r>
      <w:r>
        <w:rPr>
          <w:noProof/>
          <w:lang w:eastAsia="zh-CN"/>
        </w:rPr>
        <mc:AlternateContent>
          <mc:Choice Requires="wpi">
            <w:drawing>
              <wp:anchor distT="0" distB="0" distL="114300" distR="114300" simplePos="0" relativeHeight="251677696" behindDoc="0" locked="0" layoutInCell="1" allowOverlap="1" wp14:anchorId="7176D47F" wp14:editId="3A7A76BD">
                <wp:simplePos x="0" y="0"/>
                <wp:positionH relativeFrom="column">
                  <wp:posOffset>521695</wp:posOffset>
                </wp:positionH>
                <wp:positionV relativeFrom="paragraph">
                  <wp:posOffset>3080476</wp:posOffset>
                </wp:positionV>
                <wp:extent cx="120960" cy="205560"/>
                <wp:effectExtent l="38100" t="38100" r="0" b="36195"/>
                <wp:wrapNone/>
                <wp:docPr id="31" name="Ink 31"/>
                <wp:cNvGraphicFramePr/>
                <a:graphic xmlns:a="http://schemas.openxmlformats.org/drawingml/2006/main">
                  <a:graphicData uri="http://schemas.microsoft.com/office/word/2010/wordprocessingInk">
                    <w14:contentPart bwMode="auto" r:id="rId87">
                      <w14:nvContentPartPr>
                        <w14:cNvContentPartPr/>
                      </w14:nvContentPartPr>
                      <w14:xfrm>
                        <a:off x="0" y="0"/>
                        <a:ext cx="120960" cy="205560"/>
                      </w14:xfrm>
                    </w14:contentPart>
                  </a:graphicData>
                </a:graphic>
              </wp:anchor>
            </w:drawing>
          </mc:Choice>
          <mc:Fallback>
            <w:pict>
              <v:shape w14:anchorId="19261B74" id="Ink 31" o:spid="_x0000_s1026" type="#_x0000_t75" style="position:absolute;margin-left:39.9pt;margin-top:241.35pt;width:11.95pt;height:18.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">
                <v:imagedata r:id="rId88" o:title=""/>
              </v:shape>
            </w:pict>
          </mc:Fallback>
        </mc:AlternateContent>
      </w:r>
      <w:r>
        <w:rPr>
          <w:noProof/>
          <w:lang w:eastAsia="zh-CN"/>
        </w:rPr>
        <mc:AlternateContent>
          <mc:Choice Requires="wpi">
            <w:drawing>
              <wp:anchor distT="0" distB="0" distL="114300" distR="114300" simplePos="0" relativeHeight="251676672" behindDoc="0" locked="0" layoutInCell="1" allowOverlap="1" wp14:anchorId="33897352" wp14:editId="589B8BD7">
                <wp:simplePos x="0" y="0"/>
                <wp:positionH relativeFrom="column">
                  <wp:posOffset>530335</wp:posOffset>
                </wp:positionH>
                <wp:positionV relativeFrom="paragraph">
                  <wp:posOffset>3565396</wp:posOffset>
                </wp:positionV>
                <wp:extent cx="84240" cy="140400"/>
                <wp:effectExtent l="38100" t="50800" r="17780" b="37465"/>
                <wp:wrapNone/>
                <wp:docPr id="30" name="Ink 30"/>
                <wp:cNvGraphicFramePr/>
                <a:graphic xmlns:a="http://schemas.openxmlformats.org/drawingml/2006/main">
                  <a:graphicData uri="http://schemas.microsoft.com/office/word/2010/wordprocessingInk">
                    <w14:contentPart bwMode="auto" r:id="rId89">
                      <w14:nvContentPartPr>
                        <w14:cNvContentPartPr/>
                      </w14:nvContentPartPr>
                      <w14:xfrm>
                        <a:off x="0" y="0"/>
                        <a:ext cx="84240" cy="140400"/>
                      </w14:xfrm>
                    </w14:contentPart>
                  </a:graphicData>
                </a:graphic>
              </wp:anchor>
            </w:drawing>
          </mc:Choice>
          <mc:Fallback>
            <w:pict>
              <v:shape w14:anchorId="5FEB34FE" id="Ink 30" o:spid="_x0000_s1026" type="#_x0000_t75" style="position:absolute;margin-left:40.55pt;margin-top:279.55pt;width:9.1pt;height:13.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">
                <v:imagedata r:id="rId90" o:title=""/>
              </v:shape>
            </w:pict>
          </mc:Fallback>
        </mc:AlternateContent>
      </w:r>
      <w:r>
        <w:rPr>
          <w:noProof/>
          <w:lang w:eastAsia="zh-CN"/>
        </w:rPr>
        <mc:AlternateContent>
          <mc:Choice Requires="wpi">
            <w:drawing>
              <wp:anchor distT="0" distB="0" distL="114300" distR="114300" simplePos="0" relativeHeight="251675648" behindDoc="0" locked="0" layoutInCell="1" allowOverlap="1" wp14:anchorId="56B0EEA1" wp14:editId="22916C02">
                <wp:simplePos x="0" y="0"/>
                <wp:positionH relativeFrom="column">
                  <wp:posOffset>525655</wp:posOffset>
                </wp:positionH>
                <wp:positionV relativeFrom="paragraph">
                  <wp:posOffset>4045996</wp:posOffset>
                </wp:positionV>
                <wp:extent cx="88920" cy="112320"/>
                <wp:effectExtent l="25400" t="38100" r="12700" b="40640"/>
                <wp:wrapNone/>
                <wp:docPr id="29" name="Ink 29"/>
                <wp:cNvGraphicFramePr/>
                <a:graphic xmlns:a="http://schemas.openxmlformats.org/drawingml/2006/main">
                  <a:graphicData uri="http://schemas.microsoft.com/office/word/2010/wordprocessingInk">
                    <w14:contentPart bwMode="auto" r:id="rId91">
                      <w14:nvContentPartPr>
                        <w14:cNvContentPartPr/>
                      </w14:nvContentPartPr>
                      <w14:xfrm>
                        <a:off x="0" y="0"/>
                        <a:ext cx="88920" cy="112320"/>
                      </w14:xfrm>
                    </w14:contentPart>
                  </a:graphicData>
                </a:graphic>
              </wp:anchor>
            </w:drawing>
          </mc:Choice>
          <mc:Fallback>
            <w:pict>
              <v:shape w14:anchorId="41BE8FCD" id="Ink 29" o:spid="_x0000_s1026" type="#_x0000_t75" style="position:absolute;margin-left:40.2pt;margin-top:317.4pt;width:9.4pt;height:11.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">
                <v:imagedata r:id="rId92" o:title=""/>
              </v:shape>
            </w:pict>
          </mc:Fallback>
        </mc:AlternateContent>
      </w:r>
      <w:r>
        <w:rPr>
          <w:noProof/>
          <w:lang w:eastAsia="zh-CN"/>
        </w:rPr>
        <mc:AlternateContent>
          <mc:Choice Requires="wpi">
            <w:drawing>
              <wp:anchor distT="0" distB="0" distL="114300" distR="114300" simplePos="0" relativeHeight="251674624" behindDoc="0" locked="0" layoutInCell="1" allowOverlap="1" wp14:anchorId="0C9390AF" wp14:editId="621DF3B2">
                <wp:simplePos x="0" y="0"/>
                <wp:positionH relativeFrom="column">
                  <wp:posOffset>553735</wp:posOffset>
                </wp:positionH>
                <wp:positionV relativeFrom="paragraph">
                  <wp:posOffset>4493836</wp:posOffset>
                </wp:positionV>
                <wp:extent cx="14400" cy="140760"/>
                <wp:effectExtent l="38100" t="38100" r="36830" b="37465"/>
                <wp:wrapNone/>
                <wp:docPr id="28" name="Ink 28"/>
                <wp:cNvGraphicFramePr/>
                <a:graphic xmlns:a="http://schemas.openxmlformats.org/drawingml/2006/main">
                  <a:graphicData uri="http://schemas.microsoft.com/office/word/2010/wordprocessingInk">
                    <w14:contentPart bwMode="auto" r:id="rId93">
                      <w14:nvContentPartPr>
                        <w14:cNvContentPartPr/>
                      </w14:nvContentPartPr>
                      <w14:xfrm>
                        <a:off x="0" y="0"/>
                        <a:ext cx="14400" cy="140760"/>
                      </w14:xfrm>
                    </w14:contentPart>
                  </a:graphicData>
                </a:graphic>
              </wp:anchor>
            </w:drawing>
          </mc:Choice>
          <mc:Fallback>
            <w:pict>
              <v:shape w14:anchorId="1E272F39" id="Ink 28" o:spid="_x0000_s1026" type="#_x0000_t75" style="position:absolute;margin-left:42.4pt;margin-top:352.65pt;width:3.6pt;height:13.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">
                <v:imagedata r:id="rId94" o:title=""/>
              </v:shape>
            </w:pict>
          </mc:Fallback>
        </mc:AlternateContent>
      </w:r>
      <w:r w:rsidR="002B13F8">
        <w:rPr>
          <w:lang w:eastAsia="zh-CN"/>
        </w:rPr>
        <w:t xml:space="preserve">Obstacles are </w:t>
      </w:r>
      <w:r w:rsidR="002B13F8" w:rsidRPr="002B13F8">
        <w:rPr>
          <w:b/>
          <w:bCs/>
          <w:lang w:eastAsia="zh-CN"/>
        </w:rPr>
        <w:t>BLACK</w:t>
      </w:r>
      <w:r w:rsidR="002B13F8">
        <w:rPr>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obs</m:t>
            </m:r>
          </m:sub>
        </m:sSub>
      </m:oMath>
      <w:r w:rsidR="002B13F8">
        <w:rPr>
          <w:lang w:eastAsia="zh-CN"/>
        </w:rPr>
        <w:t xml:space="preserve"> are </w:t>
      </w:r>
      <w:r w:rsidR="002B13F8" w:rsidRPr="002B13F8">
        <w:rPr>
          <w:b/>
          <w:bCs/>
          <w:color w:val="FFFF00"/>
          <w:lang w:eastAsia="zh-CN"/>
        </w:rPr>
        <w:t>YELLOW</w:t>
      </w:r>
      <w:r w:rsidR="002B13F8">
        <w:rPr>
          <w:lang w:eastAsia="zh-CN"/>
        </w:rPr>
        <w:t>.</w:t>
      </w:r>
    </w:p>
    <w:tbl>
      <w:tblPr>
        <w:tblStyle w:val="GridTable6Colorful"/>
        <w:tblW w:w="0" w:type="auto"/>
        <w:jc w:val="center"/>
        <w:tblLook w:val="0600" w:firstRow="0" w:lastRow="0" w:firstColumn="0" w:lastColumn="0" w:noHBand="1" w:noVBand="1"/>
      </w:tblPr>
      <w:tblGrid>
        <w:gridCol w:w="720"/>
        <w:gridCol w:w="720"/>
        <w:gridCol w:w="720"/>
        <w:gridCol w:w="720"/>
        <w:gridCol w:w="720"/>
        <w:gridCol w:w="720"/>
        <w:gridCol w:w="720"/>
        <w:gridCol w:w="720"/>
        <w:gridCol w:w="720"/>
        <w:gridCol w:w="720"/>
      </w:tblGrid>
      <w:tr w:rsidR="002B13F8" w14:paraId="2D19A8A9" w14:textId="77777777" w:rsidTr="002B13F8">
        <w:trPr>
          <w:trHeight w:val="720"/>
          <w:jc w:val="center"/>
        </w:trPr>
        <w:tc>
          <w:tcPr>
            <w:tcW w:w="720" w:type="dxa"/>
          </w:tcPr>
          <w:p w14:paraId="7C6D000B" w14:textId="77777777" w:rsidR="002B13F8" w:rsidRDefault="002B13F8" w:rsidP="002B13F8">
            <w:pPr>
              <w:rPr>
                <w:lang w:eastAsia="zh-CN"/>
              </w:rPr>
            </w:pPr>
          </w:p>
        </w:tc>
        <w:tc>
          <w:tcPr>
            <w:tcW w:w="720" w:type="dxa"/>
          </w:tcPr>
          <w:p w14:paraId="7CA79F00" w14:textId="77777777" w:rsidR="002B13F8" w:rsidRDefault="002B13F8" w:rsidP="002B13F8">
            <w:pPr>
              <w:rPr>
                <w:lang w:eastAsia="zh-CN"/>
              </w:rPr>
            </w:pPr>
          </w:p>
        </w:tc>
        <w:tc>
          <w:tcPr>
            <w:tcW w:w="720" w:type="dxa"/>
          </w:tcPr>
          <w:p w14:paraId="458BD0B0" w14:textId="77777777" w:rsidR="002B13F8" w:rsidRDefault="002B13F8" w:rsidP="002B13F8">
            <w:pPr>
              <w:rPr>
                <w:lang w:eastAsia="zh-CN"/>
              </w:rPr>
            </w:pPr>
          </w:p>
        </w:tc>
        <w:tc>
          <w:tcPr>
            <w:tcW w:w="720" w:type="dxa"/>
          </w:tcPr>
          <w:p w14:paraId="1FD1DC5C" w14:textId="77777777" w:rsidR="002B13F8" w:rsidRDefault="002B13F8" w:rsidP="002B13F8">
            <w:pPr>
              <w:rPr>
                <w:lang w:eastAsia="zh-CN"/>
              </w:rPr>
            </w:pPr>
          </w:p>
        </w:tc>
        <w:tc>
          <w:tcPr>
            <w:tcW w:w="720" w:type="dxa"/>
          </w:tcPr>
          <w:p w14:paraId="50FF88E4" w14:textId="012D1A76" w:rsidR="002B13F8" w:rsidRDefault="00814379" w:rsidP="002B13F8">
            <w:pPr>
              <w:rPr>
                <w:lang w:eastAsia="zh-CN"/>
              </w:rPr>
            </w:pPr>
            <w:r>
              <w:rPr>
                <w:noProof/>
                <w:lang w:eastAsia="zh-CN"/>
              </w:rPr>
              <mc:AlternateContent>
                <mc:Choice Requires="wpi">
                  <w:drawing>
                    <wp:anchor distT="0" distB="0" distL="114300" distR="114300" simplePos="0" relativeHeight="251959296" behindDoc="0" locked="0" layoutInCell="1" allowOverlap="1" wp14:anchorId="299062B5" wp14:editId="4B3E7C9F">
                      <wp:simplePos x="0" y="0"/>
                      <wp:positionH relativeFrom="column">
                        <wp:posOffset>75565</wp:posOffset>
                      </wp:positionH>
                      <wp:positionV relativeFrom="paragraph">
                        <wp:posOffset>184150</wp:posOffset>
                      </wp:positionV>
                      <wp:extent cx="457305" cy="405765"/>
                      <wp:effectExtent l="38100" t="38100" r="12700" b="38735"/>
                      <wp:wrapNone/>
                      <wp:docPr id="318" name="Ink 318"/>
                      <wp:cNvGraphicFramePr/>
                      <a:graphic xmlns:a="http://schemas.openxmlformats.org/drawingml/2006/main">
                        <a:graphicData uri="http://schemas.microsoft.com/office/word/2010/wordprocessingInk">
                          <w14:contentPart bwMode="auto" r:id="rId95">
                            <w14:nvContentPartPr>
                              <w14:cNvContentPartPr/>
                            </w14:nvContentPartPr>
                            <w14:xfrm>
                              <a:off x="0" y="0"/>
                              <a:ext cx="457305" cy="405765"/>
                            </w14:xfrm>
                          </w14:contentPart>
                        </a:graphicData>
                      </a:graphic>
                    </wp:anchor>
                  </w:drawing>
                </mc:Choice>
                <mc:Fallback>
                  <w:pict>
                    <v:shape w14:anchorId="36F8692C" id="Ink 318" o:spid="_x0000_s1026" type="#_x0000_t75" style="position:absolute;margin-left:4.75pt;margin-top:13.3pt;width:38.4pt;height:34.3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">
                      <v:imagedata r:id="rId96" o:title=""/>
                    </v:shape>
                  </w:pict>
                </mc:Fallback>
              </mc:AlternateContent>
            </w:r>
          </w:p>
        </w:tc>
        <w:tc>
          <w:tcPr>
            <w:tcW w:w="720" w:type="dxa"/>
          </w:tcPr>
          <w:p w14:paraId="76337A00" w14:textId="568D94B8" w:rsidR="002B13F8" w:rsidRDefault="002B13F8" w:rsidP="002B13F8">
            <w:pPr>
              <w:rPr>
                <w:lang w:eastAsia="zh-CN"/>
              </w:rPr>
            </w:pPr>
          </w:p>
        </w:tc>
        <w:tc>
          <w:tcPr>
            <w:tcW w:w="720" w:type="dxa"/>
          </w:tcPr>
          <w:p w14:paraId="2FDC56C6" w14:textId="70550A7C" w:rsidR="002B13F8" w:rsidRDefault="006A0446" w:rsidP="002B13F8">
            <w:pPr>
              <w:rPr>
                <w:lang w:eastAsia="zh-CN"/>
              </w:rPr>
            </w:pPr>
            <w:r>
              <w:rPr>
                <w:noProof/>
                <w:lang w:eastAsia="zh-CN"/>
              </w:rPr>
              <mc:AlternateContent>
                <mc:Choice Requires="wpi">
                  <w:drawing>
                    <wp:anchor distT="0" distB="0" distL="114300" distR="114300" simplePos="0" relativeHeight="251917312" behindDoc="0" locked="0" layoutInCell="1" allowOverlap="1" wp14:anchorId="09803681" wp14:editId="33F9C7DA">
                      <wp:simplePos x="0" y="0"/>
                      <wp:positionH relativeFrom="column">
                        <wp:posOffset>346075</wp:posOffset>
                      </wp:positionH>
                      <wp:positionV relativeFrom="paragraph">
                        <wp:posOffset>267970</wp:posOffset>
                      </wp:positionV>
                      <wp:extent cx="331655" cy="224790"/>
                      <wp:effectExtent l="38100" t="38100" r="36830" b="41910"/>
                      <wp:wrapNone/>
                      <wp:docPr id="277" name="Ink 277"/>
                      <wp:cNvGraphicFramePr/>
                      <a:graphic xmlns:a="http://schemas.openxmlformats.org/drawingml/2006/main">
                        <a:graphicData uri="http://schemas.microsoft.com/office/word/2010/wordprocessingInk">
                          <w14:contentPart bwMode="auto" r:id="rId97">
                            <w14:nvContentPartPr>
                              <w14:cNvContentPartPr/>
                            </w14:nvContentPartPr>
                            <w14:xfrm>
                              <a:off x="0" y="0"/>
                              <a:ext cx="331655" cy="224790"/>
                            </w14:xfrm>
                          </w14:contentPart>
                        </a:graphicData>
                      </a:graphic>
                    </wp:anchor>
                  </w:drawing>
                </mc:Choice>
                <mc:Fallback>
                  <w:pict>
                    <v:shape w14:anchorId="7C5298CC" id="Ink 277" o:spid="_x0000_s1026" type="#_x0000_t75" style="position:absolute;margin-left:26.05pt;margin-top:19.9pt;width:28.5pt;height:20.1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">
                      <v:imagedata r:id="rId98" o:title=""/>
                    </v:shape>
                  </w:pict>
                </mc:Fallback>
              </mc:AlternateContent>
            </w:r>
          </w:p>
        </w:tc>
        <w:tc>
          <w:tcPr>
            <w:tcW w:w="720" w:type="dxa"/>
          </w:tcPr>
          <w:p w14:paraId="32F9BEAD" w14:textId="341117D7" w:rsidR="002B13F8" w:rsidRDefault="002B13F8" w:rsidP="002B13F8">
            <w:pPr>
              <w:rPr>
                <w:lang w:eastAsia="zh-CN"/>
              </w:rPr>
            </w:pPr>
          </w:p>
        </w:tc>
        <w:tc>
          <w:tcPr>
            <w:tcW w:w="720" w:type="dxa"/>
          </w:tcPr>
          <w:p w14:paraId="3214B709" w14:textId="77777777" w:rsidR="002B13F8" w:rsidRDefault="002B13F8" w:rsidP="002B13F8">
            <w:pPr>
              <w:rPr>
                <w:lang w:eastAsia="zh-CN"/>
              </w:rPr>
            </w:pPr>
          </w:p>
        </w:tc>
        <w:tc>
          <w:tcPr>
            <w:tcW w:w="720" w:type="dxa"/>
          </w:tcPr>
          <w:p w14:paraId="5FBE92FC" w14:textId="77777777" w:rsidR="002B13F8" w:rsidRDefault="002B13F8" w:rsidP="002B13F8">
            <w:pPr>
              <w:rPr>
                <w:lang w:eastAsia="zh-CN"/>
              </w:rPr>
            </w:pPr>
          </w:p>
        </w:tc>
      </w:tr>
      <w:tr w:rsidR="002B13F8" w14:paraId="56270B6D" w14:textId="77777777" w:rsidTr="002B13F8">
        <w:trPr>
          <w:trHeight w:val="720"/>
          <w:jc w:val="center"/>
        </w:trPr>
        <w:tc>
          <w:tcPr>
            <w:tcW w:w="720" w:type="dxa"/>
          </w:tcPr>
          <w:p w14:paraId="4C683070" w14:textId="77777777" w:rsidR="002B13F8" w:rsidRDefault="002B13F8" w:rsidP="002B13F8">
            <w:pPr>
              <w:rPr>
                <w:lang w:eastAsia="zh-CN"/>
              </w:rPr>
            </w:pPr>
          </w:p>
        </w:tc>
        <w:tc>
          <w:tcPr>
            <w:tcW w:w="720" w:type="dxa"/>
          </w:tcPr>
          <w:p w14:paraId="541718BF" w14:textId="73853D5A" w:rsidR="002B13F8" w:rsidRDefault="00425F9C" w:rsidP="002B13F8">
            <w:pPr>
              <w:rPr>
                <w:lang w:eastAsia="zh-CN"/>
              </w:rPr>
            </w:pPr>
            <w:r>
              <w:rPr>
                <w:noProof/>
                <w:lang w:eastAsia="zh-CN"/>
              </w:rPr>
              <mc:AlternateContent>
                <mc:Choice Requires="wpi">
                  <w:drawing>
                    <wp:anchor distT="0" distB="0" distL="114300" distR="114300" simplePos="0" relativeHeight="251764736" behindDoc="0" locked="0" layoutInCell="1" allowOverlap="1" wp14:anchorId="66B1344A" wp14:editId="0FBFEE89">
                      <wp:simplePos x="0" y="0"/>
                      <wp:positionH relativeFrom="column">
                        <wp:posOffset>122580</wp:posOffset>
                      </wp:positionH>
                      <wp:positionV relativeFrom="paragraph">
                        <wp:posOffset>140833</wp:posOffset>
                      </wp:positionV>
                      <wp:extent cx="1441800" cy="23760"/>
                      <wp:effectExtent l="38100" t="38100" r="44450" b="40005"/>
                      <wp:wrapNone/>
                      <wp:docPr id="123" name="Ink 123"/>
                      <wp:cNvGraphicFramePr/>
                      <a:graphic xmlns:a="http://schemas.openxmlformats.org/drawingml/2006/main">
                        <a:graphicData uri="http://schemas.microsoft.com/office/word/2010/wordprocessingInk">
                          <w14:contentPart bwMode="auto" r:id="rId99">
                            <w14:nvContentPartPr>
                              <w14:cNvContentPartPr/>
                            </w14:nvContentPartPr>
                            <w14:xfrm>
                              <a:off x="0" y="0"/>
                              <a:ext cx="1441800" cy="23760"/>
                            </w14:xfrm>
                          </w14:contentPart>
                        </a:graphicData>
                      </a:graphic>
                    </wp:anchor>
                  </w:drawing>
                </mc:Choice>
                <mc:Fallback>
                  <w:pict>
                    <v:shape w14:anchorId="25A4C9A2" id="Ink 123" o:spid="_x0000_s1026" type="#_x0000_t75" style="position:absolute;margin-left:8.45pt;margin-top:9.9pt;width:116pt;height:4.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">
                      <v:imagedata r:id="rId100" o:title=""/>
                    </v:shape>
                  </w:pict>
                </mc:Fallback>
              </mc:AlternateContent>
            </w:r>
          </w:p>
        </w:tc>
        <w:tc>
          <w:tcPr>
            <w:tcW w:w="720" w:type="dxa"/>
          </w:tcPr>
          <w:p w14:paraId="151D2BFC" w14:textId="1192AD48" w:rsidR="002B13F8" w:rsidRDefault="002B13F8" w:rsidP="002B13F8">
            <w:pPr>
              <w:rPr>
                <w:lang w:eastAsia="zh-CN"/>
              </w:rPr>
            </w:pPr>
          </w:p>
        </w:tc>
        <w:tc>
          <w:tcPr>
            <w:tcW w:w="720" w:type="dxa"/>
          </w:tcPr>
          <w:p w14:paraId="1B2D18CC" w14:textId="108F978D" w:rsidR="002B13F8" w:rsidRDefault="002B13F8" w:rsidP="002B13F8">
            <w:pPr>
              <w:rPr>
                <w:lang w:eastAsia="zh-CN"/>
              </w:rPr>
            </w:pPr>
          </w:p>
        </w:tc>
        <w:tc>
          <w:tcPr>
            <w:tcW w:w="720" w:type="dxa"/>
          </w:tcPr>
          <w:p w14:paraId="2C1D1111" w14:textId="48E53E56" w:rsidR="002B13F8" w:rsidRDefault="009236D6" w:rsidP="002B13F8">
            <w:pPr>
              <w:rPr>
                <w:lang w:eastAsia="zh-CN"/>
              </w:rPr>
            </w:pPr>
            <w:r>
              <w:rPr>
                <w:noProof/>
                <w:lang w:eastAsia="zh-CN"/>
              </w:rPr>
              <mc:AlternateContent>
                <mc:Choice Requires="wpi">
                  <w:drawing>
                    <wp:anchor distT="0" distB="0" distL="114300" distR="114300" simplePos="0" relativeHeight="251921408" behindDoc="0" locked="0" layoutInCell="1" allowOverlap="1" wp14:anchorId="6B0B44E6" wp14:editId="1522E134">
                      <wp:simplePos x="0" y="0"/>
                      <wp:positionH relativeFrom="column">
                        <wp:posOffset>379260</wp:posOffset>
                      </wp:positionH>
                      <wp:positionV relativeFrom="paragraph">
                        <wp:posOffset>5429</wp:posOffset>
                      </wp:positionV>
                      <wp:extent cx="872640" cy="9720"/>
                      <wp:effectExtent l="38100" t="50800" r="29210" b="41275"/>
                      <wp:wrapNone/>
                      <wp:docPr id="281" name="Ink 281"/>
                      <wp:cNvGraphicFramePr/>
                      <a:graphic xmlns:a="http://schemas.openxmlformats.org/drawingml/2006/main">
                        <a:graphicData uri="http://schemas.microsoft.com/office/word/2010/wordprocessingInk">
                          <w14:contentPart bwMode="auto" r:id="rId101">
                            <w14:nvContentPartPr>
                              <w14:cNvContentPartPr/>
                            </w14:nvContentPartPr>
                            <w14:xfrm>
                              <a:off x="0" y="0"/>
                              <a:ext cx="872640" cy="9720"/>
                            </w14:xfrm>
                          </w14:contentPart>
                        </a:graphicData>
                      </a:graphic>
                    </wp:anchor>
                  </w:drawing>
                </mc:Choice>
                <mc:Fallback>
                  <w:pict>
                    <v:shape w14:anchorId="159C14A6" id="Ink 281" o:spid="_x0000_s1026" type="#_x0000_t75" style="position:absolute;margin-left:28.65pt;margin-top:-.75pt;width:71.1pt;height:3.1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">
                      <v:imagedata r:id="rId102" o:title=""/>
                    </v:shape>
                  </w:pict>
                </mc:Fallback>
              </mc:AlternateContent>
            </w:r>
          </w:p>
        </w:tc>
        <w:tc>
          <w:tcPr>
            <w:tcW w:w="720" w:type="dxa"/>
          </w:tcPr>
          <w:p w14:paraId="72249389" w14:textId="7F2A0177" w:rsidR="002B13F8" w:rsidRDefault="002B13F8" w:rsidP="002B13F8">
            <w:pPr>
              <w:rPr>
                <w:lang w:eastAsia="zh-CN"/>
              </w:rPr>
            </w:pPr>
          </w:p>
        </w:tc>
        <w:tc>
          <w:tcPr>
            <w:tcW w:w="720" w:type="dxa"/>
          </w:tcPr>
          <w:p w14:paraId="003CF139" w14:textId="4FEFC9D5" w:rsidR="002B13F8" w:rsidRDefault="00A21FA6" w:rsidP="002B13F8">
            <w:pPr>
              <w:rPr>
                <w:lang w:eastAsia="zh-CN"/>
              </w:rPr>
            </w:pPr>
            <w:r>
              <w:rPr>
                <w:noProof/>
                <w:lang w:eastAsia="zh-CN"/>
              </w:rPr>
              <mc:AlternateContent>
                <mc:Choice Requires="wpi">
                  <w:drawing>
                    <wp:anchor distT="0" distB="0" distL="114300" distR="114300" simplePos="0" relativeHeight="251974656" behindDoc="0" locked="0" layoutInCell="1" allowOverlap="1" wp14:anchorId="691BD545" wp14:editId="70961AD6">
                      <wp:simplePos x="0" y="0"/>
                      <wp:positionH relativeFrom="column">
                        <wp:posOffset>299085</wp:posOffset>
                      </wp:positionH>
                      <wp:positionV relativeFrom="paragraph">
                        <wp:posOffset>154305</wp:posOffset>
                      </wp:positionV>
                      <wp:extent cx="346245" cy="187325"/>
                      <wp:effectExtent l="38100" t="38100" r="0" b="41275"/>
                      <wp:wrapNone/>
                      <wp:docPr id="333" name="Ink 333"/>
                      <wp:cNvGraphicFramePr/>
                      <a:graphic xmlns:a="http://schemas.openxmlformats.org/drawingml/2006/main">
                        <a:graphicData uri="http://schemas.microsoft.com/office/word/2010/wordprocessingInk">
                          <w14:contentPart bwMode="auto" r:id="rId103">
                            <w14:nvContentPartPr>
                              <w14:cNvContentPartPr/>
                            </w14:nvContentPartPr>
                            <w14:xfrm>
                              <a:off x="0" y="0"/>
                              <a:ext cx="346245" cy="187325"/>
                            </w14:xfrm>
                          </w14:contentPart>
                        </a:graphicData>
                      </a:graphic>
                    </wp:anchor>
                  </w:drawing>
                </mc:Choice>
                <mc:Fallback>
                  <w:pict>
                    <v:shape w14:anchorId="27865831" id="Ink 333" o:spid="_x0000_s1026" type="#_x0000_t75" style="position:absolute;margin-left:22.35pt;margin-top:10.95pt;width:29.65pt;height:17.1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">
                      <v:imagedata r:id="rId104" o:title=""/>
                    </v:shape>
                  </w:pict>
                </mc:Fallback>
              </mc:AlternateContent>
            </w:r>
            <w:r w:rsidR="00814379">
              <w:rPr>
                <w:noProof/>
                <w:lang w:eastAsia="zh-CN"/>
              </w:rPr>
              <mc:AlternateContent>
                <mc:Choice Requires="wpi">
                  <w:drawing>
                    <wp:anchor distT="0" distB="0" distL="114300" distR="114300" simplePos="0" relativeHeight="251969536" behindDoc="0" locked="0" layoutInCell="1" allowOverlap="1" wp14:anchorId="53C7F6E1" wp14:editId="2E85AF98">
                      <wp:simplePos x="0" y="0"/>
                      <wp:positionH relativeFrom="column">
                        <wp:posOffset>225180</wp:posOffset>
                      </wp:positionH>
                      <wp:positionV relativeFrom="paragraph">
                        <wp:posOffset>192269</wp:posOffset>
                      </wp:positionV>
                      <wp:extent cx="23760" cy="126360"/>
                      <wp:effectExtent l="38100" t="38100" r="40005" b="39370"/>
                      <wp:wrapNone/>
                      <wp:docPr id="328" name="Ink 328"/>
                      <wp:cNvGraphicFramePr/>
                      <a:graphic xmlns:a="http://schemas.openxmlformats.org/drawingml/2006/main">
                        <a:graphicData uri="http://schemas.microsoft.com/office/word/2010/wordprocessingInk">
                          <w14:contentPart bwMode="auto" r:id="rId105">
                            <w14:nvContentPartPr>
                              <w14:cNvContentPartPr/>
                            </w14:nvContentPartPr>
                            <w14:xfrm>
                              <a:off x="0" y="0"/>
                              <a:ext cx="23760" cy="126360"/>
                            </w14:xfrm>
                          </w14:contentPart>
                        </a:graphicData>
                      </a:graphic>
                    </wp:anchor>
                  </w:drawing>
                </mc:Choice>
                <mc:Fallback>
                  <w:pict>
                    <v:shape w14:anchorId="7650427C" id="Ink 328" o:spid="_x0000_s1026" type="#_x0000_t75" style="position:absolute;margin-left:16.55pt;margin-top:13.95pt;width:4.3pt;height:12.4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">
                      <v:imagedata r:id="rId106" o:title=""/>
                    </v:shape>
                  </w:pict>
                </mc:Fallback>
              </mc:AlternateContent>
            </w:r>
            <w:r w:rsidR="009236D6">
              <w:rPr>
                <w:noProof/>
                <w:lang w:eastAsia="zh-CN"/>
              </w:rPr>
              <mc:AlternateContent>
                <mc:Choice Requires="wpi">
                  <w:drawing>
                    <wp:anchor distT="0" distB="0" distL="114300" distR="114300" simplePos="0" relativeHeight="251929600" behindDoc="0" locked="0" layoutInCell="1" allowOverlap="1" wp14:anchorId="20F29AF2" wp14:editId="088C0B00">
                      <wp:simplePos x="0" y="0"/>
                      <wp:positionH relativeFrom="column">
                        <wp:posOffset>267300</wp:posOffset>
                      </wp:positionH>
                      <wp:positionV relativeFrom="paragraph">
                        <wp:posOffset>-31651</wp:posOffset>
                      </wp:positionV>
                      <wp:extent cx="79560" cy="112320"/>
                      <wp:effectExtent l="38100" t="38100" r="0" b="40640"/>
                      <wp:wrapNone/>
                      <wp:docPr id="289" name="Ink 289"/>
                      <wp:cNvGraphicFramePr/>
                      <a:graphic xmlns:a="http://schemas.openxmlformats.org/drawingml/2006/main">
                        <a:graphicData uri="http://schemas.microsoft.com/office/word/2010/wordprocessingInk">
                          <w14:contentPart bwMode="auto" r:id="rId107">
                            <w14:nvContentPartPr>
                              <w14:cNvContentPartPr/>
                            </w14:nvContentPartPr>
                            <w14:xfrm>
                              <a:off x="0" y="0"/>
                              <a:ext cx="79560" cy="112320"/>
                            </w14:xfrm>
                          </w14:contentPart>
                        </a:graphicData>
                      </a:graphic>
                    </wp:anchor>
                  </w:drawing>
                </mc:Choice>
                <mc:Fallback>
                  <w:pict>
                    <v:shape w14:anchorId="295C206A" id="Ink 289" o:spid="_x0000_s1026" type="#_x0000_t75" style="position:absolute;margin-left:19.85pt;margin-top:-3.7pt;width:8.65pt;height:11.3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">
                      <v:imagedata r:id="rId108" o:title=""/>
                    </v:shape>
                  </w:pict>
                </mc:Fallback>
              </mc:AlternateContent>
            </w:r>
          </w:p>
        </w:tc>
        <w:tc>
          <w:tcPr>
            <w:tcW w:w="720" w:type="dxa"/>
          </w:tcPr>
          <w:p w14:paraId="3CFED453" w14:textId="1301E1FA" w:rsidR="002B13F8" w:rsidRDefault="002B13F8" w:rsidP="002B13F8">
            <w:pPr>
              <w:rPr>
                <w:lang w:eastAsia="zh-CN"/>
              </w:rPr>
            </w:pPr>
          </w:p>
        </w:tc>
        <w:tc>
          <w:tcPr>
            <w:tcW w:w="720" w:type="dxa"/>
          </w:tcPr>
          <w:p w14:paraId="17244BF9" w14:textId="77777777" w:rsidR="002B13F8" w:rsidRDefault="002B13F8" w:rsidP="002B13F8">
            <w:pPr>
              <w:rPr>
                <w:lang w:eastAsia="zh-CN"/>
              </w:rPr>
            </w:pPr>
          </w:p>
        </w:tc>
        <w:tc>
          <w:tcPr>
            <w:tcW w:w="720" w:type="dxa"/>
          </w:tcPr>
          <w:p w14:paraId="66834CD2" w14:textId="77777777" w:rsidR="002B13F8" w:rsidRDefault="002B13F8" w:rsidP="002B13F8">
            <w:pPr>
              <w:rPr>
                <w:lang w:eastAsia="zh-CN"/>
              </w:rPr>
            </w:pPr>
          </w:p>
        </w:tc>
      </w:tr>
      <w:tr w:rsidR="002B13F8" w14:paraId="30998ADC" w14:textId="77777777" w:rsidTr="002B13F8">
        <w:trPr>
          <w:trHeight w:val="720"/>
          <w:jc w:val="center"/>
        </w:trPr>
        <w:tc>
          <w:tcPr>
            <w:tcW w:w="720" w:type="dxa"/>
          </w:tcPr>
          <w:p w14:paraId="32EE2718" w14:textId="77777777" w:rsidR="002B13F8" w:rsidRDefault="002B13F8" w:rsidP="002B13F8">
            <w:pPr>
              <w:rPr>
                <w:lang w:eastAsia="zh-CN"/>
              </w:rPr>
            </w:pPr>
          </w:p>
        </w:tc>
        <w:tc>
          <w:tcPr>
            <w:tcW w:w="720" w:type="dxa"/>
          </w:tcPr>
          <w:p w14:paraId="755E9D08" w14:textId="1F8D6AE4" w:rsidR="002B13F8" w:rsidRDefault="00425F9C" w:rsidP="002B13F8">
            <w:pPr>
              <w:rPr>
                <w:lang w:eastAsia="zh-CN"/>
              </w:rPr>
            </w:pPr>
            <w:r>
              <w:rPr>
                <w:noProof/>
                <w:lang w:eastAsia="zh-CN"/>
              </w:rPr>
              <mc:AlternateContent>
                <mc:Choice Requires="wpi">
                  <w:drawing>
                    <wp:anchor distT="0" distB="0" distL="114300" distR="114300" simplePos="0" relativeHeight="251799552" behindDoc="0" locked="0" layoutInCell="1" allowOverlap="1" wp14:anchorId="40D9575B" wp14:editId="3CECA891">
                      <wp:simplePos x="0" y="0"/>
                      <wp:positionH relativeFrom="column">
                        <wp:posOffset>117475</wp:posOffset>
                      </wp:positionH>
                      <wp:positionV relativeFrom="paragraph">
                        <wp:posOffset>-290195</wp:posOffset>
                      </wp:positionV>
                      <wp:extent cx="1422400" cy="1114425"/>
                      <wp:effectExtent l="38100" t="38100" r="25400" b="41275"/>
                      <wp:wrapNone/>
                      <wp:docPr id="161" name="Ink 161"/>
                      <wp:cNvGraphicFramePr/>
                      <a:graphic xmlns:a="http://schemas.openxmlformats.org/drawingml/2006/main">
                        <a:graphicData uri="http://schemas.microsoft.com/office/word/2010/wordprocessingInk">
                          <w14:contentPart bwMode="auto" r:id="rId109">
                            <w14:nvContentPartPr>
                              <w14:cNvContentPartPr/>
                            </w14:nvContentPartPr>
                            <w14:xfrm>
                              <a:off x="0" y="0"/>
                              <a:ext cx="1422400" cy="1114425"/>
                            </w14:xfrm>
                          </w14:contentPart>
                        </a:graphicData>
                      </a:graphic>
                    </wp:anchor>
                  </w:drawing>
                </mc:Choice>
                <mc:Fallback>
                  <w:pict>
                    <v:shape w14:anchorId="05E308B3" id="Ink 161" o:spid="_x0000_s1026" type="#_x0000_t75" style="position:absolute;margin-left:8.05pt;margin-top:-24.05pt;width:114.4pt;height:90.1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">
                      <v:imagedata r:id="rId110" o:title=""/>
                    </v:shape>
                  </w:pict>
                </mc:Fallback>
              </mc:AlternateContent>
            </w:r>
            <w:r>
              <w:rPr>
                <w:noProof/>
                <w:lang w:eastAsia="zh-CN"/>
              </w:rPr>
              <mc:AlternateContent>
                <mc:Choice Requires="wpi">
                  <w:drawing>
                    <wp:anchor distT="0" distB="0" distL="114300" distR="114300" simplePos="0" relativeHeight="251760640" behindDoc="0" locked="0" layoutInCell="1" allowOverlap="1" wp14:anchorId="1F4A2B3F" wp14:editId="03F2BB2C">
                      <wp:simplePos x="0" y="0"/>
                      <wp:positionH relativeFrom="column">
                        <wp:posOffset>113030</wp:posOffset>
                      </wp:positionH>
                      <wp:positionV relativeFrom="paragraph">
                        <wp:posOffset>-340995</wp:posOffset>
                      </wp:positionV>
                      <wp:extent cx="5040" cy="1105920"/>
                      <wp:effectExtent l="38100" t="38100" r="46355" b="37465"/>
                      <wp:wrapNone/>
                      <wp:docPr id="119" name="Ink 119"/>
                      <wp:cNvGraphicFramePr/>
                      <a:graphic xmlns:a="http://schemas.openxmlformats.org/drawingml/2006/main">
                        <a:graphicData uri="http://schemas.microsoft.com/office/word/2010/wordprocessingInk">
                          <w14:contentPart bwMode="auto" r:id="rId111">
                            <w14:nvContentPartPr>
                              <w14:cNvContentPartPr/>
                            </w14:nvContentPartPr>
                            <w14:xfrm>
                              <a:off x="0" y="0"/>
                              <a:ext cx="5040" cy="1105920"/>
                            </w14:xfrm>
                          </w14:contentPart>
                        </a:graphicData>
                      </a:graphic>
                    </wp:anchor>
                  </w:drawing>
                </mc:Choice>
                <mc:Fallback>
                  <w:pict>
                    <v:shape w14:anchorId="64F83C29" id="Ink 119" o:spid="_x0000_s1026" type="#_x0000_t75" style="position:absolute;margin-left:7.7pt;margin-top:-28.05pt;width:2.85pt;height:89.5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">
                      <v:imagedata r:id="rId112" o:title=""/>
                    </v:shape>
                  </w:pict>
                </mc:Fallback>
              </mc:AlternateContent>
            </w:r>
            <w:r w:rsidR="00505D21">
              <w:rPr>
                <w:noProof/>
                <w:lang w:eastAsia="zh-CN"/>
              </w:rPr>
              <mc:AlternateContent>
                <mc:Choice Requires="wpi">
                  <w:drawing>
                    <wp:anchor distT="0" distB="0" distL="114300" distR="114300" simplePos="0" relativeHeight="251756544" behindDoc="0" locked="0" layoutInCell="1" allowOverlap="1" wp14:anchorId="47178519" wp14:editId="0B181F6A">
                      <wp:simplePos x="0" y="0"/>
                      <wp:positionH relativeFrom="column">
                        <wp:posOffset>365125</wp:posOffset>
                      </wp:positionH>
                      <wp:positionV relativeFrom="paragraph">
                        <wp:posOffset>22225</wp:posOffset>
                      </wp:positionV>
                      <wp:extent cx="905140" cy="443850"/>
                      <wp:effectExtent l="38100" t="38100" r="47625" b="39370"/>
                      <wp:wrapNone/>
                      <wp:docPr id="115" name="Ink 115"/>
                      <wp:cNvGraphicFramePr/>
                      <a:graphic xmlns:a="http://schemas.openxmlformats.org/drawingml/2006/main">
                        <a:graphicData uri="http://schemas.microsoft.com/office/word/2010/wordprocessingInk">
                          <w14:contentPart bwMode="auto" r:id="rId113">
                            <w14:nvContentPartPr>
                              <w14:cNvContentPartPr/>
                            </w14:nvContentPartPr>
                            <w14:xfrm>
                              <a:off x="0" y="0"/>
                              <a:ext cx="905140" cy="443850"/>
                            </w14:xfrm>
                          </w14:contentPart>
                        </a:graphicData>
                      </a:graphic>
                    </wp:anchor>
                  </w:drawing>
                </mc:Choice>
                <mc:Fallback>
                  <w:pict>
                    <v:shape w14:anchorId="627F9774" id="Ink 115" o:spid="_x0000_s1026" type="#_x0000_t75" style="position:absolute;margin-left:27.55pt;margin-top:.55pt;width:73.65pt;height:37.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">
                      <v:imagedata r:id="rId114" o:title=""/>
                    </v:shape>
                  </w:pict>
                </mc:Fallback>
              </mc:AlternateContent>
            </w:r>
            <w:r w:rsidR="003B3D61">
              <w:rPr>
                <w:noProof/>
                <w:lang w:eastAsia="zh-CN"/>
              </w:rPr>
              <mc:AlternateContent>
                <mc:Choice Requires="wpi">
                  <w:drawing>
                    <wp:anchor distT="0" distB="0" distL="114300" distR="114300" simplePos="0" relativeHeight="251744256" behindDoc="0" locked="0" layoutInCell="1" allowOverlap="1" wp14:anchorId="5EB5B7FE" wp14:editId="753A64AC">
                      <wp:simplePos x="0" y="0"/>
                      <wp:positionH relativeFrom="column">
                        <wp:posOffset>365125</wp:posOffset>
                      </wp:positionH>
                      <wp:positionV relativeFrom="paragraph">
                        <wp:posOffset>-635</wp:posOffset>
                      </wp:positionV>
                      <wp:extent cx="942935" cy="489780"/>
                      <wp:effectExtent l="38100" t="38100" r="60960" b="43815"/>
                      <wp:wrapNone/>
                      <wp:docPr id="103" name="Ink 103"/>
                      <wp:cNvGraphicFramePr/>
                      <a:graphic xmlns:a="http://schemas.openxmlformats.org/drawingml/2006/main">
                        <a:graphicData uri="http://schemas.microsoft.com/office/word/2010/wordprocessingInk">
                          <w14:contentPart bwMode="auto" r:id="rId115">
                            <w14:nvContentPartPr>
                              <w14:cNvContentPartPr/>
                            </w14:nvContentPartPr>
                            <w14:xfrm>
                              <a:off x="0" y="0"/>
                              <a:ext cx="942935" cy="489780"/>
                            </w14:xfrm>
                          </w14:contentPart>
                        </a:graphicData>
                      </a:graphic>
                    </wp:anchor>
                  </w:drawing>
                </mc:Choice>
                <mc:Fallback>
                  <w:pict>
                    <v:shape w14:anchorId="016BE277" id="Ink 103" o:spid="_x0000_s1026" type="#_x0000_t75" style="position:absolute;margin-left:27.55pt;margin-top:-1.25pt;width:76.7pt;height:40.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">
                      <v:imagedata r:id="rId116" o:title=""/>
                    </v:shape>
                  </w:pict>
                </mc:Fallback>
              </mc:AlternateContent>
            </w:r>
            <w:r w:rsidR="003B3D61">
              <w:rPr>
                <w:noProof/>
                <w:lang w:eastAsia="zh-CN"/>
              </w:rPr>
              <mc:AlternateContent>
                <mc:Choice Requires="wpi">
                  <w:drawing>
                    <wp:anchor distT="0" distB="0" distL="114300" distR="114300" simplePos="0" relativeHeight="251739136" behindDoc="0" locked="0" layoutInCell="1" allowOverlap="1" wp14:anchorId="783CFF40" wp14:editId="094225DB">
                      <wp:simplePos x="0" y="0"/>
                      <wp:positionH relativeFrom="column">
                        <wp:posOffset>369900</wp:posOffset>
                      </wp:positionH>
                      <wp:positionV relativeFrom="paragraph">
                        <wp:posOffset>442378</wp:posOffset>
                      </wp:positionV>
                      <wp:extent cx="23760" cy="33120"/>
                      <wp:effectExtent l="38100" t="38100" r="40005" b="43180"/>
                      <wp:wrapNone/>
                      <wp:docPr id="97" name="Ink 97"/>
                      <wp:cNvGraphicFramePr/>
                      <a:graphic xmlns:a="http://schemas.openxmlformats.org/drawingml/2006/main">
                        <a:graphicData uri="http://schemas.microsoft.com/office/word/2010/wordprocessingInk">
                          <w14:contentPart bwMode="auto" r:id="rId117">
                            <w14:nvContentPartPr>
                              <w14:cNvContentPartPr/>
                            </w14:nvContentPartPr>
                            <w14:xfrm>
                              <a:off x="0" y="0"/>
                              <a:ext cx="23760" cy="33120"/>
                            </w14:xfrm>
                          </w14:contentPart>
                        </a:graphicData>
                      </a:graphic>
                    </wp:anchor>
                  </w:drawing>
                </mc:Choice>
                <mc:Fallback>
                  <w:pict>
                    <v:shape w14:anchorId="1DFC9B7A" id="Ink 97" o:spid="_x0000_s1026" type="#_x0000_t75" style="position:absolute;margin-left:27.95pt;margin-top:33.65pt;width:4.3pt;height: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">
                      <v:imagedata r:id="rId118" o:title=""/>
                    </v:shape>
                  </w:pict>
                </mc:Fallback>
              </mc:AlternateContent>
            </w:r>
            <w:r w:rsidR="0078012D">
              <w:rPr>
                <w:noProof/>
                <w:lang w:eastAsia="zh-CN"/>
              </w:rPr>
              <mc:AlternateContent>
                <mc:Choice Requires="wpi">
                  <w:drawing>
                    <wp:anchor distT="0" distB="0" distL="114300" distR="114300" simplePos="0" relativeHeight="251736064" behindDoc="0" locked="0" layoutInCell="1" allowOverlap="1" wp14:anchorId="3FCDF34D" wp14:editId="24DF975C">
                      <wp:simplePos x="0" y="0"/>
                      <wp:positionH relativeFrom="column">
                        <wp:posOffset>365220</wp:posOffset>
                      </wp:positionH>
                      <wp:positionV relativeFrom="paragraph">
                        <wp:posOffset>-24182</wp:posOffset>
                      </wp:positionV>
                      <wp:extent cx="28440" cy="33120"/>
                      <wp:effectExtent l="38100" t="38100" r="35560" b="43180"/>
                      <wp:wrapNone/>
                      <wp:docPr id="94" name="Ink 94"/>
                      <wp:cNvGraphicFramePr/>
                      <a:graphic xmlns:a="http://schemas.openxmlformats.org/drawingml/2006/main">
                        <a:graphicData uri="http://schemas.microsoft.com/office/word/2010/wordprocessingInk">
                          <w14:contentPart bwMode="auto" r:id="rId119">
                            <w14:nvContentPartPr>
                              <w14:cNvContentPartPr/>
                            </w14:nvContentPartPr>
                            <w14:xfrm>
                              <a:off x="0" y="0"/>
                              <a:ext cx="28440" cy="33120"/>
                            </w14:xfrm>
                          </w14:contentPart>
                        </a:graphicData>
                      </a:graphic>
                    </wp:anchor>
                  </w:drawing>
                </mc:Choice>
                <mc:Fallback>
                  <w:pict>
                    <v:shape w14:anchorId="176E912D" id="Ink 94" o:spid="_x0000_s1026" type="#_x0000_t75" style="position:absolute;margin-left:27.55pt;margin-top:-3.1pt;width:4.7pt;height: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">
                      <v:imagedata r:id="rId120" o:title=""/>
                    </v:shape>
                  </w:pict>
                </mc:Fallback>
              </mc:AlternateContent>
            </w:r>
          </w:p>
        </w:tc>
        <w:tc>
          <w:tcPr>
            <w:tcW w:w="720" w:type="dxa"/>
          </w:tcPr>
          <w:p w14:paraId="49BB2987" w14:textId="5FCFDC3F" w:rsidR="002B13F8" w:rsidRDefault="003B3D61" w:rsidP="002B13F8">
            <w:pPr>
              <w:rPr>
                <w:lang w:eastAsia="zh-CN"/>
              </w:rPr>
            </w:pPr>
            <w:r>
              <w:rPr>
                <w:noProof/>
                <w:lang w:eastAsia="zh-CN"/>
              </w:rPr>
              <mc:AlternateContent>
                <mc:Choice Requires="wpi">
                  <w:drawing>
                    <wp:anchor distT="0" distB="0" distL="114300" distR="114300" simplePos="0" relativeHeight="251740160" behindDoc="0" locked="0" layoutInCell="1" allowOverlap="1" wp14:anchorId="2C6BDDCC" wp14:editId="5350929D">
                      <wp:simplePos x="0" y="0"/>
                      <wp:positionH relativeFrom="column">
                        <wp:posOffset>-68580</wp:posOffset>
                      </wp:positionH>
                      <wp:positionV relativeFrom="paragraph">
                        <wp:posOffset>-782</wp:posOffset>
                      </wp:positionV>
                      <wp:extent cx="882000" cy="9720"/>
                      <wp:effectExtent l="38100" t="38100" r="33020" b="41275"/>
                      <wp:wrapNone/>
                      <wp:docPr id="98" name="Ink 98"/>
                      <wp:cNvGraphicFramePr/>
                      <a:graphic xmlns:a="http://schemas.openxmlformats.org/drawingml/2006/main">
                        <a:graphicData uri="http://schemas.microsoft.com/office/word/2010/wordprocessingInk">
                          <w14:contentPart bwMode="auto" r:id="rId121">
                            <w14:nvContentPartPr>
                              <w14:cNvContentPartPr/>
                            </w14:nvContentPartPr>
                            <w14:xfrm>
                              <a:off x="0" y="0"/>
                              <a:ext cx="882000" cy="9720"/>
                            </w14:xfrm>
                          </w14:contentPart>
                        </a:graphicData>
                      </a:graphic>
                    </wp:anchor>
                  </w:drawing>
                </mc:Choice>
                <mc:Fallback>
                  <w:pict>
                    <v:shape w14:anchorId="0C0A74AC" id="Ink 98" o:spid="_x0000_s1026" type="#_x0000_t75" style="position:absolute;margin-left:-6.6pt;margin-top:-1.25pt;width:71.9pt;height:3.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">
                      <v:imagedata r:id="rId122" o:title=""/>
                    </v:shape>
                  </w:pict>
                </mc:Fallback>
              </mc:AlternateContent>
            </w:r>
          </w:p>
        </w:tc>
        <w:tc>
          <w:tcPr>
            <w:tcW w:w="720" w:type="dxa"/>
          </w:tcPr>
          <w:p w14:paraId="2C34EFFE" w14:textId="766E2DDA" w:rsidR="002B13F8" w:rsidRDefault="0078012D" w:rsidP="002B13F8">
            <w:pPr>
              <w:rPr>
                <w:lang w:eastAsia="zh-CN"/>
              </w:rPr>
            </w:pPr>
            <w:r>
              <w:rPr>
                <w:noProof/>
                <w:lang w:eastAsia="zh-CN"/>
              </w:rPr>
              <mc:AlternateContent>
                <mc:Choice Requires="wpi">
                  <w:drawing>
                    <wp:anchor distT="0" distB="0" distL="114300" distR="114300" simplePos="0" relativeHeight="251738112" behindDoc="0" locked="0" layoutInCell="1" allowOverlap="1" wp14:anchorId="52588C2E" wp14:editId="2A054CE4">
                      <wp:simplePos x="0" y="0"/>
                      <wp:positionH relativeFrom="column">
                        <wp:posOffset>369900</wp:posOffset>
                      </wp:positionH>
                      <wp:positionV relativeFrom="paragraph">
                        <wp:posOffset>437698</wp:posOffset>
                      </wp:positionV>
                      <wp:extent cx="28440" cy="47160"/>
                      <wp:effectExtent l="38100" t="38100" r="35560" b="41910"/>
                      <wp:wrapNone/>
                      <wp:docPr id="96" name="Ink 96"/>
                      <wp:cNvGraphicFramePr/>
                      <a:graphic xmlns:a="http://schemas.openxmlformats.org/drawingml/2006/main">
                        <a:graphicData uri="http://schemas.microsoft.com/office/word/2010/wordprocessingInk">
                          <w14:contentPart bwMode="auto" r:id="rId123">
                            <w14:nvContentPartPr>
                              <w14:cNvContentPartPr/>
                            </w14:nvContentPartPr>
                            <w14:xfrm>
                              <a:off x="0" y="0"/>
                              <a:ext cx="28440" cy="47160"/>
                            </w14:xfrm>
                          </w14:contentPart>
                        </a:graphicData>
                      </a:graphic>
                    </wp:anchor>
                  </w:drawing>
                </mc:Choice>
                <mc:Fallback>
                  <w:pict>
                    <v:shape w14:anchorId="32C45E97" id="Ink 96" o:spid="_x0000_s1026" type="#_x0000_t75" style="position:absolute;margin-left:27.95pt;margin-top:33.25pt;width:4.7pt;height:6.1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">
                      <v:imagedata r:id="rId124" o:title=""/>
                    </v:shape>
                  </w:pict>
                </mc:Fallback>
              </mc:AlternateContent>
            </w:r>
            <w:r>
              <w:rPr>
                <w:noProof/>
                <w:lang w:eastAsia="zh-CN"/>
              </w:rPr>
              <mc:AlternateContent>
                <mc:Choice Requires="wpi">
                  <w:drawing>
                    <wp:anchor distT="0" distB="0" distL="114300" distR="114300" simplePos="0" relativeHeight="251737088" behindDoc="0" locked="0" layoutInCell="1" allowOverlap="1" wp14:anchorId="78EC0715" wp14:editId="7D3C67B2">
                      <wp:simplePos x="0" y="0"/>
                      <wp:positionH relativeFrom="column">
                        <wp:posOffset>365220</wp:posOffset>
                      </wp:positionH>
                      <wp:positionV relativeFrom="paragraph">
                        <wp:posOffset>-24182</wp:posOffset>
                      </wp:positionV>
                      <wp:extent cx="37800" cy="47160"/>
                      <wp:effectExtent l="25400" t="38100" r="38735" b="41910"/>
                      <wp:wrapNone/>
                      <wp:docPr id="95" name="Ink 95"/>
                      <wp:cNvGraphicFramePr/>
                      <a:graphic xmlns:a="http://schemas.openxmlformats.org/drawingml/2006/main">
                        <a:graphicData uri="http://schemas.microsoft.com/office/word/2010/wordprocessingInk">
                          <w14:contentPart bwMode="auto" r:id="rId125">
                            <w14:nvContentPartPr>
                              <w14:cNvContentPartPr/>
                            </w14:nvContentPartPr>
                            <w14:xfrm>
                              <a:off x="0" y="0"/>
                              <a:ext cx="37800" cy="47160"/>
                            </w14:xfrm>
                          </w14:contentPart>
                        </a:graphicData>
                      </a:graphic>
                    </wp:anchor>
                  </w:drawing>
                </mc:Choice>
                <mc:Fallback>
                  <w:pict>
                    <v:shape w14:anchorId="3C48DB28" id="Ink 95" o:spid="_x0000_s1026" type="#_x0000_t75" style="position:absolute;margin-left:27.55pt;margin-top:-3.1pt;width:5.4pt;height:6.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">
                      <v:imagedata r:id="rId126" o:title=""/>
                    </v:shape>
                  </w:pict>
                </mc:Fallback>
              </mc:AlternateContent>
            </w:r>
          </w:p>
        </w:tc>
        <w:tc>
          <w:tcPr>
            <w:tcW w:w="720" w:type="dxa"/>
          </w:tcPr>
          <w:p w14:paraId="05E7B5D9" w14:textId="7740075A" w:rsidR="002B13F8" w:rsidRDefault="00795B85" w:rsidP="002B13F8">
            <w:pPr>
              <w:rPr>
                <w:lang w:eastAsia="zh-CN"/>
              </w:rPr>
            </w:pPr>
            <w:r>
              <w:rPr>
                <w:noProof/>
                <w:lang w:eastAsia="zh-CN"/>
              </w:rPr>
              <mc:AlternateContent>
                <mc:Choice Requires="wpi">
                  <w:drawing>
                    <wp:anchor distT="0" distB="0" distL="114300" distR="114300" simplePos="0" relativeHeight="251757568" behindDoc="0" locked="0" layoutInCell="1" allowOverlap="1" wp14:anchorId="4876908F" wp14:editId="087930B9">
                      <wp:simplePos x="0" y="0"/>
                      <wp:positionH relativeFrom="column">
                        <wp:posOffset>206460</wp:posOffset>
                      </wp:positionH>
                      <wp:positionV relativeFrom="paragraph">
                        <wp:posOffset>-336698</wp:posOffset>
                      </wp:positionV>
                      <wp:extent cx="5040" cy="1143360"/>
                      <wp:effectExtent l="38100" t="38100" r="46355" b="38100"/>
                      <wp:wrapNone/>
                      <wp:docPr id="116" name="Ink 116"/>
                      <wp:cNvGraphicFramePr/>
                      <a:graphic xmlns:a="http://schemas.openxmlformats.org/drawingml/2006/main">
                        <a:graphicData uri="http://schemas.microsoft.com/office/word/2010/wordprocessingInk">
                          <w14:contentPart bwMode="auto" r:id="rId127">
                            <w14:nvContentPartPr>
                              <w14:cNvContentPartPr/>
                            </w14:nvContentPartPr>
                            <w14:xfrm>
                              <a:off x="0" y="0"/>
                              <a:ext cx="5040" cy="1143360"/>
                            </w14:xfrm>
                          </w14:contentPart>
                        </a:graphicData>
                      </a:graphic>
                    </wp:anchor>
                  </w:drawing>
                </mc:Choice>
                <mc:Fallback>
                  <w:pict>
                    <v:shape w14:anchorId="20D8BCF6" id="Ink 116" o:spid="_x0000_s1026" type="#_x0000_t75" style="position:absolute;margin-left:15.05pt;margin-top:-27.7pt;width:2.85pt;height:9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">
                      <v:imagedata r:id="rId128" o:title=""/>
                    </v:shape>
                  </w:pict>
                </mc:Fallback>
              </mc:AlternateContent>
            </w:r>
          </w:p>
        </w:tc>
        <w:tc>
          <w:tcPr>
            <w:tcW w:w="720" w:type="dxa"/>
          </w:tcPr>
          <w:p w14:paraId="2537FFC1" w14:textId="5F7C9F07" w:rsidR="002B13F8" w:rsidRDefault="00BA12A7" w:rsidP="002B13F8">
            <w:pPr>
              <w:rPr>
                <w:lang w:eastAsia="zh-CN"/>
              </w:rPr>
            </w:pPr>
            <w:r>
              <w:rPr>
                <w:noProof/>
                <w:lang w:eastAsia="zh-CN"/>
              </w:rPr>
              <mc:AlternateContent>
                <mc:Choice Requires="wpi">
                  <w:drawing>
                    <wp:anchor distT="0" distB="0" distL="114300" distR="114300" simplePos="0" relativeHeight="251810816" behindDoc="0" locked="0" layoutInCell="1" allowOverlap="1" wp14:anchorId="4AEDA9AE" wp14:editId="1345632F">
                      <wp:simplePos x="0" y="0"/>
                      <wp:positionH relativeFrom="column">
                        <wp:posOffset>108930</wp:posOffset>
                      </wp:positionH>
                      <wp:positionV relativeFrom="paragraph">
                        <wp:posOffset>161625</wp:posOffset>
                      </wp:positionV>
                      <wp:extent cx="400320" cy="464040"/>
                      <wp:effectExtent l="38100" t="38100" r="44450" b="44450"/>
                      <wp:wrapNone/>
                      <wp:docPr id="172" name="Ink 172"/>
                      <wp:cNvGraphicFramePr/>
                      <a:graphic xmlns:a="http://schemas.openxmlformats.org/drawingml/2006/main">
                        <a:graphicData uri="http://schemas.microsoft.com/office/word/2010/wordprocessingInk">
                          <w14:contentPart bwMode="auto" r:id="rId129">
                            <w14:nvContentPartPr>
                              <w14:cNvContentPartPr/>
                            </w14:nvContentPartPr>
                            <w14:xfrm>
                              <a:off x="0" y="0"/>
                              <a:ext cx="400320" cy="464040"/>
                            </w14:xfrm>
                          </w14:contentPart>
                        </a:graphicData>
                      </a:graphic>
                    </wp:anchor>
                  </w:drawing>
                </mc:Choice>
                <mc:Fallback>
                  <w:pict>
                    <v:shape w14:anchorId="75BA34A0" id="Ink 172" o:spid="_x0000_s1026" type="#_x0000_t75" style="position:absolute;margin-left:7.4pt;margin-top:11.55pt;width:33.95pt;height:38.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">
                      <v:imagedata r:id="rId130" o:title=""/>
                    </v:shape>
                  </w:pict>
                </mc:Fallback>
              </mc:AlternateContent>
            </w:r>
          </w:p>
        </w:tc>
        <w:tc>
          <w:tcPr>
            <w:tcW w:w="720" w:type="dxa"/>
          </w:tcPr>
          <w:p w14:paraId="705B523F" w14:textId="76779ACA" w:rsidR="002B13F8" w:rsidRDefault="00BA12A7" w:rsidP="002B13F8">
            <w:pPr>
              <w:rPr>
                <w:lang w:eastAsia="zh-CN"/>
              </w:rPr>
            </w:pPr>
            <w:r>
              <w:rPr>
                <w:noProof/>
                <w:lang w:eastAsia="zh-CN"/>
              </w:rPr>
              <mc:AlternateContent>
                <mc:Choice Requires="wpi">
                  <w:drawing>
                    <wp:anchor distT="0" distB="0" distL="114300" distR="114300" simplePos="0" relativeHeight="251806720" behindDoc="0" locked="0" layoutInCell="1" allowOverlap="1" wp14:anchorId="7E133C08" wp14:editId="41CB34E9">
                      <wp:simplePos x="0" y="0"/>
                      <wp:positionH relativeFrom="column">
                        <wp:posOffset>48810</wp:posOffset>
                      </wp:positionH>
                      <wp:positionV relativeFrom="paragraph">
                        <wp:posOffset>152265</wp:posOffset>
                      </wp:positionV>
                      <wp:extent cx="609840" cy="9720"/>
                      <wp:effectExtent l="38100" t="38100" r="38100" b="41275"/>
                      <wp:wrapNone/>
                      <wp:docPr id="168" name="Ink 168"/>
                      <wp:cNvGraphicFramePr/>
                      <a:graphic xmlns:a="http://schemas.openxmlformats.org/drawingml/2006/main">
                        <a:graphicData uri="http://schemas.microsoft.com/office/word/2010/wordprocessingInk">
                          <w14:contentPart bwMode="auto" r:id="rId131">
                            <w14:nvContentPartPr>
                              <w14:cNvContentPartPr/>
                            </w14:nvContentPartPr>
                            <w14:xfrm>
                              <a:off x="0" y="0"/>
                              <a:ext cx="609840" cy="9720"/>
                            </w14:xfrm>
                          </w14:contentPart>
                        </a:graphicData>
                      </a:graphic>
                    </wp:anchor>
                  </w:drawing>
                </mc:Choice>
                <mc:Fallback>
                  <w:pict>
                    <v:shape w14:anchorId="2BD3AB03" id="Ink 168" o:spid="_x0000_s1026" type="#_x0000_t75" style="position:absolute;margin-left:2.65pt;margin-top:10.8pt;width:50.45pt;height:3.1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">
                      <v:imagedata r:id="rId132" o:title=""/>
                    </v:shape>
                  </w:pict>
                </mc:Fallback>
              </mc:AlternateContent>
            </w:r>
          </w:p>
        </w:tc>
        <w:tc>
          <w:tcPr>
            <w:tcW w:w="720" w:type="dxa"/>
          </w:tcPr>
          <w:p w14:paraId="7A6F317F" w14:textId="2E83858B" w:rsidR="002B13F8" w:rsidRDefault="00BA12A7" w:rsidP="002B13F8">
            <w:pPr>
              <w:rPr>
                <w:lang w:eastAsia="zh-CN"/>
              </w:rPr>
            </w:pPr>
            <w:r>
              <w:rPr>
                <w:noProof/>
                <w:lang w:eastAsia="zh-CN"/>
              </w:rPr>
              <mc:AlternateContent>
                <mc:Choice Requires="wpi">
                  <w:drawing>
                    <wp:anchor distT="0" distB="0" distL="114300" distR="114300" simplePos="0" relativeHeight="251808768" behindDoc="0" locked="0" layoutInCell="1" allowOverlap="1" wp14:anchorId="0497E254" wp14:editId="54B1DB78">
                      <wp:simplePos x="0" y="0"/>
                      <wp:positionH relativeFrom="column">
                        <wp:posOffset>204330</wp:posOffset>
                      </wp:positionH>
                      <wp:positionV relativeFrom="paragraph">
                        <wp:posOffset>164865</wp:posOffset>
                      </wp:positionV>
                      <wp:extent cx="441720" cy="451080"/>
                      <wp:effectExtent l="38100" t="38100" r="41275" b="44450"/>
                      <wp:wrapNone/>
                      <wp:docPr id="170" name="Ink 170"/>
                      <wp:cNvGraphicFramePr/>
                      <a:graphic xmlns:a="http://schemas.openxmlformats.org/drawingml/2006/main">
                        <a:graphicData uri="http://schemas.microsoft.com/office/word/2010/wordprocessingInk">
                          <w14:contentPart bwMode="auto" r:id="rId133">
                            <w14:nvContentPartPr>
                              <w14:cNvContentPartPr/>
                            </w14:nvContentPartPr>
                            <w14:xfrm>
                              <a:off x="0" y="0"/>
                              <a:ext cx="441720" cy="451080"/>
                            </w14:xfrm>
                          </w14:contentPart>
                        </a:graphicData>
                      </a:graphic>
                    </wp:anchor>
                  </w:drawing>
                </mc:Choice>
                <mc:Fallback>
                  <w:pict>
                    <v:shape w14:anchorId="525496C0" id="Ink 170" o:spid="_x0000_s1026" type="#_x0000_t75" style="position:absolute;margin-left:14.9pt;margin-top:11.8pt;width:37.25pt;height:37.9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">
                      <v:imagedata r:id="rId134" o:title=""/>
                    </v:shape>
                  </w:pict>
                </mc:Fallback>
              </mc:AlternateContent>
            </w:r>
          </w:p>
        </w:tc>
        <w:tc>
          <w:tcPr>
            <w:tcW w:w="720" w:type="dxa"/>
          </w:tcPr>
          <w:p w14:paraId="16CAC3A9" w14:textId="77777777" w:rsidR="002B13F8" w:rsidRDefault="002B13F8" w:rsidP="002B13F8">
            <w:pPr>
              <w:rPr>
                <w:lang w:eastAsia="zh-CN"/>
              </w:rPr>
            </w:pPr>
          </w:p>
        </w:tc>
        <w:tc>
          <w:tcPr>
            <w:tcW w:w="720" w:type="dxa"/>
          </w:tcPr>
          <w:p w14:paraId="7BC0DADF" w14:textId="77777777" w:rsidR="002B13F8" w:rsidRDefault="002B13F8" w:rsidP="002B13F8">
            <w:pPr>
              <w:rPr>
                <w:lang w:eastAsia="zh-CN"/>
              </w:rPr>
            </w:pPr>
          </w:p>
        </w:tc>
      </w:tr>
      <w:tr w:rsidR="002B13F8" w14:paraId="398FCD04" w14:textId="77777777" w:rsidTr="002B13F8">
        <w:trPr>
          <w:trHeight w:val="720"/>
          <w:jc w:val="center"/>
        </w:trPr>
        <w:tc>
          <w:tcPr>
            <w:tcW w:w="720" w:type="dxa"/>
          </w:tcPr>
          <w:p w14:paraId="0D70D87E" w14:textId="77777777" w:rsidR="002B13F8" w:rsidRDefault="002B13F8" w:rsidP="002B13F8">
            <w:pPr>
              <w:rPr>
                <w:lang w:eastAsia="zh-CN"/>
              </w:rPr>
            </w:pPr>
          </w:p>
        </w:tc>
        <w:tc>
          <w:tcPr>
            <w:tcW w:w="720" w:type="dxa"/>
          </w:tcPr>
          <w:p w14:paraId="3D2E0096" w14:textId="495782AB" w:rsidR="002B13F8" w:rsidRDefault="00425F9C" w:rsidP="002B13F8">
            <w:pPr>
              <w:rPr>
                <w:lang w:eastAsia="zh-CN"/>
              </w:rPr>
            </w:pPr>
            <w:r>
              <w:rPr>
                <w:noProof/>
                <w:lang w:eastAsia="zh-CN"/>
              </w:rPr>
              <mc:AlternateContent>
                <mc:Choice Requires="wpi">
                  <w:drawing>
                    <wp:anchor distT="0" distB="0" distL="114300" distR="114300" simplePos="0" relativeHeight="251763712" behindDoc="0" locked="0" layoutInCell="1" allowOverlap="1" wp14:anchorId="61D009A3" wp14:editId="5E260277">
                      <wp:simplePos x="0" y="0"/>
                      <wp:positionH relativeFrom="column">
                        <wp:posOffset>99060</wp:posOffset>
                      </wp:positionH>
                      <wp:positionV relativeFrom="paragraph">
                        <wp:posOffset>351790</wp:posOffset>
                      </wp:positionV>
                      <wp:extent cx="1469795" cy="14400"/>
                      <wp:effectExtent l="12700" t="50800" r="29210" b="36830"/>
                      <wp:wrapNone/>
                      <wp:docPr id="122" name="Ink 122"/>
                      <wp:cNvGraphicFramePr/>
                      <a:graphic xmlns:a="http://schemas.openxmlformats.org/drawingml/2006/main">
                        <a:graphicData uri="http://schemas.microsoft.com/office/word/2010/wordprocessingInk">
                          <w14:contentPart bwMode="auto" r:id="rId135">
                            <w14:nvContentPartPr>
                              <w14:cNvContentPartPr/>
                            </w14:nvContentPartPr>
                            <w14:xfrm>
                              <a:off x="0" y="0"/>
                              <a:ext cx="1469795" cy="14400"/>
                            </w14:xfrm>
                          </w14:contentPart>
                        </a:graphicData>
                      </a:graphic>
                    </wp:anchor>
                  </w:drawing>
                </mc:Choice>
                <mc:Fallback>
                  <w:pict>
                    <v:shape w14:anchorId="74778891" id="Ink 122" o:spid="_x0000_s1026" type="#_x0000_t75" style="position:absolute;margin-left:6.6pt;margin-top:26.5pt;width:118.2pt;height:3.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">
                      <v:imagedata r:id="rId136" o:title=""/>
                    </v:shape>
                  </w:pict>
                </mc:Fallback>
              </mc:AlternateContent>
            </w:r>
          </w:p>
        </w:tc>
        <w:tc>
          <w:tcPr>
            <w:tcW w:w="720" w:type="dxa"/>
          </w:tcPr>
          <w:p w14:paraId="28D957C8" w14:textId="5DE1506E" w:rsidR="002B13F8" w:rsidRDefault="002B13F8" w:rsidP="002B13F8">
            <w:pPr>
              <w:rPr>
                <w:lang w:eastAsia="zh-CN"/>
              </w:rPr>
            </w:pPr>
          </w:p>
        </w:tc>
        <w:tc>
          <w:tcPr>
            <w:tcW w:w="720" w:type="dxa"/>
          </w:tcPr>
          <w:p w14:paraId="35094C9A" w14:textId="034407B9" w:rsidR="002B13F8" w:rsidRDefault="002B13F8" w:rsidP="002B13F8">
            <w:pPr>
              <w:rPr>
                <w:lang w:eastAsia="zh-CN"/>
              </w:rPr>
            </w:pPr>
          </w:p>
        </w:tc>
        <w:tc>
          <w:tcPr>
            <w:tcW w:w="720" w:type="dxa"/>
          </w:tcPr>
          <w:p w14:paraId="40CC8B95" w14:textId="7D7A614E" w:rsidR="002B13F8" w:rsidRDefault="00682B21" w:rsidP="002B13F8">
            <w:pPr>
              <w:rPr>
                <w:lang w:eastAsia="zh-CN"/>
              </w:rPr>
            </w:pPr>
            <w:r>
              <w:rPr>
                <w:noProof/>
                <w:lang w:eastAsia="zh-CN"/>
              </w:rPr>
              <mc:AlternateContent>
                <mc:Choice Requires="wpi">
                  <w:drawing>
                    <wp:anchor distT="0" distB="0" distL="114300" distR="114300" simplePos="0" relativeHeight="251920384" behindDoc="0" locked="0" layoutInCell="1" allowOverlap="1" wp14:anchorId="5AF3D962" wp14:editId="7BE21481">
                      <wp:simplePos x="0" y="0"/>
                      <wp:positionH relativeFrom="column">
                        <wp:posOffset>374580</wp:posOffset>
                      </wp:positionH>
                      <wp:positionV relativeFrom="paragraph">
                        <wp:posOffset>-916991</wp:posOffset>
                      </wp:positionV>
                      <wp:extent cx="9720" cy="2230200"/>
                      <wp:effectExtent l="38100" t="38100" r="41275" b="43180"/>
                      <wp:wrapNone/>
                      <wp:docPr id="280" name="Ink 280"/>
                      <wp:cNvGraphicFramePr/>
                      <a:graphic xmlns:a="http://schemas.openxmlformats.org/drawingml/2006/main">
                        <a:graphicData uri="http://schemas.microsoft.com/office/word/2010/wordprocessingInk">
                          <w14:contentPart bwMode="auto" r:id="rId137">
                            <w14:nvContentPartPr>
                              <w14:cNvContentPartPr/>
                            </w14:nvContentPartPr>
                            <w14:xfrm>
                              <a:off x="0" y="0"/>
                              <a:ext cx="9720" cy="2230200"/>
                            </w14:xfrm>
                          </w14:contentPart>
                        </a:graphicData>
                      </a:graphic>
                    </wp:anchor>
                  </w:drawing>
                </mc:Choice>
                <mc:Fallback>
                  <w:pict>
                    <v:shape w14:anchorId="0BD4916B" id="Ink 280" o:spid="_x0000_s1026" type="#_x0000_t75" style="position:absolute;margin-left:28.3pt;margin-top:-73.4pt;width:3.15pt;height:178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">
                      <v:imagedata r:id="rId138" o:title=""/>
                    </v:shape>
                  </w:pict>
                </mc:Fallback>
              </mc:AlternateContent>
            </w:r>
          </w:p>
        </w:tc>
        <w:tc>
          <w:tcPr>
            <w:tcW w:w="720" w:type="dxa"/>
          </w:tcPr>
          <w:p w14:paraId="0213B297" w14:textId="097B9D84" w:rsidR="002B13F8" w:rsidRDefault="003808FD" w:rsidP="002B13F8">
            <w:pPr>
              <w:rPr>
                <w:lang w:eastAsia="zh-CN"/>
              </w:rPr>
            </w:pPr>
            <w:r>
              <w:rPr>
                <w:noProof/>
                <w:lang w:eastAsia="zh-CN"/>
              </w:rPr>
              <mc:AlternateContent>
                <mc:Choice Requires="wpi">
                  <w:drawing>
                    <wp:anchor distT="0" distB="0" distL="114300" distR="114300" simplePos="0" relativeHeight="251722752" behindDoc="0" locked="0" layoutInCell="1" allowOverlap="1" wp14:anchorId="29FC63C6" wp14:editId="5C2485FF">
                      <wp:simplePos x="0" y="0"/>
                      <wp:positionH relativeFrom="column">
                        <wp:posOffset>365125</wp:posOffset>
                      </wp:positionH>
                      <wp:positionV relativeFrom="paragraph">
                        <wp:posOffset>-15875</wp:posOffset>
                      </wp:positionV>
                      <wp:extent cx="494765" cy="499375"/>
                      <wp:effectExtent l="38100" t="38100" r="38735" b="34290"/>
                      <wp:wrapNone/>
                      <wp:docPr id="75" name="Ink 75"/>
                      <wp:cNvGraphicFramePr/>
                      <a:graphic xmlns:a="http://schemas.openxmlformats.org/drawingml/2006/main">
                        <a:graphicData uri="http://schemas.microsoft.com/office/word/2010/wordprocessingInk">
                          <w14:contentPart bwMode="auto" r:id="rId139">
                            <w14:nvContentPartPr>
                              <w14:cNvContentPartPr/>
                            </w14:nvContentPartPr>
                            <w14:xfrm>
                              <a:off x="0" y="0"/>
                              <a:ext cx="494765" cy="499375"/>
                            </w14:xfrm>
                          </w14:contentPart>
                        </a:graphicData>
                      </a:graphic>
                    </wp:anchor>
                  </w:drawing>
                </mc:Choice>
                <mc:Fallback>
                  <w:pict>
                    <v:shape w14:anchorId="48F31265" id="Ink 75" o:spid="_x0000_s1026" type="#_x0000_t75" style="position:absolute;margin-left:27.55pt;margin-top:-2.45pt;width:41.35pt;height:41.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">
                      <v:imagedata r:id="rId140" o:title=""/>
                    </v:shape>
                  </w:pict>
                </mc:Fallback>
              </mc:AlternateContent>
            </w:r>
          </w:p>
        </w:tc>
        <w:tc>
          <w:tcPr>
            <w:tcW w:w="720" w:type="dxa"/>
          </w:tcPr>
          <w:p w14:paraId="48B70E11" w14:textId="19DD9146" w:rsidR="002B13F8" w:rsidRDefault="003808FD" w:rsidP="002B13F8">
            <w:pPr>
              <w:rPr>
                <w:lang w:eastAsia="zh-CN"/>
              </w:rPr>
            </w:pPr>
            <w:r>
              <w:rPr>
                <w:noProof/>
                <w:lang w:eastAsia="zh-CN"/>
              </w:rPr>
              <mc:AlternateContent>
                <mc:Choice Requires="wpi">
                  <w:drawing>
                    <wp:anchor distT="0" distB="0" distL="114300" distR="114300" simplePos="0" relativeHeight="251716608" behindDoc="0" locked="0" layoutInCell="1" allowOverlap="1" wp14:anchorId="58A249EA" wp14:editId="05A74DAF">
                      <wp:simplePos x="0" y="0"/>
                      <wp:positionH relativeFrom="column">
                        <wp:posOffset>360540</wp:posOffset>
                      </wp:positionH>
                      <wp:positionV relativeFrom="paragraph">
                        <wp:posOffset>16268</wp:posOffset>
                      </wp:positionV>
                      <wp:extent cx="480960" cy="466920"/>
                      <wp:effectExtent l="38100" t="38100" r="40005" b="41275"/>
                      <wp:wrapNone/>
                      <wp:docPr id="69" name="Ink 69"/>
                      <wp:cNvGraphicFramePr/>
                      <a:graphic xmlns:a="http://schemas.openxmlformats.org/drawingml/2006/main">
                        <a:graphicData uri="http://schemas.microsoft.com/office/word/2010/wordprocessingInk">
                          <w14:contentPart bwMode="auto" r:id="rId141">
                            <w14:nvContentPartPr>
                              <w14:cNvContentPartPr/>
                            </w14:nvContentPartPr>
                            <w14:xfrm>
                              <a:off x="0" y="0"/>
                              <a:ext cx="480960" cy="466920"/>
                            </w14:xfrm>
                          </w14:contentPart>
                        </a:graphicData>
                      </a:graphic>
                    </wp:anchor>
                  </w:drawing>
                </mc:Choice>
                <mc:Fallback>
                  <w:pict>
                    <v:shape w14:anchorId="62079A44" id="Ink 69" o:spid="_x0000_s1026" type="#_x0000_t75" style="position:absolute;margin-left:27.2pt;margin-top:.1pt;width:40.3pt;height:39.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">
                      <v:imagedata r:id="rId142" o:title=""/>
                    </v:shape>
                  </w:pict>
                </mc:Fallback>
              </mc:AlternateContent>
            </w:r>
          </w:p>
        </w:tc>
        <w:tc>
          <w:tcPr>
            <w:tcW w:w="720" w:type="dxa"/>
          </w:tcPr>
          <w:p w14:paraId="31A37965" w14:textId="36A59129" w:rsidR="002B13F8" w:rsidRDefault="002B13F8" w:rsidP="002B13F8">
            <w:pPr>
              <w:rPr>
                <w:lang w:eastAsia="zh-CN"/>
              </w:rPr>
            </w:pPr>
          </w:p>
        </w:tc>
        <w:tc>
          <w:tcPr>
            <w:tcW w:w="720" w:type="dxa"/>
          </w:tcPr>
          <w:p w14:paraId="6774F2A7" w14:textId="0CA10D4D" w:rsidR="002B13F8" w:rsidRDefault="00BA12A7" w:rsidP="002B13F8">
            <w:pPr>
              <w:rPr>
                <w:lang w:eastAsia="zh-CN"/>
              </w:rPr>
            </w:pPr>
            <w:r>
              <w:rPr>
                <w:noProof/>
                <w:lang w:eastAsia="zh-CN"/>
              </w:rPr>
              <mc:AlternateContent>
                <mc:Choice Requires="wpi">
                  <w:drawing>
                    <wp:anchor distT="0" distB="0" distL="114300" distR="114300" simplePos="0" relativeHeight="251807744" behindDoc="0" locked="0" layoutInCell="1" allowOverlap="1" wp14:anchorId="1987EF08" wp14:editId="6C297E0D">
                      <wp:simplePos x="0" y="0"/>
                      <wp:positionH relativeFrom="column">
                        <wp:posOffset>191730</wp:posOffset>
                      </wp:positionH>
                      <wp:positionV relativeFrom="paragraph">
                        <wp:posOffset>152395</wp:posOffset>
                      </wp:positionV>
                      <wp:extent cx="16200" cy="609840"/>
                      <wp:effectExtent l="38100" t="38100" r="47625" b="38100"/>
                      <wp:wrapNone/>
                      <wp:docPr id="169" name="Ink 169"/>
                      <wp:cNvGraphicFramePr/>
                      <a:graphic xmlns:a="http://schemas.openxmlformats.org/drawingml/2006/main">
                        <a:graphicData uri="http://schemas.microsoft.com/office/word/2010/wordprocessingInk">
                          <w14:contentPart bwMode="auto" r:id="rId143">
                            <w14:nvContentPartPr>
                              <w14:cNvContentPartPr/>
                            </w14:nvContentPartPr>
                            <w14:xfrm>
                              <a:off x="0" y="0"/>
                              <a:ext cx="16200" cy="609840"/>
                            </w14:xfrm>
                          </w14:contentPart>
                        </a:graphicData>
                      </a:graphic>
                    </wp:anchor>
                  </w:drawing>
                </mc:Choice>
                <mc:Fallback>
                  <w:pict>
                    <v:shape w14:anchorId="0CBCDE83" id="Ink 169" o:spid="_x0000_s1026" type="#_x0000_t75" style="position:absolute;margin-left:13.9pt;margin-top:10.8pt;width:3.75pt;height:50.4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">
                      <v:imagedata r:id="rId144" o:title=""/>
                    </v:shape>
                  </w:pict>
                </mc:Fallback>
              </mc:AlternateContent>
            </w:r>
          </w:p>
        </w:tc>
        <w:tc>
          <w:tcPr>
            <w:tcW w:w="720" w:type="dxa"/>
          </w:tcPr>
          <w:p w14:paraId="0C8DDE24" w14:textId="77777777" w:rsidR="002B13F8" w:rsidRDefault="002B13F8" w:rsidP="002B13F8">
            <w:pPr>
              <w:rPr>
                <w:lang w:eastAsia="zh-CN"/>
              </w:rPr>
            </w:pPr>
          </w:p>
        </w:tc>
      </w:tr>
      <w:tr w:rsidR="002B13F8" w14:paraId="1643961C" w14:textId="77777777" w:rsidTr="002B13F8">
        <w:trPr>
          <w:trHeight w:val="720"/>
          <w:jc w:val="center"/>
        </w:trPr>
        <w:tc>
          <w:tcPr>
            <w:tcW w:w="720" w:type="dxa"/>
          </w:tcPr>
          <w:p w14:paraId="5CB8E64C" w14:textId="77777777" w:rsidR="002B13F8" w:rsidRDefault="002B13F8" w:rsidP="002B13F8">
            <w:pPr>
              <w:rPr>
                <w:lang w:eastAsia="zh-CN"/>
              </w:rPr>
            </w:pPr>
          </w:p>
        </w:tc>
        <w:tc>
          <w:tcPr>
            <w:tcW w:w="720" w:type="dxa"/>
          </w:tcPr>
          <w:p w14:paraId="3C67D544" w14:textId="77777777" w:rsidR="002B13F8" w:rsidRDefault="002B13F8" w:rsidP="002B13F8">
            <w:pPr>
              <w:rPr>
                <w:lang w:eastAsia="zh-CN"/>
              </w:rPr>
            </w:pPr>
          </w:p>
        </w:tc>
        <w:tc>
          <w:tcPr>
            <w:tcW w:w="720" w:type="dxa"/>
          </w:tcPr>
          <w:p w14:paraId="766D5B81" w14:textId="77777777" w:rsidR="002B13F8" w:rsidRDefault="002B13F8" w:rsidP="002B13F8">
            <w:pPr>
              <w:rPr>
                <w:lang w:eastAsia="zh-CN"/>
              </w:rPr>
            </w:pPr>
          </w:p>
        </w:tc>
        <w:tc>
          <w:tcPr>
            <w:tcW w:w="720" w:type="dxa"/>
          </w:tcPr>
          <w:p w14:paraId="5C5C60D8" w14:textId="77777777" w:rsidR="002B13F8" w:rsidRDefault="002B13F8" w:rsidP="002B13F8">
            <w:pPr>
              <w:rPr>
                <w:lang w:eastAsia="zh-CN"/>
              </w:rPr>
            </w:pPr>
          </w:p>
        </w:tc>
        <w:tc>
          <w:tcPr>
            <w:tcW w:w="720" w:type="dxa"/>
          </w:tcPr>
          <w:p w14:paraId="5EFC1768" w14:textId="77777777" w:rsidR="002B13F8" w:rsidRDefault="002B13F8" w:rsidP="002B13F8">
            <w:pPr>
              <w:rPr>
                <w:lang w:eastAsia="zh-CN"/>
              </w:rPr>
            </w:pPr>
          </w:p>
        </w:tc>
        <w:tc>
          <w:tcPr>
            <w:tcW w:w="720" w:type="dxa"/>
          </w:tcPr>
          <w:p w14:paraId="081AE1ED" w14:textId="3F9278FB" w:rsidR="002B13F8" w:rsidRDefault="00BA12A7" w:rsidP="002B13F8">
            <w:pPr>
              <w:rPr>
                <w:lang w:eastAsia="zh-CN"/>
              </w:rPr>
            </w:pPr>
            <w:r>
              <w:rPr>
                <w:noProof/>
                <w:lang w:eastAsia="zh-CN"/>
              </w:rPr>
              <mc:AlternateContent>
                <mc:Choice Requires="wpi">
                  <w:drawing>
                    <wp:anchor distT="0" distB="0" distL="114300" distR="114300" simplePos="0" relativeHeight="251838464" behindDoc="0" locked="0" layoutInCell="1" allowOverlap="1" wp14:anchorId="66226617" wp14:editId="4E07FA6F">
                      <wp:simplePos x="0" y="0"/>
                      <wp:positionH relativeFrom="column">
                        <wp:posOffset>123190</wp:posOffset>
                      </wp:positionH>
                      <wp:positionV relativeFrom="paragraph">
                        <wp:posOffset>-751205</wp:posOffset>
                      </wp:positionV>
                      <wp:extent cx="1409065" cy="1580515"/>
                      <wp:effectExtent l="38100" t="38100" r="0" b="45085"/>
                      <wp:wrapNone/>
                      <wp:docPr id="199" name="Ink 199"/>
                      <wp:cNvGraphicFramePr/>
                      <a:graphic xmlns:a="http://schemas.openxmlformats.org/drawingml/2006/main">
                        <a:graphicData uri="http://schemas.microsoft.com/office/word/2010/wordprocessingInk">
                          <w14:contentPart bwMode="auto" r:id="rId145">
                            <w14:nvContentPartPr>
                              <w14:cNvContentPartPr/>
                            </w14:nvContentPartPr>
                            <w14:xfrm>
                              <a:off x="0" y="0"/>
                              <a:ext cx="1409065" cy="1580515"/>
                            </w14:xfrm>
                          </w14:contentPart>
                        </a:graphicData>
                      </a:graphic>
                    </wp:anchor>
                  </w:drawing>
                </mc:Choice>
                <mc:Fallback>
                  <w:pict>
                    <v:shape w14:anchorId="27A29A26" id="Ink 199" o:spid="_x0000_s1026" type="#_x0000_t75" style="position:absolute;margin-left:8.5pt;margin-top:-60.35pt;width:113.35pt;height:126.8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">
                      <v:imagedata r:id="rId146" o:title=""/>
                    </v:shape>
                  </w:pict>
                </mc:Fallback>
              </mc:AlternateContent>
            </w:r>
            <w:r w:rsidR="00AA6ED8">
              <w:rPr>
                <w:noProof/>
                <w:lang w:eastAsia="zh-CN"/>
              </w:rPr>
              <mc:AlternateContent>
                <mc:Choice Requires="wpi">
                  <w:drawing>
                    <wp:anchor distT="0" distB="0" distL="114300" distR="114300" simplePos="0" relativeHeight="251803648" behindDoc="0" locked="0" layoutInCell="1" allowOverlap="1" wp14:anchorId="74796C90" wp14:editId="7B432035">
                      <wp:simplePos x="0" y="0"/>
                      <wp:positionH relativeFrom="column">
                        <wp:posOffset>117475</wp:posOffset>
                      </wp:positionH>
                      <wp:positionV relativeFrom="paragraph">
                        <wp:posOffset>-293370</wp:posOffset>
                      </wp:positionV>
                      <wp:extent cx="33285" cy="620110"/>
                      <wp:effectExtent l="38100" t="38100" r="43180" b="40640"/>
                      <wp:wrapNone/>
                      <wp:docPr id="165" name="Ink 165"/>
                      <wp:cNvGraphicFramePr/>
                      <a:graphic xmlns:a="http://schemas.openxmlformats.org/drawingml/2006/main">
                        <a:graphicData uri="http://schemas.microsoft.com/office/word/2010/wordprocessingInk">
                          <w14:contentPart bwMode="auto" r:id="rId147">
                            <w14:nvContentPartPr>
                              <w14:cNvContentPartPr/>
                            </w14:nvContentPartPr>
                            <w14:xfrm>
                              <a:off x="0" y="0"/>
                              <a:ext cx="33285" cy="620110"/>
                            </w14:xfrm>
                          </w14:contentPart>
                        </a:graphicData>
                      </a:graphic>
                    </wp:anchor>
                  </w:drawing>
                </mc:Choice>
                <mc:Fallback>
                  <w:pict>
                    <v:shape w14:anchorId="518B1C79" id="Ink 165" o:spid="_x0000_s1026" type="#_x0000_t75" style="position:absolute;margin-left:8.05pt;margin-top:-24.3pt;width:5pt;height:51.2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">
                      <v:imagedata r:id="rId148" o:title=""/>
                    </v:shape>
                  </w:pict>
                </mc:Fallback>
              </mc:AlternateContent>
            </w:r>
            <w:r w:rsidR="003808FD">
              <w:rPr>
                <w:noProof/>
                <w:lang w:eastAsia="zh-CN"/>
              </w:rPr>
              <mc:AlternateContent>
                <mc:Choice Requires="wpi">
                  <w:drawing>
                    <wp:anchor distT="0" distB="0" distL="114300" distR="114300" simplePos="0" relativeHeight="251719680" behindDoc="0" locked="0" layoutInCell="1" allowOverlap="1" wp14:anchorId="4036A421" wp14:editId="730066C3">
                      <wp:simplePos x="0" y="0"/>
                      <wp:positionH relativeFrom="column">
                        <wp:posOffset>379095</wp:posOffset>
                      </wp:positionH>
                      <wp:positionV relativeFrom="paragraph">
                        <wp:posOffset>9525</wp:posOffset>
                      </wp:positionV>
                      <wp:extent cx="466920" cy="462240"/>
                      <wp:effectExtent l="38100" t="38100" r="28575" b="46355"/>
                      <wp:wrapNone/>
                      <wp:docPr id="72" name="Ink 72"/>
                      <wp:cNvGraphicFramePr/>
                      <a:graphic xmlns:a="http://schemas.openxmlformats.org/drawingml/2006/main">
                        <a:graphicData uri="http://schemas.microsoft.com/office/word/2010/wordprocessingInk">
                          <w14:contentPart bwMode="auto" r:id="rId149">
                            <w14:nvContentPartPr>
                              <w14:cNvContentPartPr/>
                            </w14:nvContentPartPr>
                            <w14:xfrm>
                              <a:off x="0" y="0"/>
                              <a:ext cx="466920" cy="462240"/>
                            </w14:xfrm>
                          </w14:contentPart>
                        </a:graphicData>
                      </a:graphic>
                    </wp:anchor>
                  </w:drawing>
                </mc:Choice>
                <mc:Fallback>
                  <w:pict>
                    <v:shape w14:anchorId="6253AF12" id="Ink 72" o:spid="_x0000_s1026" type="#_x0000_t75" style="position:absolute;margin-left:28.65pt;margin-top:-.45pt;width:39.15pt;height:38.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">
                      <v:imagedata r:id="rId150" o:title=""/>
                    </v:shape>
                  </w:pict>
                </mc:Fallback>
              </mc:AlternateContent>
            </w:r>
          </w:p>
        </w:tc>
        <w:tc>
          <w:tcPr>
            <w:tcW w:w="720" w:type="dxa"/>
          </w:tcPr>
          <w:p w14:paraId="0A59FF38" w14:textId="2EE2AC47" w:rsidR="002B13F8" w:rsidRDefault="0078012D" w:rsidP="002B13F8">
            <w:pPr>
              <w:rPr>
                <w:lang w:eastAsia="zh-CN"/>
              </w:rPr>
            </w:pPr>
            <w:r>
              <w:rPr>
                <w:noProof/>
                <w:lang w:eastAsia="zh-CN"/>
              </w:rPr>
              <mc:AlternateContent>
                <mc:Choice Requires="wpi">
                  <w:drawing>
                    <wp:anchor distT="0" distB="0" distL="114300" distR="114300" simplePos="0" relativeHeight="251735040" behindDoc="0" locked="0" layoutInCell="1" allowOverlap="1" wp14:anchorId="3118F368" wp14:editId="1FCF7DC5">
                      <wp:simplePos x="0" y="0"/>
                      <wp:positionH relativeFrom="column">
                        <wp:posOffset>5715</wp:posOffset>
                      </wp:positionH>
                      <wp:positionV relativeFrom="paragraph">
                        <wp:posOffset>-335915</wp:posOffset>
                      </wp:positionV>
                      <wp:extent cx="844550" cy="802640"/>
                      <wp:effectExtent l="38100" t="38100" r="19050" b="48260"/>
                      <wp:wrapNone/>
                      <wp:docPr id="93" name="Ink 93"/>
                      <wp:cNvGraphicFramePr/>
                      <a:graphic xmlns:a="http://schemas.openxmlformats.org/drawingml/2006/main">
                        <a:graphicData uri="http://schemas.microsoft.com/office/word/2010/wordprocessingInk">
                          <w14:contentPart bwMode="auto" r:id="rId151">
                            <w14:nvContentPartPr>
                              <w14:cNvContentPartPr/>
                            </w14:nvContentPartPr>
                            <w14:xfrm>
                              <a:off x="0" y="0"/>
                              <a:ext cx="844550" cy="802640"/>
                            </w14:xfrm>
                          </w14:contentPart>
                        </a:graphicData>
                      </a:graphic>
                    </wp:anchor>
                  </w:drawing>
                </mc:Choice>
                <mc:Fallback>
                  <w:pict>
                    <v:shape w14:anchorId="66288F11" id="Ink 93" o:spid="_x0000_s1026" type="#_x0000_t75" style="position:absolute;margin-left:-.75pt;margin-top:-27.65pt;width:68.9pt;height:65.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">
                      <v:imagedata r:id="rId152" o:title=""/>
                    </v:shape>
                  </w:pict>
                </mc:Fallback>
              </mc:AlternateContent>
            </w:r>
          </w:p>
        </w:tc>
        <w:tc>
          <w:tcPr>
            <w:tcW w:w="720" w:type="dxa"/>
          </w:tcPr>
          <w:p w14:paraId="39A0AAB6" w14:textId="13D533BC" w:rsidR="002B13F8" w:rsidRDefault="002B13F8" w:rsidP="002B13F8">
            <w:pPr>
              <w:rPr>
                <w:lang w:eastAsia="zh-CN"/>
              </w:rPr>
            </w:pPr>
          </w:p>
        </w:tc>
        <w:tc>
          <w:tcPr>
            <w:tcW w:w="720" w:type="dxa"/>
          </w:tcPr>
          <w:p w14:paraId="63C1D7C4" w14:textId="2B790285" w:rsidR="002B13F8" w:rsidRDefault="002B13F8" w:rsidP="002B13F8">
            <w:pPr>
              <w:rPr>
                <w:lang w:eastAsia="zh-CN"/>
              </w:rPr>
            </w:pPr>
          </w:p>
        </w:tc>
        <w:tc>
          <w:tcPr>
            <w:tcW w:w="720" w:type="dxa"/>
          </w:tcPr>
          <w:p w14:paraId="1E7F5744" w14:textId="77777777" w:rsidR="002B13F8" w:rsidRDefault="002B13F8" w:rsidP="002B13F8">
            <w:pPr>
              <w:rPr>
                <w:lang w:eastAsia="zh-CN"/>
              </w:rPr>
            </w:pPr>
          </w:p>
        </w:tc>
      </w:tr>
      <w:tr w:rsidR="002B13F8" w14:paraId="3FA2323D" w14:textId="77777777" w:rsidTr="002B13F8">
        <w:trPr>
          <w:trHeight w:val="720"/>
          <w:jc w:val="center"/>
        </w:trPr>
        <w:tc>
          <w:tcPr>
            <w:tcW w:w="720" w:type="dxa"/>
          </w:tcPr>
          <w:p w14:paraId="39E271CF" w14:textId="54CBA041" w:rsidR="002B13F8" w:rsidRDefault="00DF4A41" w:rsidP="002B13F8">
            <w:pPr>
              <w:rPr>
                <w:lang w:eastAsia="zh-CN"/>
              </w:rPr>
            </w:pPr>
            <w:r>
              <w:rPr>
                <w:noProof/>
                <w:lang w:eastAsia="zh-CN"/>
              </w:rPr>
              <mc:AlternateContent>
                <mc:Choice Requires="wpi">
                  <w:drawing>
                    <wp:anchor distT="0" distB="0" distL="114300" distR="114300" simplePos="0" relativeHeight="251843584" behindDoc="0" locked="0" layoutInCell="1" allowOverlap="1" wp14:anchorId="5C508FA9" wp14:editId="52FF799F">
                      <wp:simplePos x="0" y="0"/>
                      <wp:positionH relativeFrom="column">
                        <wp:posOffset>127980</wp:posOffset>
                      </wp:positionH>
                      <wp:positionV relativeFrom="paragraph">
                        <wp:posOffset>126725</wp:posOffset>
                      </wp:positionV>
                      <wp:extent cx="536760" cy="9720"/>
                      <wp:effectExtent l="38100" t="38100" r="34925" b="41275"/>
                      <wp:wrapNone/>
                      <wp:docPr id="205" name="Ink 205"/>
                      <wp:cNvGraphicFramePr/>
                      <a:graphic xmlns:a="http://schemas.openxmlformats.org/drawingml/2006/main">
                        <a:graphicData uri="http://schemas.microsoft.com/office/word/2010/wordprocessingInk">
                          <w14:contentPart bwMode="auto" r:id="rId153">
                            <w14:nvContentPartPr>
                              <w14:cNvContentPartPr/>
                            </w14:nvContentPartPr>
                            <w14:xfrm>
                              <a:off x="0" y="0"/>
                              <a:ext cx="536760" cy="9720"/>
                            </w14:xfrm>
                          </w14:contentPart>
                        </a:graphicData>
                      </a:graphic>
                    </wp:anchor>
                  </w:drawing>
                </mc:Choice>
                <mc:Fallback>
                  <w:pict>
                    <v:shape w14:anchorId="0D4E4143" id="Ink 205" o:spid="_x0000_s1026" type="#_x0000_t75" style="position:absolute;margin-left:8.9pt;margin-top:8.8pt;width:44.65pt;height:3.1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">
                      <v:imagedata r:id="rId154" o:title=""/>
                    </v:shape>
                  </w:pict>
                </mc:Fallback>
              </mc:AlternateContent>
            </w:r>
            <w:r w:rsidR="007A3CAE">
              <w:rPr>
                <w:noProof/>
                <w:lang w:eastAsia="zh-CN"/>
              </w:rPr>
              <mc:AlternateContent>
                <mc:Choice Requires="wpi">
                  <w:drawing>
                    <wp:anchor distT="0" distB="0" distL="114300" distR="114300" simplePos="0" relativeHeight="251839488" behindDoc="0" locked="0" layoutInCell="1" allowOverlap="1" wp14:anchorId="193DC5B9" wp14:editId="3CAD957A">
                      <wp:simplePos x="0" y="0"/>
                      <wp:positionH relativeFrom="column">
                        <wp:posOffset>118620</wp:posOffset>
                      </wp:positionH>
                      <wp:positionV relativeFrom="paragraph">
                        <wp:posOffset>117365</wp:posOffset>
                      </wp:positionV>
                      <wp:extent cx="9720" cy="670320"/>
                      <wp:effectExtent l="38100" t="38100" r="41275" b="41275"/>
                      <wp:wrapNone/>
                      <wp:docPr id="201" name="Ink 201"/>
                      <wp:cNvGraphicFramePr/>
                      <a:graphic xmlns:a="http://schemas.openxmlformats.org/drawingml/2006/main">
                        <a:graphicData uri="http://schemas.microsoft.com/office/word/2010/wordprocessingInk">
                          <w14:contentPart bwMode="auto" r:id="rId155">
                            <w14:nvContentPartPr>
                              <w14:cNvContentPartPr/>
                            </w14:nvContentPartPr>
                            <w14:xfrm>
                              <a:off x="0" y="0"/>
                              <a:ext cx="9720" cy="670320"/>
                            </w14:xfrm>
                          </w14:contentPart>
                        </a:graphicData>
                      </a:graphic>
                    </wp:anchor>
                  </w:drawing>
                </mc:Choice>
                <mc:Fallback>
                  <w:pict>
                    <v:shape w14:anchorId="21D67CBF" id="Ink 201" o:spid="_x0000_s1026" type="#_x0000_t75" style="position:absolute;margin-left:8.15pt;margin-top:8.05pt;width:3.15pt;height:55.2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">
                      <v:imagedata r:id="rId156" o:title=""/>
                    </v:shape>
                  </w:pict>
                </mc:Fallback>
              </mc:AlternateContent>
            </w:r>
            <w:r w:rsidR="00965927">
              <w:rPr>
                <w:noProof/>
                <w:lang w:eastAsia="zh-CN"/>
              </w:rPr>
              <mc:AlternateContent>
                <mc:Choice Requires="wpi">
                  <w:drawing>
                    <wp:anchor distT="0" distB="0" distL="114300" distR="114300" simplePos="0" relativeHeight="251688960" behindDoc="0" locked="0" layoutInCell="1" allowOverlap="1" wp14:anchorId="421523F6" wp14:editId="1B825469">
                      <wp:simplePos x="0" y="0"/>
                      <wp:positionH relativeFrom="column">
                        <wp:posOffset>365220</wp:posOffset>
                      </wp:positionH>
                      <wp:positionV relativeFrom="paragraph">
                        <wp:posOffset>442041</wp:posOffset>
                      </wp:positionV>
                      <wp:extent cx="33120" cy="32400"/>
                      <wp:effectExtent l="38100" t="38100" r="30480" b="43815"/>
                      <wp:wrapNone/>
                      <wp:docPr id="42" name="Ink 42"/>
                      <wp:cNvGraphicFramePr/>
                      <a:graphic xmlns:a="http://schemas.openxmlformats.org/drawingml/2006/main">
                        <a:graphicData uri="http://schemas.microsoft.com/office/word/2010/wordprocessingInk">
                          <w14:contentPart bwMode="auto" r:id="rId157">
                            <w14:nvContentPartPr>
                              <w14:cNvContentPartPr/>
                            </w14:nvContentPartPr>
                            <w14:xfrm>
                              <a:off x="0" y="0"/>
                              <a:ext cx="33120" cy="32400"/>
                            </w14:xfrm>
                          </w14:contentPart>
                        </a:graphicData>
                      </a:graphic>
                    </wp:anchor>
                  </w:drawing>
                </mc:Choice>
                <mc:Fallback>
                  <w:pict>
                    <v:shape w14:anchorId="3A55B2B6" id="Ink 42" o:spid="_x0000_s1026" type="#_x0000_t75" style="position:absolute;margin-left:27.55pt;margin-top:33.6pt;width:5pt;height:4.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">
                      <v:imagedata r:id="rId158" o:title=""/>
                    </v:shape>
                  </w:pict>
                </mc:Fallback>
              </mc:AlternateContent>
            </w:r>
          </w:p>
        </w:tc>
        <w:tc>
          <w:tcPr>
            <w:tcW w:w="720" w:type="dxa"/>
          </w:tcPr>
          <w:p w14:paraId="3F34F089" w14:textId="1B232AD2" w:rsidR="002B13F8" w:rsidRDefault="00DF4A41" w:rsidP="002B13F8">
            <w:pPr>
              <w:rPr>
                <w:lang w:eastAsia="zh-CN"/>
              </w:rPr>
            </w:pPr>
            <w:r>
              <w:rPr>
                <w:noProof/>
                <w:lang w:eastAsia="zh-CN"/>
              </w:rPr>
              <mc:AlternateContent>
                <mc:Choice Requires="wpi">
                  <w:drawing>
                    <wp:anchor distT="0" distB="0" distL="114300" distR="114300" simplePos="0" relativeHeight="251844608" behindDoc="0" locked="0" layoutInCell="1" allowOverlap="1" wp14:anchorId="4DEF68A5" wp14:editId="3C37FC84">
                      <wp:simplePos x="0" y="0"/>
                      <wp:positionH relativeFrom="column">
                        <wp:posOffset>213660</wp:posOffset>
                      </wp:positionH>
                      <wp:positionV relativeFrom="paragraph">
                        <wp:posOffset>129965</wp:posOffset>
                      </wp:positionV>
                      <wp:extent cx="1381320" cy="464040"/>
                      <wp:effectExtent l="38100" t="38100" r="41275" b="44450"/>
                      <wp:wrapNone/>
                      <wp:docPr id="206" name="Ink 206"/>
                      <wp:cNvGraphicFramePr/>
                      <a:graphic xmlns:a="http://schemas.openxmlformats.org/drawingml/2006/main">
                        <a:graphicData uri="http://schemas.microsoft.com/office/word/2010/wordprocessingInk">
                          <w14:contentPart bwMode="auto" r:id="rId159">
                            <w14:nvContentPartPr>
                              <w14:cNvContentPartPr/>
                            </w14:nvContentPartPr>
                            <w14:xfrm>
                              <a:off x="0" y="0"/>
                              <a:ext cx="1381320" cy="464040"/>
                            </w14:xfrm>
                          </w14:contentPart>
                        </a:graphicData>
                      </a:graphic>
                    </wp:anchor>
                  </w:drawing>
                </mc:Choice>
                <mc:Fallback>
                  <w:pict>
                    <v:shape w14:anchorId="2967BA17" id="Ink 206" o:spid="_x0000_s1026" type="#_x0000_t75" style="position:absolute;margin-left:15.6pt;margin-top:9.05pt;width:111.15pt;height:38.9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">
                      <v:imagedata r:id="rId160" o:title=""/>
                    </v:shape>
                  </w:pict>
                </mc:Fallback>
              </mc:AlternateContent>
            </w:r>
          </w:p>
        </w:tc>
        <w:tc>
          <w:tcPr>
            <w:tcW w:w="720" w:type="dxa"/>
          </w:tcPr>
          <w:p w14:paraId="6CFC858B" w14:textId="77777777" w:rsidR="002B13F8" w:rsidRDefault="002B13F8" w:rsidP="002B13F8">
            <w:pPr>
              <w:rPr>
                <w:lang w:eastAsia="zh-CN"/>
              </w:rPr>
            </w:pPr>
          </w:p>
        </w:tc>
        <w:tc>
          <w:tcPr>
            <w:tcW w:w="720" w:type="dxa"/>
          </w:tcPr>
          <w:p w14:paraId="2E9C142B" w14:textId="666435A8" w:rsidR="002B13F8" w:rsidRDefault="00814379" w:rsidP="002B13F8">
            <w:pPr>
              <w:rPr>
                <w:lang w:eastAsia="zh-CN"/>
              </w:rPr>
            </w:pPr>
            <w:r>
              <w:rPr>
                <w:noProof/>
                <w:lang w:eastAsia="zh-CN"/>
              </w:rPr>
              <mc:AlternateContent>
                <mc:Choice Requires="wpi">
                  <w:drawing>
                    <wp:anchor distT="0" distB="0" distL="114300" distR="114300" simplePos="0" relativeHeight="251951104" behindDoc="0" locked="0" layoutInCell="1" allowOverlap="1" wp14:anchorId="40D3FA5C" wp14:editId="5C4E0BB3">
                      <wp:simplePos x="0" y="0"/>
                      <wp:positionH relativeFrom="column">
                        <wp:posOffset>150495</wp:posOffset>
                      </wp:positionH>
                      <wp:positionV relativeFrom="paragraph">
                        <wp:posOffset>176530</wp:posOffset>
                      </wp:positionV>
                      <wp:extent cx="578820" cy="190815"/>
                      <wp:effectExtent l="38100" t="38100" r="43815" b="38100"/>
                      <wp:wrapNone/>
                      <wp:docPr id="310" name="Ink 310"/>
                      <wp:cNvGraphicFramePr/>
                      <a:graphic xmlns:a="http://schemas.openxmlformats.org/drawingml/2006/main">
                        <a:graphicData uri="http://schemas.microsoft.com/office/word/2010/wordprocessingInk">
                          <w14:contentPart bwMode="auto" r:id="rId161">
                            <w14:nvContentPartPr>
                              <w14:cNvContentPartPr/>
                            </w14:nvContentPartPr>
                            <w14:xfrm>
                              <a:off x="0" y="0"/>
                              <a:ext cx="578820" cy="190815"/>
                            </w14:xfrm>
                          </w14:contentPart>
                        </a:graphicData>
                      </a:graphic>
                    </wp:anchor>
                  </w:drawing>
                </mc:Choice>
                <mc:Fallback>
                  <w:pict>
                    <v:shape w14:anchorId="3616A150" id="Ink 310" o:spid="_x0000_s1026" type="#_x0000_t75" style="position:absolute;margin-left:10.65pt;margin-top:12.7pt;width:48.05pt;height:17.4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">
                      <v:imagedata r:id="rId162" o:title=""/>
                    </v:shape>
                  </w:pict>
                </mc:Fallback>
              </mc:AlternateContent>
            </w:r>
          </w:p>
        </w:tc>
        <w:tc>
          <w:tcPr>
            <w:tcW w:w="720" w:type="dxa"/>
          </w:tcPr>
          <w:p w14:paraId="34BE740A" w14:textId="6465CBB3" w:rsidR="002B13F8" w:rsidRDefault="002B13F8" w:rsidP="002B13F8">
            <w:pPr>
              <w:rPr>
                <w:lang w:eastAsia="zh-CN"/>
              </w:rPr>
            </w:pPr>
          </w:p>
        </w:tc>
        <w:tc>
          <w:tcPr>
            <w:tcW w:w="720" w:type="dxa"/>
          </w:tcPr>
          <w:p w14:paraId="097662E0" w14:textId="4F9BE0BB" w:rsidR="002B13F8" w:rsidRDefault="009236D6" w:rsidP="002B13F8">
            <w:pPr>
              <w:rPr>
                <w:lang w:eastAsia="zh-CN"/>
              </w:rPr>
            </w:pPr>
            <w:r>
              <w:rPr>
                <w:noProof/>
                <w:lang w:eastAsia="zh-CN"/>
              </w:rPr>
              <mc:AlternateContent>
                <mc:Choice Requires="wpi">
                  <w:drawing>
                    <wp:anchor distT="0" distB="0" distL="114300" distR="114300" simplePos="0" relativeHeight="251925504" behindDoc="0" locked="0" layoutInCell="1" allowOverlap="1" wp14:anchorId="2A094D7C" wp14:editId="5343FDF2">
                      <wp:simplePos x="0" y="0"/>
                      <wp:positionH relativeFrom="column">
                        <wp:posOffset>-64260</wp:posOffset>
                      </wp:positionH>
                      <wp:positionV relativeFrom="paragraph">
                        <wp:posOffset>311589</wp:posOffset>
                      </wp:positionV>
                      <wp:extent cx="70200" cy="126360"/>
                      <wp:effectExtent l="38100" t="38100" r="44450" b="39370"/>
                      <wp:wrapNone/>
                      <wp:docPr id="285" name="Ink 285"/>
                      <wp:cNvGraphicFramePr/>
                      <a:graphic xmlns:a="http://schemas.openxmlformats.org/drawingml/2006/main">
                        <a:graphicData uri="http://schemas.microsoft.com/office/word/2010/wordprocessingInk">
                          <w14:contentPart bwMode="auto" r:id="rId163">
                            <w14:nvContentPartPr>
                              <w14:cNvContentPartPr/>
                            </w14:nvContentPartPr>
                            <w14:xfrm>
                              <a:off x="0" y="0"/>
                              <a:ext cx="70200" cy="126360"/>
                            </w14:xfrm>
                          </w14:contentPart>
                        </a:graphicData>
                      </a:graphic>
                    </wp:anchor>
                  </w:drawing>
                </mc:Choice>
                <mc:Fallback>
                  <w:pict>
                    <v:shape w14:anchorId="21049973" id="Ink 285" o:spid="_x0000_s1026" type="#_x0000_t75" style="position:absolute;margin-left:-6.25pt;margin-top:23.35pt;width:8pt;height:12.4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">
                      <v:imagedata r:id="rId164" o:title=""/>
                    </v:shape>
                  </w:pict>
                </mc:Fallback>
              </mc:AlternateContent>
            </w:r>
            <w:r w:rsidR="00682B21">
              <w:rPr>
                <w:noProof/>
                <w:lang w:eastAsia="zh-CN"/>
              </w:rPr>
              <mc:AlternateContent>
                <mc:Choice Requires="wpi">
                  <w:drawing>
                    <wp:anchor distT="0" distB="0" distL="114300" distR="114300" simplePos="0" relativeHeight="251919360" behindDoc="0" locked="0" layoutInCell="1" allowOverlap="1" wp14:anchorId="42706965" wp14:editId="79FECCE0">
                      <wp:simplePos x="0" y="0"/>
                      <wp:positionH relativeFrom="column">
                        <wp:posOffset>-64260</wp:posOffset>
                      </wp:positionH>
                      <wp:positionV relativeFrom="paragraph">
                        <wp:posOffset>358073</wp:posOffset>
                      </wp:positionV>
                      <wp:extent cx="662760" cy="19080"/>
                      <wp:effectExtent l="38100" t="38100" r="36195" b="31750"/>
                      <wp:wrapNone/>
                      <wp:docPr id="279" name="Ink 279"/>
                      <wp:cNvGraphicFramePr/>
                      <a:graphic xmlns:a="http://schemas.openxmlformats.org/drawingml/2006/main">
                        <a:graphicData uri="http://schemas.microsoft.com/office/word/2010/wordprocessingInk">
                          <w14:contentPart bwMode="auto" r:id="rId165">
                            <w14:nvContentPartPr>
                              <w14:cNvContentPartPr/>
                            </w14:nvContentPartPr>
                            <w14:xfrm>
                              <a:off x="0" y="0"/>
                              <a:ext cx="662760" cy="19080"/>
                            </w14:xfrm>
                          </w14:contentPart>
                        </a:graphicData>
                      </a:graphic>
                    </wp:anchor>
                  </w:drawing>
                </mc:Choice>
                <mc:Fallback>
                  <w:pict>
                    <v:shape w14:anchorId="1C83A819" id="Ink 279" o:spid="_x0000_s1026" type="#_x0000_t75" style="position:absolute;margin-left:-6.25pt;margin-top:27pt;width:54.65pt;height:3.9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">
                      <v:imagedata r:id="rId166" o:title=""/>
                    </v:shape>
                  </w:pict>
                </mc:Fallback>
              </mc:AlternateContent>
            </w:r>
            <w:r w:rsidR="00BA12A7">
              <w:rPr>
                <w:noProof/>
                <w:lang w:eastAsia="zh-CN"/>
              </w:rPr>
              <mc:AlternateContent>
                <mc:Choice Requires="wpi">
                  <w:drawing>
                    <wp:anchor distT="0" distB="0" distL="114300" distR="114300" simplePos="0" relativeHeight="251809792" behindDoc="0" locked="0" layoutInCell="1" allowOverlap="1" wp14:anchorId="6125908E" wp14:editId="4FF764DE">
                      <wp:simplePos x="0" y="0"/>
                      <wp:positionH relativeFrom="column">
                        <wp:posOffset>128010</wp:posOffset>
                      </wp:positionH>
                      <wp:positionV relativeFrom="paragraph">
                        <wp:posOffset>-149385</wp:posOffset>
                      </wp:positionV>
                      <wp:extent cx="457560" cy="514800"/>
                      <wp:effectExtent l="50800" t="38100" r="38100" b="44450"/>
                      <wp:wrapNone/>
                      <wp:docPr id="171" name="Ink 171"/>
                      <wp:cNvGraphicFramePr/>
                      <a:graphic xmlns:a="http://schemas.openxmlformats.org/drawingml/2006/main">
                        <a:graphicData uri="http://schemas.microsoft.com/office/word/2010/wordprocessingInk">
                          <w14:contentPart bwMode="auto" r:id="rId167">
                            <w14:nvContentPartPr>
                              <w14:cNvContentPartPr/>
                            </w14:nvContentPartPr>
                            <w14:xfrm>
                              <a:off x="0" y="0"/>
                              <a:ext cx="457560" cy="514800"/>
                            </w14:xfrm>
                          </w14:contentPart>
                        </a:graphicData>
                      </a:graphic>
                    </wp:anchor>
                  </w:drawing>
                </mc:Choice>
                <mc:Fallback>
                  <w:pict>
                    <v:shape w14:anchorId="34F662B7" id="Ink 171" o:spid="_x0000_s1026" type="#_x0000_t75" style="position:absolute;margin-left:8.9pt;margin-top:-12.95pt;width:38.5pt;height:4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">
                      <v:imagedata r:id="rId168" o:title=""/>
                    </v:shape>
                  </w:pict>
                </mc:Fallback>
              </mc:AlternateContent>
            </w:r>
          </w:p>
        </w:tc>
        <w:tc>
          <w:tcPr>
            <w:tcW w:w="720" w:type="dxa"/>
          </w:tcPr>
          <w:p w14:paraId="1DBBEA8B" w14:textId="2EF7A0B9" w:rsidR="002B13F8" w:rsidRDefault="009236D6" w:rsidP="002B13F8">
            <w:pPr>
              <w:rPr>
                <w:lang w:eastAsia="zh-CN"/>
              </w:rPr>
            </w:pPr>
            <w:r>
              <w:rPr>
                <w:noProof/>
                <w:lang w:eastAsia="zh-CN"/>
              </w:rPr>
              <mc:AlternateContent>
                <mc:Choice Requires="wpi">
                  <w:drawing>
                    <wp:anchor distT="0" distB="0" distL="114300" distR="114300" simplePos="0" relativeHeight="251924480" behindDoc="0" locked="0" layoutInCell="1" allowOverlap="1" wp14:anchorId="62DE7D35" wp14:editId="7EDF6AC0">
                      <wp:simplePos x="0" y="0"/>
                      <wp:positionH relativeFrom="column">
                        <wp:posOffset>66040</wp:posOffset>
                      </wp:positionH>
                      <wp:positionV relativeFrom="paragraph">
                        <wp:posOffset>390525</wp:posOffset>
                      </wp:positionV>
                      <wp:extent cx="144895" cy="135485"/>
                      <wp:effectExtent l="38100" t="38100" r="45720" b="42545"/>
                      <wp:wrapNone/>
                      <wp:docPr id="284" name="Ink 284"/>
                      <wp:cNvGraphicFramePr/>
                      <a:graphic xmlns:a="http://schemas.openxmlformats.org/drawingml/2006/main">
                        <a:graphicData uri="http://schemas.microsoft.com/office/word/2010/wordprocessingInk">
                          <w14:contentPart bwMode="auto" r:id="rId169">
                            <w14:nvContentPartPr>
                              <w14:cNvContentPartPr/>
                            </w14:nvContentPartPr>
                            <w14:xfrm>
                              <a:off x="0" y="0"/>
                              <a:ext cx="144895" cy="135485"/>
                            </w14:xfrm>
                          </w14:contentPart>
                        </a:graphicData>
                      </a:graphic>
                    </wp:anchor>
                  </w:drawing>
                </mc:Choice>
                <mc:Fallback>
                  <w:pict>
                    <v:shape w14:anchorId="110C4137" id="Ink 284" o:spid="_x0000_s1026" type="#_x0000_t75" style="position:absolute;margin-left:4pt;margin-top:29.55pt;width:13.8pt;height:13.1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">
                      <v:imagedata r:id="rId170" o:title=""/>
                    </v:shape>
                  </w:pict>
                </mc:Fallback>
              </mc:AlternateContent>
            </w:r>
            <w:r w:rsidR="00AA6ED8">
              <w:rPr>
                <w:noProof/>
                <w:lang w:eastAsia="zh-CN"/>
              </w:rPr>
              <mc:AlternateContent>
                <mc:Choice Requires="wpi">
                  <w:drawing>
                    <wp:anchor distT="0" distB="0" distL="114300" distR="114300" simplePos="0" relativeHeight="251805696" behindDoc="0" locked="0" layoutInCell="1" allowOverlap="1" wp14:anchorId="351EE9B2" wp14:editId="6E653276">
                      <wp:simplePos x="0" y="0"/>
                      <wp:positionH relativeFrom="column">
                        <wp:posOffset>136620</wp:posOffset>
                      </wp:positionH>
                      <wp:positionV relativeFrom="paragraph">
                        <wp:posOffset>367514</wp:posOffset>
                      </wp:positionV>
                      <wp:extent cx="513720" cy="5040"/>
                      <wp:effectExtent l="38100" t="38100" r="45085" b="46355"/>
                      <wp:wrapNone/>
                      <wp:docPr id="167" name="Ink 167"/>
                      <wp:cNvGraphicFramePr/>
                      <a:graphic xmlns:a="http://schemas.openxmlformats.org/drawingml/2006/main">
                        <a:graphicData uri="http://schemas.microsoft.com/office/word/2010/wordprocessingInk">
                          <w14:contentPart bwMode="auto" r:id="rId171">
                            <w14:nvContentPartPr>
                              <w14:cNvContentPartPr/>
                            </w14:nvContentPartPr>
                            <w14:xfrm>
                              <a:off x="0" y="0"/>
                              <a:ext cx="513720" cy="5040"/>
                            </w14:xfrm>
                          </w14:contentPart>
                        </a:graphicData>
                      </a:graphic>
                    </wp:anchor>
                  </w:drawing>
                </mc:Choice>
                <mc:Fallback>
                  <w:pict>
                    <v:shape w14:anchorId="67811711" id="Ink 167" o:spid="_x0000_s1026" type="#_x0000_t75" style="position:absolute;margin-left:9.55pt;margin-top:27.75pt;width:42.85pt;height:2.8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">
                      <v:imagedata r:id="rId172" o:title=""/>
                    </v:shape>
                  </w:pict>
                </mc:Fallback>
              </mc:AlternateContent>
            </w:r>
            <w:r w:rsidR="00AA6ED8">
              <w:rPr>
                <w:noProof/>
                <w:lang w:eastAsia="zh-CN"/>
              </w:rPr>
              <mc:AlternateContent>
                <mc:Choice Requires="wpi">
                  <w:drawing>
                    <wp:anchor distT="0" distB="0" distL="114300" distR="114300" simplePos="0" relativeHeight="251804672" behindDoc="0" locked="0" layoutInCell="1" allowOverlap="1" wp14:anchorId="076399F2" wp14:editId="6C5AE8F6">
                      <wp:simplePos x="0" y="0"/>
                      <wp:positionH relativeFrom="column">
                        <wp:posOffset>131940</wp:posOffset>
                      </wp:positionH>
                      <wp:positionV relativeFrom="paragraph">
                        <wp:posOffset>334673</wp:posOffset>
                      </wp:positionV>
                      <wp:extent cx="14400" cy="9720"/>
                      <wp:effectExtent l="38100" t="38100" r="36830" b="41275"/>
                      <wp:wrapNone/>
                      <wp:docPr id="166" name="Ink 166"/>
                      <wp:cNvGraphicFramePr/>
                      <a:graphic xmlns:a="http://schemas.openxmlformats.org/drawingml/2006/main">
                        <a:graphicData uri="http://schemas.microsoft.com/office/word/2010/wordprocessingInk">
                          <w14:contentPart bwMode="auto" r:id="rId173">
                            <w14:nvContentPartPr>
                              <w14:cNvContentPartPr/>
                            </w14:nvContentPartPr>
                            <w14:xfrm>
                              <a:off x="0" y="0"/>
                              <a:ext cx="14400" cy="9720"/>
                            </w14:xfrm>
                          </w14:contentPart>
                        </a:graphicData>
                      </a:graphic>
                    </wp:anchor>
                  </w:drawing>
                </mc:Choice>
                <mc:Fallback>
                  <w:pict>
                    <v:shape w14:anchorId="630A8095" id="Ink 166" o:spid="_x0000_s1026" type="#_x0000_t75" style="position:absolute;margin-left:9.2pt;margin-top:25.15pt;width:3.6pt;height:3.1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">
                      <v:imagedata r:id="rId174" o:title=""/>
                    </v:shape>
                  </w:pict>
                </mc:Fallback>
              </mc:AlternateContent>
            </w:r>
          </w:p>
        </w:tc>
        <w:tc>
          <w:tcPr>
            <w:tcW w:w="720" w:type="dxa"/>
          </w:tcPr>
          <w:p w14:paraId="4D218EB1" w14:textId="1AE53370" w:rsidR="002B13F8" w:rsidRDefault="00BA12A7" w:rsidP="002B13F8">
            <w:pPr>
              <w:rPr>
                <w:lang w:eastAsia="zh-CN"/>
              </w:rPr>
            </w:pPr>
            <w:r>
              <w:rPr>
                <w:noProof/>
                <w:lang w:eastAsia="zh-CN"/>
              </w:rPr>
              <mc:AlternateContent>
                <mc:Choice Requires="wpi">
                  <w:drawing>
                    <wp:anchor distT="0" distB="0" distL="114300" distR="114300" simplePos="0" relativeHeight="251811840" behindDoc="0" locked="0" layoutInCell="1" allowOverlap="1" wp14:anchorId="65F30423" wp14:editId="626AB9C8">
                      <wp:simplePos x="0" y="0"/>
                      <wp:positionH relativeFrom="column">
                        <wp:posOffset>194610</wp:posOffset>
                      </wp:positionH>
                      <wp:positionV relativeFrom="paragraph">
                        <wp:posOffset>-168465</wp:posOffset>
                      </wp:positionV>
                      <wp:extent cx="483120" cy="543240"/>
                      <wp:effectExtent l="38100" t="38100" r="38100" b="41275"/>
                      <wp:wrapNone/>
                      <wp:docPr id="173" name="Ink 173"/>
                      <wp:cNvGraphicFramePr/>
                      <a:graphic xmlns:a="http://schemas.openxmlformats.org/drawingml/2006/main">
                        <a:graphicData uri="http://schemas.microsoft.com/office/word/2010/wordprocessingInk">
                          <w14:contentPart bwMode="auto" r:id="rId175">
                            <w14:nvContentPartPr>
                              <w14:cNvContentPartPr/>
                            </w14:nvContentPartPr>
                            <w14:xfrm>
                              <a:off x="0" y="0"/>
                              <a:ext cx="483120" cy="543240"/>
                            </w14:xfrm>
                          </w14:contentPart>
                        </a:graphicData>
                      </a:graphic>
                    </wp:anchor>
                  </w:drawing>
                </mc:Choice>
                <mc:Fallback>
                  <w:pict>
                    <v:shape w14:anchorId="2A67ED9B" id="Ink 173" o:spid="_x0000_s1026" type="#_x0000_t75" style="position:absolute;margin-left:14.1pt;margin-top:-14.45pt;width:40.45pt;height:45.2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">
                      <v:imagedata r:id="rId176" o:title=""/>
                    </v:shape>
                  </w:pict>
                </mc:Fallback>
              </mc:AlternateContent>
            </w:r>
          </w:p>
        </w:tc>
        <w:tc>
          <w:tcPr>
            <w:tcW w:w="720" w:type="dxa"/>
          </w:tcPr>
          <w:p w14:paraId="1B6BFEFC" w14:textId="77777777" w:rsidR="002B13F8" w:rsidRDefault="002B13F8" w:rsidP="002B13F8">
            <w:pPr>
              <w:rPr>
                <w:lang w:eastAsia="zh-CN"/>
              </w:rPr>
            </w:pPr>
          </w:p>
        </w:tc>
        <w:tc>
          <w:tcPr>
            <w:tcW w:w="720" w:type="dxa"/>
          </w:tcPr>
          <w:p w14:paraId="1921C57E" w14:textId="77777777" w:rsidR="002B13F8" w:rsidRDefault="002B13F8" w:rsidP="002B13F8">
            <w:pPr>
              <w:rPr>
                <w:lang w:eastAsia="zh-CN"/>
              </w:rPr>
            </w:pPr>
          </w:p>
        </w:tc>
      </w:tr>
      <w:tr w:rsidR="002B13F8" w14:paraId="3B57ED5D" w14:textId="77777777" w:rsidTr="002B13F8">
        <w:trPr>
          <w:trHeight w:val="720"/>
          <w:jc w:val="center"/>
        </w:trPr>
        <w:tc>
          <w:tcPr>
            <w:tcW w:w="720" w:type="dxa"/>
          </w:tcPr>
          <w:p w14:paraId="4C6E223B" w14:textId="7E7762B7" w:rsidR="002B13F8" w:rsidRDefault="00222CDD" w:rsidP="002B13F8">
            <w:pPr>
              <w:rPr>
                <w:lang w:eastAsia="zh-CN"/>
              </w:rPr>
            </w:pPr>
            <w:r>
              <w:rPr>
                <w:noProof/>
                <w:lang w:eastAsia="zh-CN"/>
              </w:rPr>
              <mc:AlternateContent>
                <mc:Choice Requires="wpi">
                  <w:drawing>
                    <wp:anchor distT="0" distB="0" distL="114300" distR="114300" simplePos="0" relativeHeight="251694080" behindDoc="0" locked="0" layoutInCell="1" allowOverlap="1" wp14:anchorId="6CBE50CA" wp14:editId="7A6F9244">
                      <wp:simplePos x="0" y="0"/>
                      <wp:positionH relativeFrom="column">
                        <wp:posOffset>383940</wp:posOffset>
                      </wp:positionH>
                      <wp:positionV relativeFrom="paragraph">
                        <wp:posOffset>20494</wp:posOffset>
                      </wp:positionV>
                      <wp:extent cx="1381320" cy="452880"/>
                      <wp:effectExtent l="38100" t="38100" r="41275" b="42545"/>
                      <wp:wrapNone/>
                      <wp:docPr id="47" name="Ink 47"/>
                      <wp:cNvGraphicFramePr/>
                      <a:graphic xmlns:a="http://schemas.openxmlformats.org/drawingml/2006/main">
                        <a:graphicData uri="http://schemas.microsoft.com/office/word/2010/wordprocessingInk">
                          <w14:contentPart bwMode="auto" r:id="rId177">
                            <w14:nvContentPartPr>
                              <w14:cNvContentPartPr/>
                            </w14:nvContentPartPr>
                            <w14:xfrm>
                              <a:off x="0" y="0"/>
                              <a:ext cx="1381320" cy="452880"/>
                            </w14:xfrm>
                          </w14:contentPart>
                        </a:graphicData>
                      </a:graphic>
                    </wp:anchor>
                  </w:drawing>
                </mc:Choice>
                <mc:Fallback>
                  <w:pict>
                    <v:shape w14:anchorId="63372B59" id="Ink 47" o:spid="_x0000_s1026" type="#_x0000_t75" style="position:absolute;margin-left:29.05pt;margin-top:.4pt;width:111.15pt;height:38.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">
                      <v:imagedata r:id="rId178" o:title=""/>
                    </v:shape>
                  </w:pict>
                </mc:Fallback>
              </mc:AlternateContent>
            </w:r>
          </w:p>
        </w:tc>
        <w:tc>
          <w:tcPr>
            <w:tcW w:w="720" w:type="dxa"/>
          </w:tcPr>
          <w:p w14:paraId="382403A1" w14:textId="0F00BFB6" w:rsidR="002B13F8" w:rsidRDefault="002B13F8" w:rsidP="002B13F8">
            <w:pPr>
              <w:rPr>
                <w:lang w:eastAsia="zh-CN"/>
              </w:rPr>
            </w:pPr>
          </w:p>
        </w:tc>
        <w:tc>
          <w:tcPr>
            <w:tcW w:w="720" w:type="dxa"/>
          </w:tcPr>
          <w:p w14:paraId="58AC1B4B" w14:textId="102C0A7E" w:rsidR="002B13F8" w:rsidRDefault="002B13F8" w:rsidP="002B13F8">
            <w:pPr>
              <w:rPr>
                <w:lang w:eastAsia="zh-CN"/>
              </w:rPr>
            </w:pPr>
          </w:p>
        </w:tc>
        <w:tc>
          <w:tcPr>
            <w:tcW w:w="720" w:type="dxa"/>
          </w:tcPr>
          <w:p w14:paraId="5D9FE3FC" w14:textId="16FD1EE5" w:rsidR="002B13F8" w:rsidRDefault="00965927" w:rsidP="002B13F8">
            <w:pPr>
              <w:rPr>
                <w:lang w:eastAsia="zh-CN"/>
              </w:rPr>
            </w:pPr>
            <w:r>
              <w:rPr>
                <w:noProof/>
                <w:lang w:eastAsia="zh-CN"/>
              </w:rPr>
              <mc:AlternateContent>
                <mc:Choice Requires="wpi">
                  <w:drawing>
                    <wp:anchor distT="0" distB="0" distL="114300" distR="114300" simplePos="0" relativeHeight="251689984" behindDoc="0" locked="0" layoutInCell="1" allowOverlap="1" wp14:anchorId="34FC9AB6" wp14:editId="7B7E1330">
                      <wp:simplePos x="0" y="0"/>
                      <wp:positionH relativeFrom="column">
                        <wp:posOffset>365220</wp:posOffset>
                      </wp:positionH>
                      <wp:positionV relativeFrom="paragraph">
                        <wp:posOffset>445051</wp:posOffset>
                      </wp:positionV>
                      <wp:extent cx="33120" cy="33120"/>
                      <wp:effectExtent l="25400" t="38100" r="30480" b="43180"/>
                      <wp:wrapNone/>
                      <wp:docPr id="43" name="Ink 43"/>
                      <wp:cNvGraphicFramePr/>
                      <a:graphic xmlns:a="http://schemas.openxmlformats.org/drawingml/2006/main">
                        <a:graphicData uri="http://schemas.microsoft.com/office/word/2010/wordprocessingInk">
                          <w14:contentPart bwMode="auto" r:id="rId179">
                            <w14:nvContentPartPr>
                              <w14:cNvContentPartPr/>
                            </w14:nvContentPartPr>
                            <w14:xfrm>
                              <a:off x="0" y="0"/>
                              <a:ext cx="33120" cy="33120"/>
                            </w14:xfrm>
                          </w14:contentPart>
                        </a:graphicData>
                      </a:graphic>
                    </wp:anchor>
                  </w:drawing>
                </mc:Choice>
                <mc:Fallback>
                  <w:pict>
                    <v:shape w14:anchorId="5364AAF0" id="Ink 43" o:spid="_x0000_s1026" type="#_x0000_t75" style="position:absolute;margin-left:27.55pt;margin-top:33.85pt;width:5pt;height: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">
                      <v:imagedata r:id="rId180" o:title=""/>
                    </v:shape>
                  </w:pict>
                </mc:Fallback>
              </mc:AlternateContent>
            </w:r>
          </w:p>
        </w:tc>
        <w:tc>
          <w:tcPr>
            <w:tcW w:w="720" w:type="dxa"/>
          </w:tcPr>
          <w:p w14:paraId="59FA2F49" w14:textId="7FDDFFEA" w:rsidR="002B13F8" w:rsidRDefault="002B13F8" w:rsidP="002B13F8">
            <w:pPr>
              <w:rPr>
                <w:lang w:eastAsia="zh-CN"/>
              </w:rPr>
            </w:pPr>
          </w:p>
        </w:tc>
        <w:tc>
          <w:tcPr>
            <w:tcW w:w="720" w:type="dxa"/>
          </w:tcPr>
          <w:p w14:paraId="6DF4DD35" w14:textId="77777777" w:rsidR="002B13F8" w:rsidRDefault="002B13F8" w:rsidP="002B13F8">
            <w:pPr>
              <w:rPr>
                <w:lang w:eastAsia="zh-CN"/>
              </w:rPr>
            </w:pPr>
          </w:p>
        </w:tc>
        <w:tc>
          <w:tcPr>
            <w:tcW w:w="720" w:type="dxa"/>
          </w:tcPr>
          <w:p w14:paraId="65D7245A" w14:textId="65C2A099" w:rsidR="002B13F8" w:rsidRDefault="009236D6" w:rsidP="002B13F8">
            <w:pPr>
              <w:rPr>
                <w:lang w:eastAsia="zh-CN"/>
              </w:rPr>
            </w:pPr>
            <w:r>
              <w:rPr>
                <w:noProof/>
                <w:lang w:eastAsia="zh-CN"/>
              </w:rPr>
              <mc:AlternateContent>
                <mc:Choice Requires="wpi">
                  <w:drawing>
                    <wp:anchor distT="0" distB="0" distL="114300" distR="114300" simplePos="0" relativeHeight="251941888" behindDoc="0" locked="0" layoutInCell="1" allowOverlap="1" wp14:anchorId="6D582F08" wp14:editId="4D844F81">
                      <wp:simplePos x="0" y="0"/>
                      <wp:positionH relativeFrom="column">
                        <wp:posOffset>276225</wp:posOffset>
                      </wp:positionH>
                      <wp:positionV relativeFrom="paragraph">
                        <wp:posOffset>-62865</wp:posOffset>
                      </wp:positionV>
                      <wp:extent cx="778595" cy="227330"/>
                      <wp:effectExtent l="38100" t="38100" r="21590" b="39370"/>
                      <wp:wrapNone/>
                      <wp:docPr id="301" name="Ink 301"/>
                      <wp:cNvGraphicFramePr/>
                      <a:graphic xmlns:a="http://schemas.openxmlformats.org/drawingml/2006/main">
                        <a:graphicData uri="http://schemas.microsoft.com/office/word/2010/wordprocessingInk">
                          <w14:contentPart bwMode="auto" r:id="rId181">
                            <w14:nvContentPartPr>
                              <w14:cNvContentPartPr/>
                            </w14:nvContentPartPr>
                            <w14:xfrm>
                              <a:off x="0" y="0"/>
                              <a:ext cx="778595" cy="227330"/>
                            </w14:xfrm>
                          </w14:contentPart>
                        </a:graphicData>
                      </a:graphic>
                    </wp:anchor>
                  </w:drawing>
                </mc:Choice>
                <mc:Fallback>
                  <w:pict>
                    <v:shape w14:anchorId="04028108" id="Ink 301" o:spid="_x0000_s1026" type="#_x0000_t75" style="position:absolute;margin-left:20.55pt;margin-top:-6.15pt;width:63.7pt;height:20.3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">
                      <v:imagedata r:id="rId182" o:title=""/>
                    </v:shape>
                  </w:pict>
                </mc:Fallback>
              </mc:AlternateContent>
            </w:r>
            <w:r w:rsidR="00077980">
              <w:rPr>
                <w:noProof/>
                <w:lang w:eastAsia="zh-CN"/>
              </w:rPr>
              <mc:AlternateContent>
                <mc:Choice Requires="wpi">
                  <w:drawing>
                    <wp:anchor distT="0" distB="0" distL="114300" distR="114300" simplePos="0" relativeHeight="251918336" behindDoc="0" locked="0" layoutInCell="1" allowOverlap="1" wp14:anchorId="56E959F8" wp14:editId="1EFED3F5">
                      <wp:simplePos x="0" y="0"/>
                      <wp:positionH relativeFrom="column">
                        <wp:posOffset>131940</wp:posOffset>
                      </wp:positionH>
                      <wp:positionV relativeFrom="paragraph">
                        <wp:posOffset>-91437</wp:posOffset>
                      </wp:positionV>
                      <wp:extent cx="37800" cy="989280"/>
                      <wp:effectExtent l="38100" t="38100" r="38735" b="40005"/>
                      <wp:wrapNone/>
                      <wp:docPr id="278" name="Ink 278"/>
                      <wp:cNvGraphicFramePr/>
                      <a:graphic xmlns:a="http://schemas.openxmlformats.org/drawingml/2006/main">
                        <a:graphicData uri="http://schemas.microsoft.com/office/word/2010/wordprocessingInk">
                          <w14:contentPart bwMode="auto" r:id="rId183">
                            <w14:nvContentPartPr>
                              <w14:cNvContentPartPr/>
                            </w14:nvContentPartPr>
                            <w14:xfrm>
                              <a:off x="0" y="0"/>
                              <a:ext cx="37800" cy="989280"/>
                            </w14:xfrm>
                          </w14:contentPart>
                        </a:graphicData>
                      </a:graphic>
                    </wp:anchor>
                  </w:drawing>
                </mc:Choice>
                <mc:Fallback>
                  <w:pict>
                    <v:shape w14:anchorId="5A1DD007" id="Ink 278" o:spid="_x0000_s1026" type="#_x0000_t75" style="position:absolute;margin-left:9.2pt;margin-top:-8.4pt;width:5.4pt;height:80.3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">
                      <v:imagedata r:id="rId184" o:title=""/>
                    </v:shape>
                  </w:pict>
                </mc:Fallback>
              </mc:AlternateContent>
            </w:r>
          </w:p>
        </w:tc>
        <w:tc>
          <w:tcPr>
            <w:tcW w:w="720" w:type="dxa"/>
          </w:tcPr>
          <w:p w14:paraId="099A7255" w14:textId="0501628E" w:rsidR="002B13F8" w:rsidRDefault="002B13F8" w:rsidP="002B13F8">
            <w:pPr>
              <w:rPr>
                <w:lang w:eastAsia="zh-CN"/>
              </w:rPr>
            </w:pPr>
          </w:p>
        </w:tc>
        <w:tc>
          <w:tcPr>
            <w:tcW w:w="720" w:type="dxa"/>
          </w:tcPr>
          <w:p w14:paraId="0520CDFF" w14:textId="45574F84" w:rsidR="002B13F8" w:rsidRDefault="002B13F8" w:rsidP="002B13F8">
            <w:pPr>
              <w:rPr>
                <w:lang w:eastAsia="zh-CN"/>
              </w:rPr>
            </w:pPr>
          </w:p>
        </w:tc>
        <w:tc>
          <w:tcPr>
            <w:tcW w:w="720" w:type="dxa"/>
          </w:tcPr>
          <w:p w14:paraId="568B5C11" w14:textId="77777777" w:rsidR="002B13F8" w:rsidRDefault="002B13F8" w:rsidP="002B13F8">
            <w:pPr>
              <w:rPr>
                <w:lang w:eastAsia="zh-CN"/>
              </w:rPr>
            </w:pPr>
          </w:p>
        </w:tc>
      </w:tr>
      <w:tr w:rsidR="002B13F8" w14:paraId="57FF1787" w14:textId="77777777" w:rsidTr="002B13F8">
        <w:trPr>
          <w:trHeight w:val="720"/>
          <w:jc w:val="center"/>
        </w:trPr>
        <w:tc>
          <w:tcPr>
            <w:tcW w:w="720" w:type="dxa"/>
          </w:tcPr>
          <w:p w14:paraId="3739E5EC" w14:textId="7590D8FE" w:rsidR="002B13F8" w:rsidRDefault="00DF4A41" w:rsidP="002B13F8">
            <w:pPr>
              <w:rPr>
                <w:lang w:eastAsia="zh-CN"/>
              </w:rPr>
            </w:pPr>
            <w:r>
              <w:rPr>
                <w:noProof/>
                <w:lang w:eastAsia="zh-CN"/>
              </w:rPr>
              <mc:AlternateContent>
                <mc:Choice Requires="wpi">
                  <w:drawing>
                    <wp:anchor distT="0" distB="0" distL="114300" distR="114300" simplePos="0" relativeHeight="251904000" behindDoc="0" locked="0" layoutInCell="1" allowOverlap="1" wp14:anchorId="448523A3" wp14:editId="7BECD739">
                      <wp:simplePos x="0" y="0"/>
                      <wp:positionH relativeFrom="column">
                        <wp:posOffset>137160</wp:posOffset>
                      </wp:positionH>
                      <wp:positionV relativeFrom="paragraph">
                        <wp:posOffset>-781685</wp:posOffset>
                      </wp:positionV>
                      <wp:extent cx="1892300" cy="2065655"/>
                      <wp:effectExtent l="38100" t="38100" r="25400" b="42545"/>
                      <wp:wrapNone/>
                      <wp:docPr id="264" name="Ink 264"/>
                      <wp:cNvGraphicFramePr/>
                      <a:graphic xmlns:a="http://schemas.openxmlformats.org/drawingml/2006/main">
                        <a:graphicData uri="http://schemas.microsoft.com/office/word/2010/wordprocessingInk">
                          <w14:contentPart bwMode="auto" r:id="rId185">
                            <w14:nvContentPartPr>
                              <w14:cNvContentPartPr/>
                            </w14:nvContentPartPr>
                            <w14:xfrm>
                              <a:off x="0" y="0"/>
                              <a:ext cx="1892300" cy="2065655"/>
                            </w14:xfrm>
                          </w14:contentPart>
                        </a:graphicData>
                      </a:graphic>
                    </wp:anchor>
                  </w:drawing>
                </mc:Choice>
                <mc:Fallback>
                  <w:pict>
                    <v:shape w14:anchorId="717BE876" id="Ink 264" o:spid="_x0000_s1026" type="#_x0000_t75" style="position:absolute;margin-left:9.6pt;margin-top:-62.75pt;width:151.4pt;height:165.0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">
                      <v:imagedata r:id="rId186" o:title=""/>
                    </v:shape>
                  </w:pict>
                </mc:Fallback>
              </mc:AlternateContent>
            </w:r>
          </w:p>
        </w:tc>
        <w:tc>
          <w:tcPr>
            <w:tcW w:w="720" w:type="dxa"/>
          </w:tcPr>
          <w:p w14:paraId="4336601B" w14:textId="7F7066E1" w:rsidR="002B13F8" w:rsidRDefault="00222CDD" w:rsidP="002B13F8">
            <w:pPr>
              <w:rPr>
                <w:lang w:eastAsia="zh-CN"/>
              </w:rPr>
            </w:pPr>
            <w:r>
              <w:rPr>
                <w:noProof/>
                <w:lang w:eastAsia="zh-CN"/>
              </w:rPr>
              <mc:AlternateContent>
                <mc:Choice Requires="wpi">
                  <w:drawing>
                    <wp:anchor distT="0" distB="0" distL="114300" distR="114300" simplePos="0" relativeHeight="251711488" behindDoc="0" locked="0" layoutInCell="1" allowOverlap="1" wp14:anchorId="1774858B" wp14:editId="344801BF">
                      <wp:simplePos x="0" y="0"/>
                      <wp:positionH relativeFrom="column">
                        <wp:posOffset>99060</wp:posOffset>
                      </wp:positionH>
                      <wp:positionV relativeFrom="paragraph">
                        <wp:posOffset>-377825</wp:posOffset>
                      </wp:positionV>
                      <wp:extent cx="1198800" cy="1245795"/>
                      <wp:effectExtent l="25400" t="38100" r="8255" b="37465"/>
                      <wp:wrapNone/>
                      <wp:docPr id="64" name="Ink 64"/>
                      <wp:cNvGraphicFramePr/>
                      <a:graphic xmlns:a="http://schemas.openxmlformats.org/drawingml/2006/main">
                        <a:graphicData uri="http://schemas.microsoft.com/office/word/2010/wordprocessingInk">
                          <w14:contentPart bwMode="auto" r:id="rId187">
                            <w14:nvContentPartPr>
                              <w14:cNvContentPartPr/>
                            </w14:nvContentPartPr>
                            <w14:xfrm>
                              <a:off x="0" y="0"/>
                              <a:ext cx="1198800" cy="1245795"/>
                            </w14:xfrm>
                          </w14:contentPart>
                        </a:graphicData>
                      </a:graphic>
                    </wp:anchor>
                  </w:drawing>
                </mc:Choice>
                <mc:Fallback>
                  <w:pict>
                    <v:shape w14:anchorId="0B9649BA" id="Ink 64" o:spid="_x0000_s1026" type="#_x0000_t75" style="position:absolute;margin-left:6.6pt;margin-top:-30.95pt;width:96.85pt;height:100.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">
                      <v:imagedata r:id="rId188" o:title=""/>
                    </v:shape>
                  </w:pict>
                </mc:Fallback>
              </mc:AlternateContent>
            </w:r>
            <w:r>
              <w:rPr>
                <w:noProof/>
                <w:lang w:eastAsia="zh-CN"/>
              </w:rPr>
              <mc:AlternateContent>
                <mc:Choice Requires="wpi">
                  <w:drawing>
                    <wp:anchor distT="0" distB="0" distL="114300" distR="114300" simplePos="0" relativeHeight="251693056" behindDoc="0" locked="0" layoutInCell="1" allowOverlap="1" wp14:anchorId="2E5C3347" wp14:editId="3D5703F6">
                      <wp:simplePos x="0" y="0"/>
                      <wp:positionH relativeFrom="column">
                        <wp:posOffset>-68580</wp:posOffset>
                      </wp:positionH>
                      <wp:positionV relativeFrom="paragraph">
                        <wp:posOffset>-461659</wp:posOffset>
                      </wp:positionV>
                      <wp:extent cx="1381320" cy="1404720"/>
                      <wp:effectExtent l="38100" t="38100" r="41275" b="43180"/>
                      <wp:wrapNone/>
                      <wp:docPr id="46" name="Ink 46"/>
                      <wp:cNvGraphicFramePr/>
                      <a:graphic xmlns:a="http://schemas.openxmlformats.org/drawingml/2006/main">
                        <a:graphicData uri="http://schemas.microsoft.com/office/word/2010/wordprocessingInk">
                          <w14:contentPart bwMode="auto" r:id="rId189">
                            <w14:nvContentPartPr>
                              <w14:cNvContentPartPr/>
                            </w14:nvContentPartPr>
                            <w14:xfrm>
                              <a:off x="0" y="0"/>
                              <a:ext cx="1381320" cy="1404720"/>
                            </w14:xfrm>
                          </w14:contentPart>
                        </a:graphicData>
                      </a:graphic>
                    </wp:anchor>
                  </w:drawing>
                </mc:Choice>
                <mc:Fallback>
                  <w:pict>
                    <v:shape w14:anchorId="12E74C8A" id="Ink 46" o:spid="_x0000_s1026" type="#_x0000_t75" style="position:absolute;margin-left:-6.6pt;margin-top:-37.55pt;width:111.15pt;height:11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">
                      <v:imagedata r:id="rId190" o:title=""/>
                    </v:shape>
                  </w:pict>
                </mc:Fallback>
              </mc:AlternateContent>
            </w:r>
          </w:p>
        </w:tc>
        <w:tc>
          <w:tcPr>
            <w:tcW w:w="720" w:type="dxa"/>
          </w:tcPr>
          <w:p w14:paraId="1811CFB1" w14:textId="49EF2D3A" w:rsidR="002B13F8" w:rsidRDefault="002B13F8" w:rsidP="002B13F8">
            <w:pPr>
              <w:rPr>
                <w:lang w:eastAsia="zh-CN"/>
              </w:rPr>
            </w:pPr>
          </w:p>
        </w:tc>
        <w:tc>
          <w:tcPr>
            <w:tcW w:w="720" w:type="dxa"/>
          </w:tcPr>
          <w:p w14:paraId="7E5971A5" w14:textId="4F3C3398" w:rsidR="002B13F8" w:rsidRDefault="002B13F8" w:rsidP="002B13F8">
            <w:pPr>
              <w:rPr>
                <w:lang w:eastAsia="zh-CN"/>
              </w:rPr>
            </w:pPr>
          </w:p>
        </w:tc>
        <w:tc>
          <w:tcPr>
            <w:tcW w:w="720" w:type="dxa"/>
          </w:tcPr>
          <w:p w14:paraId="4869B78F" w14:textId="6D91AF9A" w:rsidR="002B13F8" w:rsidRDefault="002B13F8" w:rsidP="002B13F8">
            <w:pPr>
              <w:rPr>
                <w:lang w:eastAsia="zh-CN"/>
              </w:rPr>
            </w:pPr>
          </w:p>
        </w:tc>
        <w:tc>
          <w:tcPr>
            <w:tcW w:w="720" w:type="dxa"/>
          </w:tcPr>
          <w:p w14:paraId="1AB3C317" w14:textId="77777777" w:rsidR="002B13F8" w:rsidRDefault="002B13F8" w:rsidP="002B13F8">
            <w:pPr>
              <w:rPr>
                <w:lang w:eastAsia="zh-CN"/>
              </w:rPr>
            </w:pPr>
          </w:p>
        </w:tc>
        <w:tc>
          <w:tcPr>
            <w:tcW w:w="720" w:type="dxa"/>
          </w:tcPr>
          <w:p w14:paraId="7D501089" w14:textId="77777777" w:rsidR="002B13F8" w:rsidRDefault="002B13F8" w:rsidP="002B13F8">
            <w:pPr>
              <w:rPr>
                <w:lang w:eastAsia="zh-CN"/>
              </w:rPr>
            </w:pPr>
          </w:p>
        </w:tc>
        <w:tc>
          <w:tcPr>
            <w:tcW w:w="720" w:type="dxa"/>
          </w:tcPr>
          <w:p w14:paraId="0397470B" w14:textId="77777777" w:rsidR="002B13F8" w:rsidRDefault="002B13F8" w:rsidP="002B13F8">
            <w:pPr>
              <w:rPr>
                <w:lang w:eastAsia="zh-CN"/>
              </w:rPr>
            </w:pPr>
          </w:p>
        </w:tc>
        <w:tc>
          <w:tcPr>
            <w:tcW w:w="720" w:type="dxa"/>
          </w:tcPr>
          <w:p w14:paraId="5D8D1A6E" w14:textId="77777777" w:rsidR="002B13F8" w:rsidRDefault="002B13F8" w:rsidP="002B13F8">
            <w:pPr>
              <w:rPr>
                <w:lang w:eastAsia="zh-CN"/>
              </w:rPr>
            </w:pPr>
          </w:p>
        </w:tc>
        <w:tc>
          <w:tcPr>
            <w:tcW w:w="720" w:type="dxa"/>
          </w:tcPr>
          <w:p w14:paraId="093BD8F6" w14:textId="77777777" w:rsidR="002B13F8" w:rsidRDefault="002B13F8" w:rsidP="002B13F8">
            <w:pPr>
              <w:rPr>
                <w:lang w:eastAsia="zh-CN"/>
              </w:rPr>
            </w:pPr>
          </w:p>
        </w:tc>
      </w:tr>
      <w:tr w:rsidR="002B13F8" w14:paraId="67B17779" w14:textId="77777777" w:rsidTr="002B13F8">
        <w:trPr>
          <w:trHeight w:val="720"/>
          <w:jc w:val="center"/>
        </w:trPr>
        <w:tc>
          <w:tcPr>
            <w:tcW w:w="720" w:type="dxa"/>
          </w:tcPr>
          <w:p w14:paraId="70367ECA" w14:textId="66ED7BF7" w:rsidR="002B13F8" w:rsidRDefault="00ED40D2" w:rsidP="002B13F8">
            <w:pPr>
              <w:rPr>
                <w:lang w:eastAsia="zh-CN"/>
              </w:rPr>
            </w:pPr>
            <w:r>
              <w:rPr>
                <w:noProof/>
                <w:lang w:eastAsia="zh-CN"/>
              </w:rPr>
              <mc:AlternateContent>
                <mc:Choice Requires="wpi">
                  <w:drawing>
                    <wp:anchor distT="0" distB="0" distL="114300" distR="114300" simplePos="0" relativeHeight="251841536" behindDoc="0" locked="0" layoutInCell="1" allowOverlap="1" wp14:anchorId="3FB99676" wp14:editId="39120AED">
                      <wp:simplePos x="0" y="0"/>
                      <wp:positionH relativeFrom="column">
                        <wp:posOffset>124740</wp:posOffset>
                      </wp:positionH>
                      <wp:positionV relativeFrom="paragraph">
                        <wp:posOffset>-587485</wp:posOffset>
                      </wp:positionV>
                      <wp:extent cx="1317960" cy="1416240"/>
                      <wp:effectExtent l="38100" t="38100" r="41275" b="44450"/>
                      <wp:wrapNone/>
                      <wp:docPr id="203" name="Ink 203"/>
                      <wp:cNvGraphicFramePr/>
                      <a:graphic xmlns:a="http://schemas.openxmlformats.org/drawingml/2006/main">
                        <a:graphicData uri="http://schemas.microsoft.com/office/word/2010/wordprocessingInk">
                          <w14:contentPart bwMode="auto" r:id="rId191">
                            <w14:nvContentPartPr>
                              <w14:cNvContentPartPr/>
                            </w14:nvContentPartPr>
                            <w14:xfrm>
                              <a:off x="0" y="0"/>
                              <a:ext cx="1317960" cy="1416240"/>
                            </w14:xfrm>
                          </w14:contentPart>
                        </a:graphicData>
                      </a:graphic>
                    </wp:anchor>
                  </w:drawing>
                </mc:Choice>
                <mc:Fallback>
                  <w:pict>
                    <v:shape w14:anchorId="6D64DB48" id="Ink 203" o:spid="_x0000_s1026" type="#_x0000_t75" style="position:absolute;margin-left:8.6pt;margin-top:-47.45pt;width:106.25pt;height:113.9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">
                      <v:imagedata r:id="rId192" o:title=""/>
                    </v:shape>
                  </w:pict>
                </mc:Fallback>
              </mc:AlternateContent>
            </w:r>
          </w:p>
        </w:tc>
        <w:tc>
          <w:tcPr>
            <w:tcW w:w="720" w:type="dxa"/>
          </w:tcPr>
          <w:p w14:paraId="75AB0909" w14:textId="77777777" w:rsidR="002B13F8" w:rsidRDefault="002B13F8" w:rsidP="002B13F8">
            <w:pPr>
              <w:rPr>
                <w:lang w:eastAsia="zh-CN"/>
              </w:rPr>
            </w:pPr>
          </w:p>
        </w:tc>
        <w:tc>
          <w:tcPr>
            <w:tcW w:w="720" w:type="dxa"/>
          </w:tcPr>
          <w:p w14:paraId="3D868FA3" w14:textId="4E2137A0" w:rsidR="002B13F8" w:rsidRDefault="002B13F8" w:rsidP="002B13F8">
            <w:pPr>
              <w:rPr>
                <w:lang w:eastAsia="zh-CN"/>
              </w:rPr>
            </w:pPr>
          </w:p>
        </w:tc>
        <w:tc>
          <w:tcPr>
            <w:tcW w:w="720" w:type="dxa"/>
          </w:tcPr>
          <w:p w14:paraId="6E41334F" w14:textId="6D05EA30" w:rsidR="002B13F8" w:rsidRDefault="00965927" w:rsidP="002B13F8">
            <w:pPr>
              <w:rPr>
                <w:lang w:eastAsia="zh-CN"/>
              </w:rPr>
            </w:pPr>
            <w:r>
              <w:rPr>
                <w:noProof/>
                <w:lang w:eastAsia="zh-CN"/>
              </w:rPr>
              <mc:AlternateContent>
                <mc:Choice Requires="wpi">
                  <w:drawing>
                    <wp:anchor distT="0" distB="0" distL="114300" distR="114300" simplePos="0" relativeHeight="251692032" behindDoc="0" locked="0" layoutInCell="1" allowOverlap="1" wp14:anchorId="55CFD365" wp14:editId="39223BDB">
                      <wp:simplePos x="0" y="0"/>
                      <wp:positionH relativeFrom="column">
                        <wp:posOffset>374580</wp:posOffset>
                      </wp:positionH>
                      <wp:positionV relativeFrom="paragraph">
                        <wp:posOffset>-449289</wp:posOffset>
                      </wp:positionV>
                      <wp:extent cx="9720" cy="896040"/>
                      <wp:effectExtent l="38100" t="38100" r="41275" b="43815"/>
                      <wp:wrapNone/>
                      <wp:docPr id="45" name="Ink 45"/>
                      <wp:cNvGraphicFramePr/>
                      <a:graphic xmlns:a="http://schemas.openxmlformats.org/drawingml/2006/main">
                        <a:graphicData uri="http://schemas.microsoft.com/office/word/2010/wordprocessingInk">
                          <w14:contentPart bwMode="auto" r:id="rId193">
                            <w14:nvContentPartPr>
                              <w14:cNvContentPartPr/>
                            </w14:nvContentPartPr>
                            <w14:xfrm>
                              <a:off x="0" y="0"/>
                              <a:ext cx="9720" cy="896040"/>
                            </w14:xfrm>
                          </w14:contentPart>
                        </a:graphicData>
                      </a:graphic>
                    </wp:anchor>
                  </w:drawing>
                </mc:Choice>
                <mc:Fallback>
                  <w:pict>
                    <v:shape w14:anchorId="0651282E" id="Ink 45" o:spid="_x0000_s1026" type="#_x0000_t75" style="position:absolute;margin-left:28.3pt;margin-top:-36.6pt;width:3.15pt;height:72.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">
                      <v:imagedata r:id="rId194" o:title=""/>
                    </v:shape>
                  </w:pict>
                </mc:Fallback>
              </mc:AlternateContent>
            </w:r>
            <w:r>
              <w:rPr>
                <w:noProof/>
                <w:lang w:eastAsia="zh-CN"/>
              </w:rPr>
              <mc:AlternateContent>
                <mc:Choice Requires="wpi">
                  <w:drawing>
                    <wp:anchor distT="0" distB="0" distL="114300" distR="114300" simplePos="0" relativeHeight="251691008" behindDoc="0" locked="0" layoutInCell="1" allowOverlap="1" wp14:anchorId="12F96CD8" wp14:editId="72A56E8F">
                      <wp:simplePos x="0" y="0"/>
                      <wp:positionH relativeFrom="column">
                        <wp:posOffset>369900</wp:posOffset>
                      </wp:positionH>
                      <wp:positionV relativeFrom="paragraph">
                        <wp:posOffset>441711</wp:posOffset>
                      </wp:positionV>
                      <wp:extent cx="28440" cy="33120"/>
                      <wp:effectExtent l="25400" t="38100" r="35560" b="43180"/>
                      <wp:wrapNone/>
                      <wp:docPr id="44" name="Ink 44"/>
                      <wp:cNvGraphicFramePr/>
                      <a:graphic xmlns:a="http://schemas.openxmlformats.org/drawingml/2006/main">
                        <a:graphicData uri="http://schemas.microsoft.com/office/word/2010/wordprocessingInk">
                          <w14:contentPart bwMode="auto" r:id="rId195">
                            <w14:nvContentPartPr>
                              <w14:cNvContentPartPr/>
                            </w14:nvContentPartPr>
                            <w14:xfrm>
                              <a:off x="0" y="0"/>
                              <a:ext cx="28440" cy="33120"/>
                            </w14:xfrm>
                          </w14:contentPart>
                        </a:graphicData>
                      </a:graphic>
                    </wp:anchor>
                  </w:drawing>
                </mc:Choice>
                <mc:Fallback>
                  <w:pict>
                    <v:shape w14:anchorId="7495DE99" id="Ink 44" o:spid="_x0000_s1026" type="#_x0000_t75" style="position:absolute;margin-left:27.95pt;margin-top:33.6pt;width:4.7pt;height: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">
                      <v:imagedata r:id="rId196" o:title=""/>
                    </v:shape>
                  </w:pict>
                </mc:Fallback>
              </mc:AlternateContent>
            </w:r>
          </w:p>
        </w:tc>
        <w:tc>
          <w:tcPr>
            <w:tcW w:w="720" w:type="dxa"/>
          </w:tcPr>
          <w:p w14:paraId="565A4865" w14:textId="0BBA8F08" w:rsidR="002B13F8" w:rsidRDefault="00ED40D2" w:rsidP="002B13F8">
            <w:pPr>
              <w:rPr>
                <w:lang w:eastAsia="zh-CN"/>
              </w:rPr>
            </w:pPr>
            <w:r>
              <w:rPr>
                <w:noProof/>
                <w:lang w:eastAsia="zh-CN"/>
              </w:rPr>
              <mc:AlternateContent>
                <mc:Choice Requires="wpi">
                  <w:drawing>
                    <wp:anchor distT="0" distB="0" distL="114300" distR="114300" simplePos="0" relativeHeight="251842560" behindDoc="0" locked="0" layoutInCell="1" allowOverlap="1" wp14:anchorId="52CDACDA" wp14:editId="7B583236">
                      <wp:simplePos x="0" y="0"/>
                      <wp:positionH relativeFrom="column">
                        <wp:posOffset>229860</wp:posOffset>
                      </wp:positionH>
                      <wp:positionV relativeFrom="paragraph">
                        <wp:posOffset>-800245</wp:posOffset>
                      </wp:positionV>
                      <wp:extent cx="19440" cy="1632240"/>
                      <wp:effectExtent l="25400" t="50800" r="44450" b="44450"/>
                      <wp:wrapNone/>
                      <wp:docPr id="204" name="Ink 204"/>
                      <wp:cNvGraphicFramePr/>
                      <a:graphic xmlns:a="http://schemas.openxmlformats.org/drawingml/2006/main">
                        <a:graphicData uri="http://schemas.microsoft.com/office/word/2010/wordprocessingInk">
                          <w14:contentPart bwMode="auto" r:id="rId197">
                            <w14:nvContentPartPr>
                              <w14:cNvContentPartPr/>
                            </w14:nvContentPartPr>
                            <w14:xfrm>
                              <a:off x="0" y="0"/>
                              <a:ext cx="19440" cy="1632240"/>
                            </w14:xfrm>
                          </w14:contentPart>
                        </a:graphicData>
                      </a:graphic>
                    </wp:anchor>
                  </w:drawing>
                </mc:Choice>
                <mc:Fallback>
                  <w:pict>
                    <v:shape w14:anchorId="3A9530FE" id="Ink 204" o:spid="_x0000_s1026" type="#_x0000_t75" style="position:absolute;margin-left:16.9pt;margin-top:-64.2pt;width:4pt;height:130.9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">
                      <v:imagedata r:id="rId198" o:title=""/>
                    </v:shape>
                  </w:pict>
                </mc:Fallback>
              </mc:AlternateContent>
            </w:r>
          </w:p>
        </w:tc>
        <w:tc>
          <w:tcPr>
            <w:tcW w:w="720" w:type="dxa"/>
          </w:tcPr>
          <w:p w14:paraId="60983DB4" w14:textId="77777777" w:rsidR="002B13F8" w:rsidRDefault="002B13F8" w:rsidP="002B13F8">
            <w:pPr>
              <w:rPr>
                <w:lang w:eastAsia="zh-CN"/>
              </w:rPr>
            </w:pPr>
          </w:p>
        </w:tc>
        <w:tc>
          <w:tcPr>
            <w:tcW w:w="720" w:type="dxa"/>
          </w:tcPr>
          <w:p w14:paraId="4B841BA0" w14:textId="6E31404D" w:rsidR="002B13F8" w:rsidRDefault="00814379" w:rsidP="002B13F8">
            <w:pPr>
              <w:rPr>
                <w:lang w:eastAsia="zh-CN"/>
              </w:rPr>
            </w:pPr>
            <w:r>
              <w:rPr>
                <w:noProof/>
                <w:lang w:eastAsia="zh-CN"/>
              </w:rPr>
              <mc:AlternateContent>
                <mc:Choice Requires="wpi">
                  <w:drawing>
                    <wp:anchor distT="0" distB="0" distL="114300" distR="114300" simplePos="0" relativeHeight="251968512" behindDoc="0" locked="0" layoutInCell="1" allowOverlap="1" wp14:anchorId="4745C08A" wp14:editId="1E31ED0E">
                      <wp:simplePos x="0" y="0"/>
                      <wp:positionH relativeFrom="column">
                        <wp:posOffset>322580</wp:posOffset>
                      </wp:positionH>
                      <wp:positionV relativeFrom="paragraph">
                        <wp:posOffset>-47625</wp:posOffset>
                      </wp:positionV>
                      <wp:extent cx="640720" cy="172800"/>
                      <wp:effectExtent l="38100" t="38100" r="19685" b="43180"/>
                      <wp:wrapNone/>
                      <wp:docPr id="327" name="Ink 327"/>
                      <wp:cNvGraphicFramePr/>
                      <a:graphic xmlns:a="http://schemas.openxmlformats.org/drawingml/2006/main">
                        <a:graphicData uri="http://schemas.microsoft.com/office/word/2010/wordprocessingInk">
                          <w14:contentPart bwMode="auto" r:id="rId199">
                            <w14:nvContentPartPr>
                              <w14:cNvContentPartPr/>
                            </w14:nvContentPartPr>
                            <w14:xfrm>
                              <a:off x="0" y="0"/>
                              <a:ext cx="640720" cy="172800"/>
                            </w14:xfrm>
                          </w14:contentPart>
                        </a:graphicData>
                      </a:graphic>
                    </wp:anchor>
                  </w:drawing>
                </mc:Choice>
                <mc:Fallback>
                  <w:pict>
                    <v:shape w14:anchorId="2A244325" id="Ink 327" o:spid="_x0000_s1026" type="#_x0000_t75" style="position:absolute;margin-left:24.2pt;margin-top:-4.95pt;width:52.85pt;height:16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">
                      <v:imagedata r:id="rId200" o:title=""/>
                    </v:shape>
                  </w:pict>
                </mc:Fallback>
              </mc:AlternateContent>
            </w:r>
            <w:r w:rsidR="006A0446">
              <w:rPr>
                <w:noProof/>
                <w:lang w:eastAsia="zh-CN"/>
              </w:rPr>
              <mc:AlternateContent>
                <mc:Choice Requires="wpi">
                  <w:drawing>
                    <wp:anchor distT="0" distB="0" distL="114300" distR="114300" simplePos="0" relativeHeight="251911168" behindDoc="0" locked="0" layoutInCell="1" allowOverlap="1" wp14:anchorId="29E84983" wp14:editId="6C169C63">
                      <wp:simplePos x="0" y="0"/>
                      <wp:positionH relativeFrom="column">
                        <wp:posOffset>75565</wp:posOffset>
                      </wp:positionH>
                      <wp:positionV relativeFrom="paragraph">
                        <wp:posOffset>119380</wp:posOffset>
                      </wp:positionV>
                      <wp:extent cx="140270" cy="164190"/>
                      <wp:effectExtent l="38100" t="38100" r="38100" b="39370"/>
                      <wp:wrapNone/>
                      <wp:docPr id="271" name="Ink 271"/>
                      <wp:cNvGraphicFramePr/>
                      <a:graphic xmlns:a="http://schemas.openxmlformats.org/drawingml/2006/main">
                        <a:graphicData uri="http://schemas.microsoft.com/office/word/2010/wordprocessingInk">
                          <w14:contentPart bwMode="auto" r:id="rId201">
                            <w14:nvContentPartPr>
                              <w14:cNvContentPartPr/>
                            </w14:nvContentPartPr>
                            <w14:xfrm>
                              <a:off x="0" y="0"/>
                              <a:ext cx="140270" cy="164190"/>
                            </w14:xfrm>
                          </w14:contentPart>
                        </a:graphicData>
                      </a:graphic>
                    </wp:anchor>
                  </w:drawing>
                </mc:Choice>
                <mc:Fallback>
                  <w:pict>
                    <v:shape w14:anchorId="1081CEAB" id="Ink 271" o:spid="_x0000_s1026" type="#_x0000_t75" style="position:absolute;margin-left:4.75pt;margin-top:8.2pt;width:13.5pt;height:15.3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">
                      <v:imagedata r:id="rId202" o:title=""/>
                    </v:shape>
                  </w:pict>
                </mc:Fallback>
              </mc:AlternateContent>
            </w:r>
            <w:r w:rsidR="006A0446">
              <w:rPr>
                <w:noProof/>
                <w:lang w:eastAsia="zh-CN"/>
              </w:rPr>
              <mc:AlternateContent>
                <mc:Choice Requires="wpi">
                  <w:drawing>
                    <wp:anchor distT="0" distB="0" distL="114300" distR="114300" simplePos="0" relativeHeight="251906048" behindDoc="0" locked="0" layoutInCell="1" allowOverlap="1" wp14:anchorId="26782956" wp14:editId="2A6705A5">
                      <wp:simplePos x="0" y="0"/>
                      <wp:positionH relativeFrom="column">
                        <wp:posOffset>127260</wp:posOffset>
                      </wp:positionH>
                      <wp:positionV relativeFrom="paragraph">
                        <wp:posOffset>-34297</wp:posOffset>
                      </wp:positionV>
                      <wp:extent cx="56520" cy="65520"/>
                      <wp:effectExtent l="38100" t="38100" r="32385" b="48895"/>
                      <wp:wrapNone/>
                      <wp:docPr id="266" name="Ink 266"/>
                      <wp:cNvGraphicFramePr/>
                      <a:graphic xmlns:a="http://schemas.openxmlformats.org/drawingml/2006/main">
                        <a:graphicData uri="http://schemas.microsoft.com/office/word/2010/wordprocessingInk">
                          <w14:contentPart bwMode="auto" r:id="rId203">
                            <w14:nvContentPartPr>
                              <w14:cNvContentPartPr/>
                            </w14:nvContentPartPr>
                            <w14:xfrm>
                              <a:off x="0" y="0"/>
                              <a:ext cx="56520" cy="65520"/>
                            </w14:xfrm>
                          </w14:contentPart>
                        </a:graphicData>
                      </a:graphic>
                    </wp:anchor>
                  </w:drawing>
                </mc:Choice>
                <mc:Fallback>
                  <w:pict>
                    <v:shape w14:anchorId="37E78529" id="Ink 266" o:spid="_x0000_s1026" type="#_x0000_t75" style="position:absolute;margin-left:8.8pt;margin-top:-3.9pt;width:6.85pt;height:7.5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">
                      <v:imagedata r:id="rId204" o:title=""/>
                    </v:shape>
                  </w:pict>
                </mc:Fallback>
              </mc:AlternateContent>
            </w:r>
            <w:r w:rsidR="00312C6E">
              <w:rPr>
                <w:noProof/>
                <w:lang w:eastAsia="zh-CN"/>
              </w:rPr>
              <mc:AlternateContent>
                <mc:Choice Requires="wpi">
                  <w:drawing>
                    <wp:anchor distT="0" distB="0" distL="114300" distR="114300" simplePos="0" relativeHeight="251905024" behindDoc="0" locked="0" layoutInCell="1" allowOverlap="1" wp14:anchorId="1154E859" wp14:editId="127683E4">
                      <wp:simplePos x="0" y="0"/>
                      <wp:positionH relativeFrom="column">
                        <wp:posOffset>150660</wp:posOffset>
                      </wp:positionH>
                      <wp:positionV relativeFrom="paragraph">
                        <wp:posOffset>-10897</wp:posOffset>
                      </wp:positionV>
                      <wp:extent cx="5040" cy="14400"/>
                      <wp:effectExtent l="38100" t="38100" r="46355" b="36830"/>
                      <wp:wrapNone/>
                      <wp:docPr id="265" name="Ink 265"/>
                      <wp:cNvGraphicFramePr/>
                      <a:graphic xmlns:a="http://schemas.openxmlformats.org/drawingml/2006/main">
                        <a:graphicData uri="http://schemas.microsoft.com/office/word/2010/wordprocessingInk">
                          <w14:contentPart bwMode="auto" r:id="rId205">
                            <w14:nvContentPartPr>
                              <w14:cNvContentPartPr/>
                            </w14:nvContentPartPr>
                            <w14:xfrm>
                              <a:off x="0" y="0"/>
                              <a:ext cx="5040" cy="14400"/>
                            </w14:xfrm>
                          </w14:contentPart>
                        </a:graphicData>
                      </a:graphic>
                    </wp:anchor>
                  </w:drawing>
                </mc:Choice>
                <mc:Fallback>
                  <w:pict>
                    <v:shape w14:anchorId="0B57A647" id="Ink 265" o:spid="_x0000_s1026" type="#_x0000_t75" style="position:absolute;margin-left:10.65pt;margin-top:-2.05pt;width:2.85pt;height:3.6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">
                      <v:imagedata r:id="rId206" o:title=""/>
                    </v:shape>
                  </w:pict>
                </mc:Fallback>
              </mc:AlternateContent>
            </w:r>
          </w:p>
        </w:tc>
        <w:tc>
          <w:tcPr>
            <w:tcW w:w="720" w:type="dxa"/>
          </w:tcPr>
          <w:p w14:paraId="26249EEB" w14:textId="3CD60CE4" w:rsidR="002B13F8" w:rsidRDefault="002B13F8" w:rsidP="002B13F8">
            <w:pPr>
              <w:rPr>
                <w:lang w:eastAsia="zh-CN"/>
              </w:rPr>
            </w:pPr>
          </w:p>
        </w:tc>
        <w:tc>
          <w:tcPr>
            <w:tcW w:w="720" w:type="dxa"/>
          </w:tcPr>
          <w:p w14:paraId="65F17662" w14:textId="3201FEB8" w:rsidR="002B13F8" w:rsidRDefault="002B13F8" w:rsidP="002B13F8">
            <w:pPr>
              <w:rPr>
                <w:lang w:eastAsia="zh-CN"/>
              </w:rPr>
            </w:pPr>
          </w:p>
        </w:tc>
        <w:tc>
          <w:tcPr>
            <w:tcW w:w="720" w:type="dxa"/>
          </w:tcPr>
          <w:p w14:paraId="7B5785B5" w14:textId="77777777" w:rsidR="002B13F8" w:rsidRDefault="002B13F8" w:rsidP="002B13F8">
            <w:pPr>
              <w:rPr>
                <w:lang w:eastAsia="zh-CN"/>
              </w:rPr>
            </w:pPr>
          </w:p>
        </w:tc>
      </w:tr>
      <w:tr w:rsidR="002B13F8" w14:paraId="16801A61" w14:textId="77777777" w:rsidTr="002B13F8">
        <w:trPr>
          <w:trHeight w:val="720"/>
          <w:jc w:val="center"/>
        </w:trPr>
        <w:tc>
          <w:tcPr>
            <w:tcW w:w="720" w:type="dxa"/>
          </w:tcPr>
          <w:p w14:paraId="1E414D94" w14:textId="77777777" w:rsidR="002B13F8" w:rsidRDefault="002B13F8" w:rsidP="002B13F8">
            <w:pPr>
              <w:rPr>
                <w:lang w:eastAsia="zh-CN"/>
              </w:rPr>
            </w:pPr>
          </w:p>
        </w:tc>
        <w:tc>
          <w:tcPr>
            <w:tcW w:w="720" w:type="dxa"/>
          </w:tcPr>
          <w:p w14:paraId="4A49DA77" w14:textId="77777777" w:rsidR="002B13F8" w:rsidRDefault="002B13F8" w:rsidP="002B13F8">
            <w:pPr>
              <w:rPr>
                <w:lang w:eastAsia="zh-CN"/>
              </w:rPr>
            </w:pPr>
          </w:p>
        </w:tc>
        <w:tc>
          <w:tcPr>
            <w:tcW w:w="720" w:type="dxa"/>
          </w:tcPr>
          <w:p w14:paraId="0E4EEDD0" w14:textId="77777777" w:rsidR="002B13F8" w:rsidRDefault="002B13F8" w:rsidP="002B13F8">
            <w:pPr>
              <w:rPr>
                <w:lang w:eastAsia="zh-CN"/>
              </w:rPr>
            </w:pPr>
          </w:p>
        </w:tc>
        <w:tc>
          <w:tcPr>
            <w:tcW w:w="720" w:type="dxa"/>
          </w:tcPr>
          <w:p w14:paraId="0505EB3B" w14:textId="7202F03F" w:rsidR="002B13F8" w:rsidRDefault="00ED40D2" w:rsidP="002B13F8">
            <w:pPr>
              <w:rPr>
                <w:lang w:eastAsia="zh-CN"/>
              </w:rPr>
            </w:pPr>
            <w:r>
              <w:rPr>
                <w:noProof/>
                <w:lang w:eastAsia="zh-CN"/>
              </w:rPr>
              <mc:AlternateContent>
                <mc:Choice Requires="wpi">
                  <w:drawing>
                    <wp:anchor distT="0" distB="0" distL="114300" distR="114300" simplePos="0" relativeHeight="251840512" behindDoc="0" locked="0" layoutInCell="1" allowOverlap="1" wp14:anchorId="2377860B" wp14:editId="1223CD6D">
                      <wp:simplePos x="0" y="0"/>
                      <wp:positionH relativeFrom="column">
                        <wp:posOffset>80460</wp:posOffset>
                      </wp:positionH>
                      <wp:positionV relativeFrom="paragraph">
                        <wp:posOffset>371325</wp:posOffset>
                      </wp:positionV>
                      <wp:extent cx="622800" cy="360"/>
                      <wp:effectExtent l="38100" t="38100" r="38100" b="50800"/>
                      <wp:wrapNone/>
                      <wp:docPr id="202" name="Ink 202"/>
                      <wp:cNvGraphicFramePr/>
                      <a:graphic xmlns:a="http://schemas.openxmlformats.org/drawingml/2006/main">
                        <a:graphicData uri="http://schemas.microsoft.com/office/word/2010/wordprocessingInk">
                          <w14:contentPart bwMode="auto" r:id="rId207">
                            <w14:nvContentPartPr>
                              <w14:cNvContentPartPr/>
                            </w14:nvContentPartPr>
                            <w14:xfrm>
                              <a:off x="0" y="0"/>
                              <a:ext cx="622800" cy="360"/>
                            </w14:xfrm>
                          </w14:contentPart>
                        </a:graphicData>
                      </a:graphic>
                    </wp:anchor>
                  </w:drawing>
                </mc:Choice>
                <mc:Fallback>
                  <w:pict>
                    <v:shape w14:anchorId="20259B55" id="Ink 202" o:spid="_x0000_s1026" type="#_x0000_t75" style="position:absolute;margin-left:5.15pt;margin-top:28.05pt;width:51.45pt;height:2.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">
                      <v:imagedata r:id="rId208" o:title=""/>
                    </v:shape>
                  </w:pict>
                </mc:Fallback>
              </mc:AlternateContent>
            </w:r>
          </w:p>
        </w:tc>
        <w:tc>
          <w:tcPr>
            <w:tcW w:w="720" w:type="dxa"/>
          </w:tcPr>
          <w:p w14:paraId="4F1DDF6B" w14:textId="4AFAD7A9" w:rsidR="002B13F8" w:rsidRDefault="002B13F8" w:rsidP="002B13F8">
            <w:pPr>
              <w:rPr>
                <w:lang w:eastAsia="zh-CN"/>
              </w:rPr>
            </w:pPr>
          </w:p>
        </w:tc>
        <w:tc>
          <w:tcPr>
            <w:tcW w:w="720" w:type="dxa"/>
          </w:tcPr>
          <w:p w14:paraId="4810F36C" w14:textId="77777777" w:rsidR="002B13F8" w:rsidRDefault="002B13F8" w:rsidP="002B13F8">
            <w:pPr>
              <w:rPr>
                <w:lang w:eastAsia="zh-CN"/>
              </w:rPr>
            </w:pPr>
          </w:p>
        </w:tc>
        <w:tc>
          <w:tcPr>
            <w:tcW w:w="720" w:type="dxa"/>
          </w:tcPr>
          <w:p w14:paraId="4D57511F" w14:textId="77777777" w:rsidR="002B13F8" w:rsidRDefault="002B13F8" w:rsidP="002B13F8">
            <w:pPr>
              <w:rPr>
                <w:lang w:eastAsia="zh-CN"/>
              </w:rPr>
            </w:pPr>
          </w:p>
        </w:tc>
        <w:tc>
          <w:tcPr>
            <w:tcW w:w="720" w:type="dxa"/>
          </w:tcPr>
          <w:p w14:paraId="29CFF8C4" w14:textId="77777777" w:rsidR="002B13F8" w:rsidRDefault="002B13F8" w:rsidP="002B13F8">
            <w:pPr>
              <w:rPr>
                <w:lang w:eastAsia="zh-CN"/>
              </w:rPr>
            </w:pPr>
          </w:p>
        </w:tc>
        <w:tc>
          <w:tcPr>
            <w:tcW w:w="720" w:type="dxa"/>
          </w:tcPr>
          <w:p w14:paraId="2A873D43" w14:textId="77777777" w:rsidR="002B13F8" w:rsidRDefault="002B13F8" w:rsidP="002B13F8">
            <w:pPr>
              <w:rPr>
                <w:lang w:eastAsia="zh-CN"/>
              </w:rPr>
            </w:pPr>
          </w:p>
        </w:tc>
        <w:tc>
          <w:tcPr>
            <w:tcW w:w="720" w:type="dxa"/>
          </w:tcPr>
          <w:p w14:paraId="214606D0" w14:textId="77777777" w:rsidR="002B13F8" w:rsidRDefault="002B13F8" w:rsidP="002B13F8">
            <w:pPr>
              <w:rPr>
                <w:lang w:eastAsia="zh-CN"/>
              </w:rPr>
            </w:pPr>
          </w:p>
        </w:tc>
      </w:tr>
    </w:tbl>
    <w:p w14:paraId="308ED5B8" w14:textId="6DC6B742" w:rsidR="002B13F8" w:rsidRPr="002B13F8" w:rsidRDefault="00DA44BE" w:rsidP="002B13F8">
      <w:pPr>
        <w:rPr>
          <w:lang w:eastAsia="zh-CN"/>
        </w:rPr>
      </w:pPr>
      <w:r>
        <w:rPr>
          <w:noProof/>
          <w:lang w:eastAsia="zh-CN"/>
        </w:rPr>
        <mc:AlternateContent>
          <mc:Choice Requires="wpi">
            <w:drawing>
              <wp:anchor distT="0" distB="0" distL="114300" distR="114300" simplePos="0" relativeHeight="251672576" behindDoc="0" locked="0" layoutInCell="1" allowOverlap="1" wp14:anchorId="7E8E3DF8" wp14:editId="51E37C3E">
                <wp:simplePos x="0" y="0"/>
                <wp:positionH relativeFrom="column">
                  <wp:posOffset>5213985</wp:posOffset>
                </wp:positionH>
                <wp:positionV relativeFrom="paragraph">
                  <wp:posOffset>88265</wp:posOffset>
                </wp:positionV>
                <wp:extent cx="163850" cy="102960"/>
                <wp:effectExtent l="38100" t="38100" r="13970" b="36830"/>
                <wp:wrapNone/>
                <wp:docPr id="26" name="Ink 26"/>
                <wp:cNvGraphicFramePr/>
                <a:graphic xmlns:a="http://schemas.openxmlformats.org/drawingml/2006/main">
                  <a:graphicData uri="http://schemas.microsoft.com/office/word/2010/wordprocessingInk">
                    <w14:contentPart bwMode="auto" r:id="rId209">
                      <w14:nvContentPartPr>
                        <w14:cNvContentPartPr/>
                      </w14:nvContentPartPr>
                      <w14:xfrm>
                        <a:off x="0" y="0"/>
                        <a:ext cx="163850" cy="102960"/>
                      </w14:xfrm>
                    </w14:contentPart>
                  </a:graphicData>
                </a:graphic>
              </wp:anchor>
            </w:drawing>
          </mc:Choice>
          <mc:Fallback>
            <w:pict>
              <v:shape w14:anchorId="3F040401" id="Ink 26" o:spid="_x0000_s1026" type="#_x0000_t75" style="position:absolute;margin-left:409.35pt;margin-top:5.75pt;width:15.3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">
                <v:imagedata r:id="rId210" o:title=""/>
              </v:shape>
            </w:pict>
          </mc:Fallback>
        </mc:AlternateContent>
      </w:r>
      <w:r>
        <w:rPr>
          <w:noProof/>
          <w:lang w:eastAsia="zh-CN"/>
        </w:rPr>
        <mc:AlternateContent>
          <mc:Choice Requires="wpi">
            <w:drawing>
              <wp:anchor distT="0" distB="0" distL="114300" distR="114300" simplePos="0" relativeHeight="251673600" behindDoc="0" locked="0" layoutInCell="1" allowOverlap="1" wp14:anchorId="20202B0F" wp14:editId="1F2228A6">
                <wp:simplePos x="0" y="0"/>
                <wp:positionH relativeFrom="column">
                  <wp:posOffset>2965450</wp:posOffset>
                </wp:positionH>
                <wp:positionV relativeFrom="paragraph">
                  <wp:posOffset>78740</wp:posOffset>
                </wp:positionV>
                <wp:extent cx="150030" cy="135255"/>
                <wp:effectExtent l="38100" t="38100" r="0" b="42545"/>
                <wp:wrapNone/>
                <wp:docPr id="27" name="Ink 27"/>
                <wp:cNvGraphicFramePr/>
                <a:graphic xmlns:a="http://schemas.openxmlformats.org/drawingml/2006/main">
                  <a:graphicData uri="http://schemas.microsoft.com/office/word/2010/wordprocessingInk">
                    <w14:contentPart bwMode="auto" r:id="rId211">
                      <w14:nvContentPartPr>
                        <w14:cNvContentPartPr/>
                      </w14:nvContentPartPr>
                      <w14:xfrm>
                        <a:off x="0" y="0"/>
                        <a:ext cx="150030" cy="135255"/>
                      </w14:xfrm>
                    </w14:contentPart>
                  </a:graphicData>
                </a:graphic>
              </wp:anchor>
            </w:drawing>
          </mc:Choice>
          <mc:Fallback>
            <w:pict>
              <v:shape w14:anchorId="44854AA8" id="Ink 27" o:spid="_x0000_s1026" type="#_x0000_t75" style="position:absolute;margin-left:232.3pt;margin-top:5pt;width:14.2pt;height:13.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">
                <v:imagedata r:id="rId212" o:title=""/>
              </v:shape>
            </w:pict>
          </mc:Fallback>
        </mc:AlternateContent>
      </w:r>
      <w:r>
        <w:rPr>
          <w:noProof/>
          <w:lang w:eastAsia="zh-CN"/>
        </w:rPr>
        <mc:AlternateContent>
          <mc:Choice Requires="wpi">
            <w:drawing>
              <wp:anchor distT="0" distB="0" distL="114300" distR="114300" simplePos="0" relativeHeight="251669504" behindDoc="0" locked="0" layoutInCell="1" allowOverlap="1" wp14:anchorId="7B080A75" wp14:editId="2B6EC2E6">
                <wp:simplePos x="0" y="0"/>
                <wp:positionH relativeFrom="column">
                  <wp:posOffset>4827295</wp:posOffset>
                </wp:positionH>
                <wp:positionV relativeFrom="paragraph">
                  <wp:posOffset>32291</wp:posOffset>
                </wp:positionV>
                <wp:extent cx="88920" cy="224280"/>
                <wp:effectExtent l="25400" t="38100" r="25400" b="42545"/>
                <wp:wrapNone/>
                <wp:docPr id="23" name="Ink 23"/>
                <wp:cNvGraphicFramePr/>
                <a:graphic xmlns:a="http://schemas.openxmlformats.org/drawingml/2006/main">
                  <a:graphicData uri="http://schemas.microsoft.com/office/word/2010/wordprocessingInk">
                    <w14:contentPart bwMode="auto" r:id="rId213">
                      <w14:nvContentPartPr>
                        <w14:cNvContentPartPr/>
                      </w14:nvContentPartPr>
                      <w14:xfrm>
                        <a:off x="0" y="0"/>
                        <a:ext cx="88920" cy="224280"/>
                      </w14:xfrm>
                    </w14:contentPart>
                  </a:graphicData>
                </a:graphic>
              </wp:anchor>
            </w:drawing>
          </mc:Choice>
          <mc:Fallback>
            <w:pict>
              <v:shape w14:anchorId="2B586249" id="Ink 23" o:spid="_x0000_s1026" type="#_x0000_t75" style="position:absolute;margin-left:378.9pt;margin-top:1.35pt;width:9.4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">
                <v:imagedata r:id="rId214" o:title=""/>
              </v:shape>
            </w:pict>
          </mc:Fallback>
        </mc:AlternateContent>
      </w:r>
      <w:r>
        <w:rPr>
          <w:noProof/>
          <w:lang w:eastAsia="zh-CN"/>
        </w:rPr>
        <mc:AlternateContent>
          <mc:Choice Requires="wpi">
            <w:drawing>
              <wp:anchor distT="0" distB="0" distL="114300" distR="114300" simplePos="0" relativeHeight="251668480" behindDoc="0" locked="0" layoutInCell="1" allowOverlap="1" wp14:anchorId="58A296F6" wp14:editId="2A758417">
                <wp:simplePos x="0" y="0"/>
                <wp:positionH relativeFrom="column">
                  <wp:posOffset>4351375</wp:posOffset>
                </wp:positionH>
                <wp:positionV relativeFrom="paragraph">
                  <wp:posOffset>65051</wp:posOffset>
                </wp:positionV>
                <wp:extent cx="105480" cy="158400"/>
                <wp:effectExtent l="38100" t="38100" r="0" b="45085"/>
                <wp:wrapNone/>
                <wp:docPr id="22" name="Ink 22"/>
                <wp:cNvGraphicFramePr/>
                <a:graphic xmlns:a="http://schemas.openxmlformats.org/drawingml/2006/main">
                  <a:graphicData uri="http://schemas.microsoft.com/office/word/2010/wordprocessingInk">
                    <w14:contentPart bwMode="auto" r:id="rId215">
                      <w14:nvContentPartPr>
                        <w14:cNvContentPartPr/>
                      </w14:nvContentPartPr>
                      <w14:xfrm>
                        <a:off x="0" y="0"/>
                        <a:ext cx="105480" cy="158400"/>
                      </w14:xfrm>
                    </w14:contentPart>
                  </a:graphicData>
                </a:graphic>
              </wp:anchor>
            </w:drawing>
          </mc:Choice>
          <mc:Fallback>
            <w:pict>
              <v:shape w14:anchorId="5E353B00" id="Ink 22" o:spid="_x0000_s1026" type="#_x0000_t75" style="position:absolute;margin-left:341.45pt;margin-top:3.9pt;width:10.7pt;height:14.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">
                <v:imagedata r:id="rId216" o:title=""/>
              </v:shape>
            </w:pict>
          </mc:Fallback>
        </mc:AlternateContent>
      </w:r>
      <w:r>
        <w:rPr>
          <w:noProof/>
          <w:lang w:eastAsia="zh-CN"/>
        </w:rPr>
        <mc:AlternateContent>
          <mc:Choice Requires="wpi">
            <w:drawing>
              <wp:anchor distT="0" distB="0" distL="114300" distR="114300" simplePos="0" relativeHeight="251667456" behindDoc="0" locked="0" layoutInCell="1" allowOverlap="1" wp14:anchorId="23846B8A" wp14:editId="275721FC">
                <wp:simplePos x="0" y="0"/>
                <wp:positionH relativeFrom="column">
                  <wp:posOffset>3880135</wp:posOffset>
                </wp:positionH>
                <wp:positionV relativeFrom="paragraph">
                  <wp:posOffset>74411</wp:posOffset>
                </wp:positionV>
                <wp:extent cx="112320" cy="168480"/>
                <wp:effectExtent l="38100" t="50800" r="27940" b="34925"/>
                <wp:wrapNone/>
                <wp:docPr id="21" name="Ink 21"/>
                <wp:cNvGraphicFramePr/>
                <a:graphic xmlns:a="http://schemas.openxmlformats.org/drawingml/2006/main">
                  <a:graphicData uri="http://schemas.microsoft.com/office/word/2010/wordprocessingInk">
                    <w14:contentPart bwMode="auto" r:id="rId217">
                      <w14:nvContentPartPr>
                        <w14:cNvContentPartPr/>
                      </w14:nvContentPartPr>
                      <w14:xfrm>
                        <a:off x="0" y="0"/>
                        <a:ext cx="112320" cy="168480"/>
                      </w14:xfrm>
                    </w14:contentPart>
                  </a:graphicData>
                </a:graphic>
              </wp:anchor>
            </w:drawing>
          </mc:Choice>
          <mc:Fallback>
            <w:pict>
              <v:shape w14:anchorId="3A975A79" id="Ink 21" o:spid="_x0000_s1026" type="#_x0000_t75" style="position:absolute;margin-left:304.3pt;margin-top:4.65pt;width:11.3pt;height:15.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">
                <v:imagedata r:id="rId218" o:title=""/>
              </v:shape>
            </w:pict>
          </mc:Fallback>
        </mc:AlternateContent>
      </w:r>
      <w:r>
        <w:rPr>
          <w:noProof/>
          <w:lang w:eastAsia="zh-CN"/>
        </w:rPr>
        <mc:AlternateContent>
          <mc:Choice Requires="wpi">
            <w:drawing>
              <wp:anchor distT="0" distB="0" distL="114300" distR="114300" simplePos="0" relativeHeight="251666432" behindDoc="0" locked="0" layoutInCell="1" allowOverlap="1" wp14:anchorId="29E78521" wp14:editId="67625020">
                <wp:simplePos x="0" y="0"/>
                <wp:positionH relativeFrom="column">
                  <wp:posOffset>3436975</wp:posOffset>
                </wp:positionH>
                <wp:positionV relativeFrom="paragraph">
                  <wp:posOffset>55691</wp:posOffset>
                </wp:positionV>
                <wp:extent cx="70200" cy="154440"/>
                <wp:effectExtent l="38100" t="38100" r="44450" b="36195"/>
                <wp:wrapNone/>
                <wp:docPr id="20" name="Ink 20"/>
                <wp:cNvGraphicFramePr/>
                <a:graphic xmlns:a="http://schemas.openxmlformats.org/drawingml/2006/main">
                  <a:graphicData uri="http://schemas.microsoft.com/office/word/2010/wordprocessingInk">
                    <w14:contentPart bwMode="auto" r:id="rId219">
                      <w14:nvContentPartPr>
                        <w14:cNvContentPartPr/>
                      </w14:nvContentPartPr>
                      <w14:xfrm>
                        <a:off x="0" y="0"/>
                        <a:ext cx="70200" cy="154440"/>
                      </w14:xfrm>
                    </w14:contentPart>
                  </a:graphicData>
                </a:graphic>
              </wp:anchor>
            </w:drawing>
          </mc:Choice>
          <mc:Fallback>
            <w:pict>
              <v:shape w14:anchorId="2EF0AD94" id="Ink 20" o:spid="_x0000_s1026" type="#_x0000_t75" style="position:absolute;margin-left:269.45pt;margin-top:3.2pt;width:8pt;height:14.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">
                <v:imagedata r:id="rId220" o:title=""/>
              </v:shape>
            </w:pict>
          </mc:Fallback>
        </mc:AlternateContent>
      </w:r>
      <w:r>
        <w:rPr>
          <w:noProof/>
          <w:lang w:eastAsia="zh-CN"/>
        </w:rPr>
        <mc:AlternateContent>
          <mc:Choice Requires="wpi">
            <w:drawing>
              <wp:anchor distT="0" distB="0" distL="114300" distR="114300" simplePos="0" relativeHeight="251663360" behindDoc="0" locked="0" layoutInCell="1" allowOverlap="1" wp14:anchorId="5E38AB61" wp14:editId="6D7AE484">
                <wp:simplePos x="0" y="0"/>
                <wp:positionH relativeFrom="column">
                  <wp:posOffset>2513215</wp:posOffset>
                </wp:positionH>
                <wp:positionV relativeFrom="paragraph">
                  <wp:posOffset>65051</wp:posOffset>
                </wp:positionV>
                <wp:extent cx="149040" cy="186840"/>
                <wp:effectExtent l="38100" t="38100" r="0" b="41910"/>
                <wp:wrapNone/>
                <wp:docPr id="17" name="Ink 17"/>
                <wp:cNvGraphicFramePr/>
                <a:graphic xmlns:a="http://schemas.openxmlformats.org/drawingml/2006/main">
                  <a:graphicData uri="http://schemas.microsoft.com/office/word/2010/wordprocessingInk">
                    <w14:contentPart bwMode="auto" r:id="rId221">
                      <w14:nvContentPartPr>
                        <w14:cNvContentPartPr/>
                      </w14:nvContentPartPr>
                      <w14:xfrm>
                        <a:off x="0" y="0"/>
                        <a:ext cx="149040" cy="186840"/>
                      </w14:xfrm>
                    </w14:contentPart>
                  </a:graphicData>
                </a:graphic>
              </wp:anchor>
            </w:drawing>
          </mc:Choice>
          <mc:Fallback>
            <w:pict>
              <v:shape w14:anchorId="3F40C59C" id="Ink 17" o:spid="_x0000_s1026" type="#_x0000_t75" style="position:absolute;margin-left:196.7pt;margin-top:3.9pt;width:14.2pt;height:17.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">
                <v:imagedata r:id="rId222" o:title=""/>
              </v:shape>
            </w:pict>
          </mc:Fallback>
        </mc:AlternateContent>
      </w:r>
      <w:r>
        <w:rPr>
          <w:noProof/>
          <w:lang w:eastAsia="zh-CN"/>
        </w:rPr>
        <mc:AlternateContent>
          <mc:Choice Requires="wpi">
            <w:drawing>
              <wp:anchor distT="0" distB="0" distL="114300" distR="114300" simplePos="0" relativeHeight="251662336" behindDoc="0" locked="0" layoutInCell="1" allowOverlap="1" wp14:anchorId="728F7A64" wp14:editId="15A39502">
                <wp:simplePos x="0" y="0"/>
                <wp:positionH relativeFrom="column">
                  <wp:posOffset>2065375</wp:posOffset>
                </wp:positionH>
                <wp:positionV relativeFrom="paragraph">
                  <wp:posOffset>79091</wp:posOffset>
                </wp:positionV>
                <wp:extent cx="98280" cy="159120"/>
                <wp:effectExtent l="25400" t="38100" r="29210" b="44450"/>
                <wp:wrapNone/>
                <wp:docPr id="16" name="Ink 16"/>
                <wp:cNvGraphicFramePr/>
                <a:graphic xmlns:a="http://schemas.openxmlformats.org/drawingml/2006/main">
                  <a:graphicData uri="http://schemas.microsoft.com/office/word/2010/wordprocessingInk">
                    <w14:contentPart bwMode="auto" r:id="rId223">
                      <w14:nvContentPartPr>
                        <w14:cNvContentPartPr/>
                      </w14:nvContentPartPr>
                      <w14:xfrm>
                        <a:off x="0" y="0"/>
                        <a:ext cx="98280" cy="159120"/>
                      </w14:xfrm>
                    </w14:contentPart>
                  </a:graphicData>
                </a:graphic>
              </wp:anchor>
            </w:drawing>
          </mc:Choice>
          <mc:Fallback>
            <w:pict>
              <v:shape w14:anchorId="2D403348" id="Ink 16" o:spid="_x0000_s1026" type="#_x0000_t75" style="position:absolute;margin-left:161.45pt;margin-top:5.05pt;width:10.2pt;height:14.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">
                <v:imagedata r:id="rId224" o:title=""/>
              </v:shape>
            </w:pict>
          </mc:Fallback>
        </mc:AlternateContent>
      </w:r>
      <w:r>
        <w:rPr>
          <w:noProof/>
          <w:lang w:eastAsia="zh-CN"/>
        </w:rPr>
        <mc:AlternateContent>
          <mc:Choice Requires="wpi">
            <w:drawing>
              <wp:anchor distT="0" distB="0" distL="114300" distR="114300" simplePos="0" relativeHeight="251661312" behindDoc="0" locked="0" layoutInCell="1" allowOverlap="1" wp14:anchorId="541DE460" wp14:editId="251DB15A">
                <wp:simplePos x="0" y="0"/>
                <wp:positionH relativeFrom="column">
                  <wp:posOffset>1645975</wp:posOffset>
                </wp:positionH>
                <wp:positionV relativeFrom="paragraph">
                  <wp:posOffset>107171</wp:posOffset>
                </wp:positionV>
                <wp:extent cx="102600" cy="117000"/>
                <wp:effectExtent l="38100" t="50800" r="0" b="48260"/>
                <wp:wrapNone/>
                <wp:docPr id="15" name="Ink 15"/>
                <wp:cNvGraphicFramePr/>
                <a:graphic xmlns:a="http://schemas.openxmlformats.org/drawingml/2006/main">
                  <a:graphicData uri="http://schemas.microsoft.com/office/word/2010/wordprocessingInk">
                    <w14:contentPart bwMode="auto" r:id="rId225">
                      <w14:nvContentPartPr>
                        <w14:cNvContentPartPr/>
                      </w14:nvContentPartPr>
                      <w14:xfrm>
                        <a:off x="0" y="0"/>
                        <a:ext cx="102600" cy="117000"/>
                      </w14:xfrm>
                    </w14:contentPart>
                  </a:graphicData>
                </a:graphic>
              </wp:anchor>
            </w:drawing>
          </mc:Choice>
          <mc:Fallback>
            <w:pict>
              <v:shape w14:anchorId="6273A709" id="Ink 15" o:spid="_x0000_s1026" type="#_x0000_t75" style="position:absolute;margin-left:128.4pt;margin-top:7.25pt;width:10.5pt;height:1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">
                <v:imagedata r:id="rId226" o:title=""/>
              </v:shape>
            </w:pict>
          </mc:Fallback>
        </mc:AlternateContent>
      </w:r>
      <w:r>
        <w:rPr>
          <w:noProof/>
          <w:lang w:eastAsia="zh-CN"/>
        </w:rPr>
        <mc:AlternateContent>
          <mc:Choice Requires="wpi">
            <w:drawing>
              <wp:anchor distT="0" distB="0" distL="114300" distR="114300" simplePos="0" relativeHeight="251660288" behindDoc="0" locked="0" layoutInCell="1" allowOverlap="1" wp14:anchorId="41A4F8FF" wp14:editId="698F9CC4">
                <wp:simplePos x="0" y="0"/>
                <wp:positionH relativeFrom="column">
                  <wp:posOffset>1155655</wp:posOffset>
                </wp:positionH>
                <wp:positionV relativeFrom="paragraph">
                  <wp:posOffset>88451</wp:posOffset>
                </wp:positionV>
                <wp:extent cx="23760" cy="145440"/>
                <wp:effectExtent l="38100" t="50800" r="27305" b="45085"/>
                <wp:wrapNone/>
                <wp:docPr id="14" name="Ink 14"/>
                <wp:cNvGraphicFramePr/>
                <a:graphic xmlns:a="http://schemas.openxmlformats.org/drawingml/2006/main">
                  <a:graphicData uri="http://schemas.microsoft.com/office/word/2010/wordprocessingInk">
                    <w14:contentPart bwMode="auto" r:id="rId227">
                      <w14:nvContentPartPr>
                        <w14:cNvContentPartPr/>
                      </w14:nvContentPartPr>
                      <w14:xfrm>
                        <a:off x="0" y="0"/>
                        <a:ext cx="23760" cy="145440"/>
                      </w14:xfrm>
                    </w14:contentPart>
                  </a:graphicData>
                </a:graphic>
              </wp:anchor>
            </w:drawing>
          </mc:Choice>
          <mc:Fallback>
            <w:pict>
              <v:shape w14:anchorId="27E21615" id="Ink 14" o:spid="_x0000_s1026" type="#_x0000_t75" style="position:absolute;margin-left:89.8pt;margin-top:5.75pt;width:4.3pt;height:1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">
                <v:imagedata r:id="rId228" o:title=""/>
              </v:shape>
            </w:pict>
          </mc:Fallback>
        </mc:AlternateContent>
      </w:r>
      <w:r>
        <w:rPr>
          <w:noProof/>
          <w:lang w:eastAsia="zh-CN"/>
        </w:rPr>
        <mc:AlternateContent>
          <mc:Choice Requires="wpi">
            <w:drawing>
              <wp:anchor distT="0" distB="0" distL="114300" distR="114300" simplePos="0" relativeHeight="251659264" behindDoc="0" locked="0" layoutInCell="1" allowOverlap="1" wp14:anchorId="25336E98" wp14:editId="25318327">
                <wp:simplePos x="0" y="0"/>
                <wp:positionH relativeFrom="column">
                  <wp:posOffset>693775</wp:posOffset>
                </wp:positionH>
                <wp:positionV relativeFrom="paragraph">
                  <wp:posOffset>79091</wp:posOffset>
                </wp:positionV>
                <wp:extent cx="97920" cy="140400"/>
                <wp:effectExtent l="38100" t="38100" r="16510" b="37465"/>
                <wp:wrapNone/>
                <wp:docPr id="13" name="Ink 13"/>
                <wp:cNvGraphicFramePr/>
                <a:graphic xmlns:a="http://schemas.openxmlformats.org/drawingml/2006/main">
                  <a:graphicData uri="http://schemas.microsoft.com/office/word/2010/wordprocessingInk">
                    <w14:contentPart bwMode="auto" r:id="rId229">
                      <w14:nvContentPartPr>
                        <w14:cNvContentPartPr/>
                      </w14:nvContentPartPr>
                      <w14:xfrm>
                        <a:off x="0" y="0"/>
                        <a:ext cx="97920" cy="140400"/>
                      </w14:xfrm>
                    </w14:contentPart>
                  </a:graphicData>
                </a:graphic>
              </wp:anchor>
            </w:drawing>
          </mc:Choice>
          <mc:Fallback>
            <w:pict>
              <v:shape w14:anchorId="369D22AA" id="Ink 13" o:spid="_x0000_s1026" type="#_x0000_t75" style="position:absolute;margin-left:53.45pt;margin-top:5.05pt;width:10.1pt;height:1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">
                <v:imagedata r:id="rId230" o:title=""/>
              </v:shape>
            </w:pict>
          </mc:Fallback>
        </mc:AlternateContent>
      </w:r>
    </w:p>
    <w:p w14:paraId="718DE75A" w14:textId="30007E31" w:rsidR="002B13F8" w:rsidRPr="002B13F8" w:rsidRDefault="002B13F8" w:rsidP="002B13F8">
      <w:pPr>
        <w:pStyle w:val="ListParagraph"/>
        <w:numPr>
          <w:ilvl w:val="0"/>
          <w:numId w:val="25"/>
        </w:numPr>
        <w:rPr>
          <w:lang w:eastAsia="zh-CN"/>
        </w:rPr>
      </w:pPr>
      <w:r>
        <w:rPr>
          <w:lang w:eastAsia="zh-CN"/>
        </w:rPr>
        <w:t>See above.</w:t>
      </w:r>
    </w:p>
    <w:p w14:paraId="1DF5F120" w14:textId="5C094EA7" w:rsidR="002B13F8" w:rsidRPr="002B13F8" w:rsidRDefault="002B13F8" w:rsidP="002B13F8">
      <w:pPr>
        <w:pStyle w:val="ListParagraph"/>
        <w:rPr>
          <w:lang w:eastAsia="zh-CN"/>
        </w:rPr>
      </w:pPr>
      <w:r>
        <w:rPr>
          <w:lang w:eastAsia="zh-CN"/>
        </w:rPr>
        <w:t xml:space="preserve">The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free</m:t>
            </m:r>
          </m:sub>
        </m:sSub>
      </m:oMath>
      <w:r>
        <w:rPr>
          <w:lang w:eastAsia="zh-CN"/>
        </w:rPr>
        <w:t xml:space="preserve"> is connected.</w:t>
      </w:r>
    </w:p>
    <w:p w14:paraId="0C0F8457" w14:textId="75182037" w:rsidR="002B13F8" w:rsidRPr="002B13F8" w:rsidRDefault="002B13F8" w:rsidP="002B13F8">
      <w:pPr>
        <w:pStyle w:val="ListParagraph"/>
        <w:numPr>
          <w:ilvl w:val="0"/>
          <w:numId w:val="25"/>
        </w:numPr>
        <w:rPr>
          <w:lang w:eastAsia="zh-CN"/>
        </w:rPr>
      </w:pPr>
      <w:r>
        <w:rPr>
          <w:lang w:eastAsia="zh-CN"/>
        </w:rPr>
        <w:lastRenderedPageBreak/>
        <w:t>See above.</w:t>
      </w:r>
    </w:p>
    <w:p w14:paraId="3998DDE2" w14:textId="49673A39" w:rsidR="002B13F8" w:rsidRPr="002B13F8" w:rsidRDefault="00663F42" w:rsidP="002B13F8">
      <w:pPr>
        <w:pStyle w:val="ListParagraph"/>
        <w:rPr>
          <w:lang w:eastAsia="zh-CN"/>
        </w:rPr>
      </w:pP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2B13F8">
        <w:rPr>
          <w:lang w:eastAsia="zh-CN"/>
        </w:rPr>
        <w:t xml:space="preserve"> is </w:t>
      </w:r>
      <w:r w:rsidR="002B13F8" w:rsidRPr="002B13F8">
        <w:rPr>
          <w:b/>
          <w:bCs/>
          <w:color w:val="92D050"/>
          <w:lang w:eastAsia="zh-CN"/>
        </w:rPr>
        <w:t>GREEN</w:t>
      </w:r>
      <w:r w:rsidR="002B13F8">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G</m:t>
            </m:r>
          </m:sub>
        </m:sSub>
      </m:oMath>
      <w:r w:rsidR="002B13F8">
        <w:rPr>
          <w:lang w:eastAsia="zh-CN"/>
        </w:rPr>
        <w:t xml:space="preserve"> is </w:t>
      </w:r>
      <w:r w:rsidR="002B13F8" w:rsidRPr="002B13F8">
        <w:rPr>
          <w:b/>
          <w:bCs/>
          <w:color w:val="FF0000"/>
          <w:lang w:eastAsia="zh-CN"/>
        </w:rPr>
        <w:t>RED</w:t>
      </w:r>
      <w:r w:rsidR="002B13F8">
        <w:rPr>
          <w:lang w:eastAsia="zh-CN"/>
        </w:rPr>
        <w:t xml:space="preserve">, the path is </w:t>
      </w:r>
      <w:r w:rsidR="002B13F8" w:rsidRPr="002B13F8">
        <w:rPr>
          <w:b/>
          <w:bCs/>
          <w:color w:val="00B0F0"/>
          <w:lang w:eastAsia="zh-CN"/>
        </w:rPr>
        <w:t>BLUE</w:t>
      </w:r>
      <w:r w:rsidR="002B13F8">
        <w:rPr>
          <w:lang w:eastAsia="zh-CN"/>
        </w:rPr>
        <w:t>.</w:t>
      </w:r>
    </w:p>
    <w:p w14:paraId="11F34AB8" w14:textId="6B3721E7" w:rsidR="002B13F8" w:rsidRDefault="002B13F8" w:rsidP="002B13F8">
      <w:pPr>
        <w:pStyle w:val="Heading2"/>
        <w:rPr>
          <w:lang w:eastAsia="zh-CN"/>
        </w:rPr>
      </w:pPr>
      <w:r>
        <w:rPr>
          <w:lang w:eastAsia="zh-CN"/>
        </w:rPr>
        <w:t>Problem 8</w:t>
      </w:r>
    </w:p>
    <w:p w14:paraId="3D1C9CC5" w14:textId="2CE3B6C9" w:rsidR="002B13F8" w:rsidRPr="0004043C" w:rsidRDefault="0004043C" w:rsidP="002B13F8">
      <w:pPr>
        <w:pStyle w:val="ListParagraph"/>
        <w:numPr>
          <w:ilvl w:val="0"/>
          <w:numId w:val="26"/>
        </w:numPr>
        <w:rPr>
          <w:lang w:eastAsia="zh-CN"/>
        </w:rPr>
      </w:pPr>
      <m:oMath>
        <m:r>
          <w:rPr>
            <w:rFonts w:ascii="Cambria Math" w:hAnsi="Cambria Math"/>
            <w:lang w:eastAsia="zh-CN"/>
          </w:rPr>
          <m:t>T=</m:t>
        </m:r>
        <m:d>
          <m:dPr>
            <m:begChr m:val="["/>
            <m:endChr m:val="]"/>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func>
                    <m:funcPr>
                      <m:ctrlPr>
                        <w:rPr>
                          <w:rFonts w:ascii="Cambria Math" w:hAnsi="Cambria Math"/>
                          <w:i/>
                          <w:lang w:eastAsia="zh-CN"/>
                        </w:rPr>
                      </m:ctrlPr>
                    </m:funcPr>
                    <m:fName>
                      <m:r>
                        <m:rPr>
                          <m:sty m:val="p"/>
                        </m:rPr>
                        <w:rPr>
                          <w:rFonts w:ascii="Cambria Math" w:hAnsi="Cambria Math"/>
                        </w:rPr>
                        <m:t>cos</m:t>
                      </m:r>
                    </m:fName>
                    <m:e>
                      <m:r>
                        <w:rPr>
                          <w:rFonts w:ascii="Cambria Math" w:hAnsi="Cambria Math"/>
                          <w:lang w:eastAsia="zh-CN"/>
                        </w:rPr>
                        <m:t>∆θ</m:t>
                      </m:r>
                    </m:e>
                  </m:func>
                </m:e>
                <m:e>
                  <m:func>
                    <m:funcPr>
                      <m:ctrlPr>
                        <w:rPr>
                          <w:rFonts w:ascii="Cambria Math" w:hAnsi="Cambria Math"/>
                          <w:i/>
                          <w:lang w:eastAsia="zh-CN"/>
                        </w:rPr>
                      </m:ctrlPr>
                    </m:funcPr>
                    <m:fName>
                      <m:r>
                        <m:rPr>
                          <m:sty m:val="p"/>
                        </m:rPr>
                        <w:rPr>
                          <w:rFonts w:ascii="Cambria Math" w:hAnsi="Cambria Math"/>
                        </w:rPr>
                        <m:t>-sin</m:t>
                      </m:r>
                    </m:fName>
                    <m:e>
                      <m:r>
                        <w:rPr>
                          <w:rFonts w:ascii="Cambria Math" w:hAnsi="Cambria Math"/>
                          <w:lang w:eastAsia="zh-CN"/>
                        </w:rPr>
                        <m:t>∆θ</m:t>
                      </m:r>
                    </m:e>
                  </m:func>
                </m:e>
                <m:e>
                  <m:r>
                    <w:rPr>
                      <w:rFonts w:ascii="Cambria Math" w:hAnsi="Cambria Math"/>
                      <w:lang w:eastAsia="zh-CN"/>
                    </w:rPr>
                    <m:t>∆x</m:t>
                  </m:r>
                </m:e>
              </m:mr>
              <m:mr>
                <m:e>
                  <m:func>
                    <m:funcPr>
                      <m:ctrlPr>
                        <w:rPr>
                          <w:rFonts w:ascii="Cambria Math" w:hAnsi="Cambria Math"/>
                          <w:i/>
                          <w:lang w:eastAsia="zh-CN"/>
                        </w:rPr>
                      </m:ctrlPr>
                    </m:funcPr>
                    <m:fName>
                      <m:r>
                        <m:rPr>
                          <m:sty m:val="p"/>
                        </m:rPr>
                        <w:rPr>
                          <w:rFonts w:ascii="Cambria Math" w:hAnsi="Cambria Math"/>
                        </w:rPr>
                        <m:t>sin</m:t>
                      </m:r>
                    </m:fName>
                    <m:e>
                      <m:r>
                        <w:rPr>
                          <w:rFonts w:ascii="Cambria Math" w:hAnsi="Cambria Math"/>
                          <w:lang w:eastAsia="zh-CN"/>
                        </w:rPr>
                        <m:t>∆θ</m:t>
                      </m:r>
                    </m:e>
                  </m:func>
                </m:e>
                <m:e>
                  <m:func>
                    <m:funcPr>
                      <m:ctrlPr>
                        <w:rPr>
                          <w:rFonts w:ascii="Cambria Math" w:hAnsi="Cambria Math"/>
                          <w:i/>
                          <w:lang w:eastAsia="zh-CN"/>
                        </w:rPr>
                      </m:ctrlPr>
                    </m:funcPr>
                    <m:fName>
                      <m:r>
                        <m:rPr>
                          <m:sty m:val="p"/>
                        </m:rPr>
                        <w:rPr>
                          <w:rFonts w:ascii="Cambria Math" w:hAnsi="Cambria Math"/>
                        </w:rPr>
                        <m:t>cos</m:t>
                      </m:r>
                    </m:fName>
                    <m:e>
                      <m:r>
                        <w:rPr>
                          <w:rFonts w:ascii="Cambria Math" w:hAnsi="Cambria Math"/>
                          <w:lang w:eastAsia="zh-CN"/>
                        </w:rPr>
                        <m:t>∆θ</m:t>
                      </m:r>
                    </m:e>
                  </m:func>
                </m:e>
                <m:e>
                  <m:r>
                    <w:rPr>
                      <w:rFonts w:ascii="Cambria Math" w:hAnsi="Cambria Math"/>
                      <w:lang w:eastAsia="zh-CN"/>
                    </w:rPr>
                    <m:t>∆y</m:t>
                  </m:r>
                </m:e>
              </m:mr>
              <m:mr>
                <m:e>
                  <m:r>
                    <w:rPr>
                      <w:rFonts w:ascii="Cambria Math" w:hAnsi="Cambria Math"/>
                      <w:lang w:eastAsia="zh-CN"/>
                    </w:rPr>
                    <m:t>0</m:t>
                  </m:r>
                </m:e>
                <m:e>
                  <m:r>
                    <w:rPr>
                      <w:rFonts w:ascii="Cambria Math" w:hAnsi="Cambria Math"/>
                      <w:lang w:eastAsia="zh-CN"/>
                    </w:rPr>
                    <m:t>0</m:t>
                  </m:r>
                </m:e>
                <m:e>
                  <m:r>
                    <w:rPr>
                      <w:rFonts w:ascii="Cambria Math" w:hAnsi="Cambria Math"/>
                      <w:lang w:eastAsia="zh-CN"/>
                    </w:rPr>
                    <m:t>1</m:t>
                  </m:r>
                </m:e>
              </m:mr>
            </m:m>
          </m:e>
        </m:d>
        <m:r>
          <w:rPr>
            <w:rFonts w:ascii="Cambria Math" w:hAnsi="Cambria Math"/>
            <w:lang w:eastAsia="zh-CN"/>
          </w:rPr>
          <m:t>=</m:t>
        </m:r>
        <m:d>
          <m:dPr>
            <m:begChr m:val="["/>
            <m:endChr m:val="]"/>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func>
                    <m:funcPr>
                      <m:ctrlPr>
                        <w:rPr>
                          <w:rFonts w:ascii="Cambria Math" w:hAnsi="Cambria Math"/>
                          <w:i/>
                          <w:lang w:eastAsia="zh-CN"/>
                        </w:rPr>
                      </m:ctrlPr>
                    </m:funcPr>
                    <m:fName>
                      <m:r>
                        <m:rPr>
                          <m:sty m:val="p"/>
                        </m:rPr>
                        <w:rPr>
                          <w:rFonts w:ascii="Cambria Math" w:hAnsi="Cambria Math"/>
                        </w:rPr>
                        <m:t>cos</m:t>
                      </m:r>
                    </m:fName>
                    <m:e>
                      <w:bookmarkStart w:id="1" w:name="OLE_LINK1"/>
                      <w:bookmarkStart w:id="2" w:name="OLE_LINK2"/>
                      <m:r>
                        <w:rPr>
                          <w:rFonts w:ascii="Cambria Math" w:hAnsi="Cambria Math"/>
                          <w:lang w:eastAsia="zh-CN"/>
                        </w:rPr>
                        <m:t>40°</m:t>
                      </m:r>
                      <w:bookmarkEnd w:id="1"/>
                      <w:bookmarkEnd w:id="2"/>
                    </m:e>
                  </m:func>
                </m:e>
                <m:e>
                  <m:func>
                    <m:funcPr>
                      <m:ctrlPr>
                        <w:rPr>
                          <w:rFonts w:ascii="Cambria Math" w:hAnsi="Cambria Math"/>
                          <w:i/>
                          <w:lang w:eastAsia="zh-CN"/>
                        </w:rPr>
                      </m:ctrlPr>
                    </m:funcPr>
                    <m:fName>
                      <m:r>
                        <m:rPr>
                          <m:sty m:val="p"/>
                        </m:rPr>
                        <w:rPr>
                          <w:rFonts w:ascii="Cambria Math" w:hAnsi="Cambria Math"/>
                        </w:rPr>
                        <m:t>-sin</m:t>
                      </m:r>
                    </m:fName>
                    <m:e>
                      <m:r>
                        <w:rPr>
                          <w:rFonts w:ascii="Cambria Math" w:hAnsi="Cambria Math"/>
                          <w:lang w:eastAsia="zh-CN"/>
                        </w:rPr>
                        <m:t>40°</m:t>
                      </m:r>
                    </m:e>
                  </m:func>
                </m:e>
                <m:e>
                  <m:r>
                    <w:rPr>
                      <w:rFonts w:ascii="Cambria Math" w:hAnsi="Cambria Math"/>
                      <w:lang w:eastAsia="zh-CN"/>
                    </w:rPr>
                    <m:t>3</m:t>
                  </m:r>
                </m:e>
              </m:mr>
              <m:mr>
                <m:e>
                  <m:func>
                    <m:funcPr>
                      <m:ctrlPr>
                        <w:rPr>
                          <w:rFonts w:ascii="Cambria Math" w:hAnsi="Cambria Math"/>
                          <w:i/>
                          <w:lang w:eastAsia="zh-CN"/>
                        </w:rPr>
                      </m:ctrlPr>
                    </m:funcPr>
                    <m:fName>
                      <m:r>
                        <m:rPr>
                          <m:sty m:val="p"/>
                        </m:rPr>
                        <w:rPr>
                          <w:rFonts w:ascii="Cambria Math" w:hAnsi="Cambria Math"/>
                        </w:rPr>
                        <m:t>sin</m:t>
                      </m:r>
                    </m:fName>
                    <m:e>
                      <m:r>
                        <w:rPr>
                          <w:rFonts w:ascii="Cambria Math" w:hAnsi="Cambria Math"/>
                          <w:lang w:eastAsia="zh-CN"/>
                        </w:rPr>
                        <m:t>40°</m:t>
                      </m:r>
                    </m:e>
                  </m:func>
                </m:e>
                <m:e>
                  <m:func>
                    <m:funcPr>
                      <m:ctrlPr>
                        <w:rPr>
                          <w:rFonts w:ascii="Cambria Math" w:hAnsi="Cambria Math"/>
                          <w:i/>
                          <w:lang w:eastAsia="zh-CN"/>
                        </w:rPr>
                      </m:ctrlPr>
                    </m:funcPr>
                    <m:fName>
                      <m:r>
                        <m:rPr>
                          <m:sty m:val="p"/>
                        </m:rPr>
                        <w:rPr>
                          <w:rFonts w:ascii="Cambria Math" w:hAnsi="Cambria Math"/>
                        </w:rPr>
                        <m:t>cos</m:t>
                      </m:r>
                    </m:fName>
                    <m:e>
                      <m:r>
                        <w:rPr>
                          <w:rFonts w:ascii="Cambria Math" w:hAnsi="Cambria Math"/>
                          <w:lang w:eastAsia="zh-CN"/>
                        </w:rPr>
                        <m:t>40°</m:t>
                      </m:r>
                    </m:e>
                  </m:func>
                </m:e>
                <m:e>
                  <m:r>
                    <w:rPr>
                      <w:rFonts w:ascii="Cambria Math" w:hAnsi="Cambria Math"/>
                      <w:lang w:eastAsia="zh-CN"/>
                    </w:rPr>
                    <m:t>4</m:t>
                  </m:r>
                </m:e>
              </m:mr>
              <m:mr>
                <m:e>
                  <m:r>
                    <w:rPr>
                      <w:rFonts w:ascii="Cambria Math" w:hAnsi="Cambria Math"/>
                      <w:lang w:eastAsia="zh-CN"/>
                    </w:rPr>
                    <m:t>0</m:t>
                  </m:r>
                </m:e>
                <m:e>
                  <m:r>
                    <w:rPr>
                      <w:rFonts w:ascii="Cambria Math" w:hAnsi="Cambria Math"/>
                      <w:lang w:eastAsia="zh-CN"/>
                    </w:rPr>
                    <m:t>0</m:t>
                  </m:r>
                </m:e>
                <m:e>
                  <m:r>
                    <w:rPr>
                      <w:rFonts w:ascii="Cambria Math" w:hAnsi="Cambria Math"/>
                      <w:lang w:eastAsia="zh-CN"/>
                    </w:rPr>
                    <m:t>1</m:t>
                  </m:r>
                </m:e>
              </m:mr>
            </m:m>
          </m:e>
        </m:d>
        <m:r>
          <w:rPr>
            <w:rFonts w:ascii="Cambria Math" w:hAnsi="Cambria Math"/>
            <w:lang w:eastAsia="zh-CN"/>
          </w:rPr>
          <m:t>=</m:t>
        </m:r>
        <m:d>
          <m:dPr>
            <m:begChr m:val="["/>
            <m:endChr m:val="]"/>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r>
                    <w:rPr>
                      <w:rFonts w:ascii="Cambria Math" w:hAnsi="Cambria Math"/>
                      <w:lang w:eastAsia="zh-CN"/>
                    </w:rPr>
                    <m:t>0.767</m:t>
                  </m:r>
                </m:e>
                <m:e>
                  <m:r>
                    <w:rPr>
                      <w:rFonts w:ascii="Cambria Math" w:hAnsi="Cambria Math"/>
                      <w:lang w:eastAsia="zh-CN"/>
                    </w:rPr>
                    <m:t>-0.643</m:t>
                  </m:r>
                </m:e>
                <m:e>
                  <m:r>
                    <w:rPr>
                      <w:rFonts w:ascii="Cambria Math" w:hAnsi="Cambria Math"/>
                      <w:lang w:eastAsia="zh-CN"/>
                    </w:rPr>
                    <m:t>3</m:t>
                  </m:r>
                </m:e>
              </m:mr>
              <m:mr>
                <m:e>
                  <m:r>
                    <w:rPr>
                      <w:rFonts w:ascii="Cambria Math" w:hAnsi="Cambria Math"/>
                      <w:lang w:eastAsia="zh-CN"/>
                    </w:rPr>
                    <m:t>0.643</m:t>
                  </m:r>
                </m:e>
                <m:e>
                  <m:r>
                    <w:rPr>
                      <w:rFonts w:ascii="Cambria Math" w:hAnsi="Cambria Math"/>
                      <w:lang w:eastAsia="zh-CN"/>
                    </w:rPr>
                    <m:t>0.767</m:t>
                  </m:r>
                </m:e>
                <m:e>
                  <m:r>
                    <w:rPr>
                      <w:rFonts w:ascii="Cambria Math" w:hAnsi="Cambria Math"/>
                      <w:lang w:eastAsia="zh-CN"/>
                    </w:rPr>
                    <m:t>4</m:t>
                  </m:r>
                </m:e>
              </m:mr>
              <m:mr>
                <m:e>
                  <m:r>
                    <w:rPr>
                      <w:rFonts w:ascii="Cambria Math" w:hAnsi="Cambria Math"/>
                      <w:lang w:eastAsia="zh-CN"/>
                    </w:rPr>
                    <m:t>0</m:t>
                  </m:r>
                </m:e>
                <m:e>
                  <m:r>
                    <w:rPr>
                      <w:rFonts w:ascii="Cambria Math" w:hAnsi="Cambria Math"/>
                      <w:lang w:eastAsia="zh-CN"/>
                    </w:rPr>
                    <m:t>0</m:t>
                  </m:r>
                </m:e>
                <m:e>
                  <m:r>
                    <w:rPr>
                      <w:rFonts w:ascii="Cambria Math" w:hAnsi="Cambria Math"/>
                      <w:lang w:eastAsia="zh-CN"/>
                    </w:rPr>
                    <m:t>1</m:t>
                  </m:r>
                </m:e>
              </m:mr>
            </m:m>
          </m:e>
        </m:d>
      </m:oMath>
    </w:p>
    <w:p w14:paraId="36E815F6" w14:textId="622FB536" w:rsidR="0004043C" w:rsidRPr="0004043C" w:rsidRDefault="0004043C" w:rsidP="002B13F8">
      <w:pPr>
        <w:pStyle w:val="ListParagraph"/>
        <w:numPr>
          <w:ilvl w:val="0"/>
          <w:numId w:val="26"/>
        </w:numPr>
        <w:rPr>
          <w:lang w:eastAsia="zh-CN"/>
        </w:rPr>
      </w:pPr>
      <w:proofErr w:type="gramStart"/>
      <w:r>
        <w:rPr>
          <w:lang w:eastAsia="zh-CN"/>
        </w:rPr>
        <w:t>A(</w:t>
      </w:r>
      <w:proofErr w:type="gramEnd"/>
      <w:r w:rsidR="001E0138">
        <w:rPr>
          <w:lang w:eastAsia="zh-CN"/>
        </w:rPr>
        <w:t>8</w:t>
      </w:r>
      <w:r>
        <w:rPr>
          <w:lang w:eastAsia="zh-CN"/>
        </w:rPr>
        <w:t>.879, 12.212) E(9.774, 11.321)</w:t>
      </w:r>
    </w:p>
    <w:p w14:paraId="4D37742E" w14:textId="24FC5435" w:rsidR="0004043C" w:rsidRPr="001E0138" w:rsidRDefault="001E0138" w:rsidP="002B13F8">
      <w:pPr>
        <w:pStyle w:val="ListParagraph"/>
        <w:numPr>
          <w:ilvl w:val="0"/>
          <w:numId w:val="26"/>
        </w:numPr>
        <w:rPr>
          <w:lang w:eastAsia="zh-CN"/>
        </w:rPr>
      </w:pPr>
      <w:r>
        <w:rPr>
          <w:rFonts w:hint="eastAsia"/>
          <w:lang w:eastAsia="zh-CN"/>
        </w:rPr>
        <w:t>Tr</w:t>
      </w:r>
      <w:r>
        <w:rPr>
          <w:lang w:eastAsia="zh-CN"/>
        </w:rPr>
        <w:t>ansformed rigid body will collide with the polygon at the edge AE.</w:t>
      </w:r>
    </w:p>
    <w:p w14:paraId="7F37401B" w14:textId="4B37BA31" w:rsidR="001E0138" w:rsidRPr="002B13F8" w:rsidRDefault="00663F42" w:rsidP="002B13F8">
      <w:pPr>
        <w:pStyle w:val="ListParagraph"/>
        <w:numPr>
          <w:ilvl w:val="0"/>
          <w:numId w:val="26"/>
        </w:numPr>
        <w:rPr>
          <w:lang w:eastAsia="zh-CN"/>
        </w:rPr>
      </w:pPr>
      <m:oMath>
        <m:sSup>
          <m:sSupPr>
            <m:ctrlPr>
              <w:rPr>
                <w:rFonts w:ascii="Cambria Math" w:hAnsi="Cambria Math"/>
                <w:i/>
                <w:lang w:eastAsia="zh-CN"/>
              </w:rPr>
            </m:ctrlPr>
          </m:sSupPr>
          <m:e>
            <m:r>
              <w:rPr>
                <w:rFonts w:ascii="Cambria Math" w:hAnsi="Cambria Math"/>
                <w:lang w:eastAsia="zh-CN"/>
              </w:rPr>
              <m:t>T</m:t>
            </m:r>
          </m:e>
          <m:sup>
            <m:r>
              <w:rPr>
                <w:rFonts w:ascii="Cambria Math" w:hAnsi="Cambria Math"/>
                <w:lang w:eastAsia="zh-CN"/>
              </w:rPr>
              <m:t>'</m:t>
            </m:r>
          </m:sup>
        </m:sSup>
        <m:r>
          <w:rPr>
            <w:rFonts w:ascii="Cambria Math" w:hAnsi="Cambria Math"/>
            <w:lang w:eastAsia="zh-CN"/>
          </w:rPr>
          <m:t>=</m:t>
        </m:r>
        <m:d>
          <m:dPr>
            <m:begChr m:val="["/>
            <m:endChr m:val="]"/>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r>
                    <w:rPr>
                      <w:rFonts w:ascii="Cambria Math" w:hAnsi="Cambria Math"/>
                      <w:lang w:eastAsia="zh-CN"/>
                    </w:rPr>
                    <m:t>0</m:t>
                  </m:r>
                </m:e>
                <m:e>
                  <m:r>
                    <w:rPr>
                      <w:rFonts w:ascii="Cambria Math" w:hAnsi="Cambria Math"/>
                      <w:lang w:eastAsia="zh-CN"/>
                    </w:rPr>
                    <m:t>-1</m:t>
                  </m:r>
                </m:e>
                <m:e>
                  <m:r>
                    <w:rPr>
                      <w:rFonts w:ascii="Cambria Math" w:hAnsi="Cambria Math"/>
                      <w:lang w:eastAsia="zh-CN"/>
                    </w:rPr>
                    <m:t>17</m:t>
                  </m:r>
                </m:e>
              </m:mr>
              <m:mr>
                <m:e>
                  <m:r>
                    <w:rPr>
                      <w:rFonts w:ascii="Cambria Math" w:hAnsi="Cambria Math"/>
                      <w:lang w:eastAsia="zh-CN"/>
                    </w:rPr>
                    <m:t>1</m:t>
                  </m:r>
                </m:e>
                <m:e>
                  <m:r>
                    <w:rPr>
                      <w:rFonts w:ascii="Cambria Math" w:hAnsi="Cambria Math"/>
                      <w:lang w:eastAsia="zh-CN"/>
                    </w:rPr>
                    <m:t>0</m:t>
                  </m:r>
                </m:e>
                <m:e>
                  <m:r>
                    <w:rPr>
                      <w:rFonts w:ascii="Cambria Math" w:hAnsi="Cambria Math"/>
                      <w:lang w:eastAsia="zh-CN"/>
                    </w:rPr>
                    <m:t>0</m:t>
                  </m:r>
                </m:e>
              </m:mr>
              <m:mr>
                <m:e>
                  <m:r>
                    <w:rPr>
                      <w:rFonts w:ascii="Cambria Math" w:hAnsi="Cambria Math"/>
                      <w:lang w:eastAsia="zh-CN"/>
                    </w:rPr>
                    <m:t>0</m:t>
                  </m:r>
                </m:e>
                <m:e>
                  <m:r>
                    <w:rPr>
                      <w:rFonts w:ascii="Cambria Math" w:hAnsi="Cambria Math"/>
                      <w:lang w:eastAsia="zh-CN"/>
                    </w:rPr>
                    <m:t>0</m:t>
                  </m:r>
                </m:e>
                <m:e>
                  <m:r>
                    <w:rPr>
                      <w:rFonts w:ascii="Cambria Math" w:hAnsi="Cambria Math"/>
                      <w:lang w:eastAsia="zh-CN"/>
                    </w:rPr>
                    <m:t>1</m:t>
                  </m:r>
                </m:e>
              </m:mr>
            </m:m>
          </m:e>
        </m:d>
      </m:oMath>
    </w:p>
    <w:sectPr w:rsidR="001E0138" w:rsidRPr="002B13F8">
      <w:footerReference w:type="default" r:id="rId23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C46DE" w14:textId="77777777" w:rsidR="00663F42" w:rsidRDefault="00663F42">
      <w:pPr>
        <w:spacing w:after="0" w:line="240" w:lineRule="auto"/>
      </w:pPr>
      <w:r>
        <w:separator/>
      </w:r>
    </w:p>
    <w:p w14:paraId="5B27770E" w14:textId="77777777" w:rsidR="00663F42" w:rsidRDefault="00663F42"/>
    <w:p w14:paraId="140F4E12" w14:textId="77777777" w:rsidR="00663F42" w:rsidRDefault="00663F42"/>
  </w:endnote>
  <w:endnote w:type="continuationSeparator" w:id="0">
    <w:p w14:paraId="7B7A080C" w14:textId="77777777" w:rsidR="00663F42" w:rsidRDefault="00663F42">
      <w:pPr>
        <w:spacing w:after="0" w:line="240" w:lineRule="auto"/>
      </w:pPr>
      <w:r>
        <w:continuationSeparator/>
      </w:r>
    </w:p>
    <w:p w14:paraId="1393B038" w14:textId="77777777" w:rsidR="00663F42" w:rsidRDefault="00663F42"/>
    <w:p w14:paraId="23DC1190" w14:textId="77777777" w:rsidR="00663F42" w:rsidRDefault="00663F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BB66B55" w14:textId="77777777" w:rsidR="00894F8E" w:rsidRDefault="00D121F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24AD7" w14:textId="77777777" w:rsidR="00663F42" w:rsidRDefault="00663F42">
      <w:pPr>
        <w:spacing w:after="0" w:line="240" w:lineRule="auto"/>
      </w:pPr>
      <w:r>
        <w:separator/>
      </w:r>
    </w:p>
    <w:p w14:paraId="321DDDEB" w14:textId="77777777" w:rsidR="00663F42" w:rsidRDefault="00663F42"/>
    <w:p w14:paraId="3ED7429C" w14:textId="77777777" w:rsidR="00663F42" w:rsidRDefault="00663F42"/>
  </w:footnote>
  <w:footnote w:type="continuationSeparator" w:id="0">
    <w:p w14:paraId="5629F3B6" w14:textId="77777777" w:rsidR="00663F42" w:rsidRDefault="00663F42">
      <w:pPr>
        <w:spacing w:after="0" w:line="240" w:lineRule="auto"/>
      </w:pPr>
      <w:r>
        <w:continuationSeparator/>
      </w:r>
    </w:p>
    <w:p w14:paraId="22777EC9" w14:textId="77777777" w:rsidR="00663F42" w:rsidRDefault="00663F42"/>
    <w:p w14:paraId="5D47AD8C" w14:textId="77777777" w:rsidR="00663F42" w:rsidRDefault="00663F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57B57"/>
    <w:multiLevelType w:val="hybridMultilevel"/>
    <w:tmpl w:val="F63A988A"/>
    <w:lvl w:ilvl="0" w:tplc="4BECFB34">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3C7C8A"/>
    <w:multiLevelType w:val="hybridMultilevel"/>
    <w:tmpl w:val="1B6C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A80E60"/>
    <w:multiLevelType w:val="hybridMultilevel"/>
    <w:tmpl w:val="726291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C408C"/>
    <w:multiLevelType w:val="hybridMultilevel"/>
    <w:tmpl w:val="83D4D576"/>
    <w:lvl w:ilvl="0" w:tplc="8826B6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E1743"/>
    <w:multiLevelType w:val="hybridMultilevel"/>
    <w:tmpl w:val="9286C8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03EA9"/>
    <w:multiLevelType w:val="hybridMultilevel"/>
    <w:tmpl w:val="1B6C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4D498D"/>
    <w:multiLevelType w:val="hybridMultilevel"/>
    <w:tmpl w:val="E51E75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24306"/>
    <w:multiLevelType w:val="multilevel"/>
    <w:tmpl w:val="726291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90EFC"/>
    <w:multiLevelType w:val="multilevel"/>
    <w:tmpl w:val="726291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927DC"/>
    <w:multiLevelType w:val="multilevel"/>
    <w:tmpl w:val="726291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24"/>
  </w:num>
  <w:num w:numId="4">
    <w:abstractNumId w:val="20"/>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25"/>
  </w:num>
  <w:num w:numId="17">
    <w:abstractNumId w:val="13"/>
  </w:num>
  <w:num w:numId="18">
    <w:abstractNumId w:val="17"/>
  </w:num>
  <w:num w:numId="19">
    <w:abstractNumId w:val="12"/>
  </w:num>
  <w:num w:numId="20">
    <w:abstractNumId w:val="23"/>
  </w:num>
  <w:num w:numId="21">
    <w:abstractNumId w:val="21"/>
  </w:num>
  <w:num w:numId="22">
    <w:abstractNumId w:val="10"/>
  </w:num>
  <w:num w:numId="23">
    <w:abstractNumId w:val="18"/>
  </w:num>
  <w:num w:numId="24">
    <w:abstractNumId w:val="15"/>
  </w:num>
  <w:num w:numId="25">
    <w:abstractNumId w:val="1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AF"/>
    <w:rsid w:val="0004043C"/>
    <w:rsid w:val="00053CAF"/>
    <w:rsid w:val="00077980"/>
    <w:rsid w:val="000C3A07"/>
    <w:rsid w:val="000C7AE7"/>
    <w:rsid w:val="001233A9"/>
    <w:rsid w:val="001741BE"/>
    <w:rsid w:val="001A611A"/>
    <w:rsid w:val="001E0138"/>
    <w:rsid w:val="001E760A"/>
    <w:rsid w:val="001F4D47"/>
    <w:rsid w:val="00222CDD"/>
    <w:rsid w:val="002747E9"/>
    <w:rsid w:val="002B13F8"/>
    <w:rsid w:val="002D3972"/>
    <w:rsid w:val="002F50C1"/>
    <w:rsid w:val="002F6026"/>
    <w:rsid w:val="00312C6E"/>
    <w:rsid w:val="00356856"/>
    <w:rsid w:val="0036084F"/>
    <w:rsid w:val="003808FD"/>
    <w:rsid w:val="003B2CEF"/>
    <w:rsid w:val="003B3D61"/>
    <w:rsid w:val="003F1078"/>
    <w:rsid w:val="00425F9C"/>
    <w:rsid w:val="00464841"/>
    <w:rsid w:val="004A2569"/>
    <w:rsid w:val="00505D21"/>
    <w:rsid w:val="00512B92"/>
    <w:rsid w:val="00576DA0"/>
    <w:rsid w:val="00596B36"/>
    <w:rsid w:val="00663F42"/>
    <w:rsid w:val="00682B21"/>
    <w:rsid w:val="006A0446"/>
    <w:rsid w:val="006B70F8"/>
    <w:rsid w:val="006E0DB0"/>
    <w:rsid w:val="0078012D"/>
    <w:rsid w:val="00795B85"/>
    <w:rsid w:val="007A3CAE"/>
    <w:rsid w:val="007B40F2"/>
    <w:rsid w:val="00814379"/>
    <w:rsid w:val="00821F30"/>
    <w:rsid w:val="00893A43"/>
    <w:rsid w:val="00894F8E"/>
    <w:rsid w:val="008D4A31"/>
    <w:rsid w:val="009236D6"/>
    <w:rsid w:val="009237C8"/>
    <w:rsid w:val="00950C63"/>
    <w:rsid w:val="00965927"/>
    <w:rsid w:val="009D7949"/>
    <w:rsid w:val="00A21FA6"/>
    <w:rsid w:val="00A67780"/>
    <w:rsid w:val="00A90DCB"/>
    <w:rsid w:val="00AA3744"/>
    <w:rsid w:val="00AA6ED8"/>
    <w:rsid w:val="00AB4187"/>
    <w:rsid w:val="00B45CE8"/>
    <w:rsid w:val="00B636F1"/>
    <w:rsid w:val="00BA12A7"/>
    <w:rsid w:val="00BD60C4"/>
    <w:rsid w:val="00C04F8E"/>
    <w:rsid w:val="00C27BEC"/>
    <w:rsid w:val="00C85E07"/>
    <w:rsid w:val="00C91F8C"/>
    <w:rsid w:val="00CD5FCC"/>
    <w:rsid w:val="00D121F0"/>
    <w:rsid w:val="00D26E89"/>
    <w:rsid w:val="00D37FFB"/>
    <w:rsid w:val="00DA44BE"/>
    <w:rsid w:val="00DF4A41"/>
    <w:rsid w:val="00E62572"/>
    <w:rsid w:val="00EA7F9D"/>
    <w:rsid w:val="00EC48E3"/>
    <w:rsid w:val="00ED40D2"/>
    <w:rsid w:val="00F03CBC"/>
    <w:rsid w:val="00F1000B"/>
    <w:rsid w:val="00F64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70D1E"/>
  <w15:chartTrackingRefBased/>
  <w15:docId w15:val="{73678D2A-C668-D54E-AF0A-E5A702D2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596B36"/>
    <w:pPr>
      <w:ind w:left="720"/>
      <w:contextualSpacing/>
    </w:pPr>
  </w:style>
  <w:style w:type="table" w:styleId="GridTable6Colorful">
    <w:name w:val="Grid Table 6 Colorful"/>
    <w:basedOn w:val="TableNormal"/>
    <w:uiPriority w:val="51"/>
    <w:rsid w:val="002B13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2927">
      <w:bodyDiv w:val="1"/>
      <w:marLeft w:val="0"/>
      <w:marRight w:val="0"/>
      <w:marTop w:val="0"/>
      <w:marBottom w:val="0"/>
      <w:divBdr>
        <w:top w:val="none" w:sz="0" w:space="0" w:color="auto"/>
        <w:left w:val="none" w:sz="0" w:space="0" w:color="auto"/>
        <w:bottom w:val="none" w:sz="0" w:space="0" w:color="auto"/>
        <w:right w:val="none" w:sz="0" w:space="0" w:color="auto"/>
      </w:divBdr>
    </w:div>
    <w:div w:id="1941982701">
      <w:bodyDiv w:val="1"/>
      <w:marLeft w:val="0"/>
      <w:marRight w:val="0"/>
      <w:marTop w:val="0"/>
      <w:marBottom w:val="0"/>
      <w:divBdr>
        <w:top w:val="none" w:sz="0" w:space="0" w:color="auto"/>
        <w:left w:val="none" w:sz="0" w:space="0" w:color="auto"/>
        <w:bottom w:val="none" w:sz="0" w:space="0" w:color="auto"/>
        <w:right w:val="none" w:sz="0" w:space="0" w:color="auto"/>
      </w:divBdr>
      <w:divsChild>
        <w:div w:id="83769571">
          <w:marLeft w:val="0"/>
          <w:marRight w:val="0"/>
          <w:marTop w:val="0"/>
          <w:marBottom w:val="0"/>
          <w:divBdr>
            <w:top w:val="none" w:sz="0" w:space="0" w:color="auto"/>
            <w:left w:val="none" w:sz="0" w:space="0" w:color="auto"/>
            <w:bottom w:val="none" w:sz="0" w:space="0" w:color="auto"/>
            <w:right w:val="none" w:sz="0" w:space="0" w:color="auto"/>
          </w:divBdr>
          <w:divsChild>
            <w:div w:id="317001896">
              <w:marLeft w:val="0"/>
              <w:marRight w:val="0"/>
              <w:marTop w:val="0"/>
              <w:marBottom w:val="0"/>
              <w:divBdr>
                <w:top w:val="none" w:sz="0" w:space="0" w:color="auto"/>
                <w:left w:val="none" w:sz="0" w:space="0" w:color="auto"/>
                <w:bottom w:val="none" w:sz="0" w:space="0" w:color="auto"/>
                <w:right w:val="none" w:sz="0" w:space="0" w:color="auto"/>
              </w:divBdr>
              <w:divsChild>
                <w:div w:id="1098067388">
                  <w:marLeft w:val="0"/>
                  <w:marRight w:val="0"/>
                  <w:marTop w:val="0"/>
                  <w:marBottom w:val="0"/>
                  <w:divBdr>
                    <w:top w:val="none" w:sz="0" w:space="0" w:color="auto"/>
                    <w:left w:val="none" w:sz="0" w:space="0" w:color="auto"/>
                    <w:bottom w:val="none" w:sz="0" w:space="0" w:color="auto"/>
                    <w:right w:val="none" w:sz="0" w:space="0" w:color="auto"/>
                  </w:divBdr>
                  <w:divsChild>
                    <w:div w:id="20055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8.xml"/><Relationship Id="rId42" Type="http://schemas.openxmlformats.org/officeDocument/2006/relationships/image" Target="media/image18.png"/><Relationship Id="rId63" Type="http://schemas.openxmlformats.org/officeDocument/2006/relationships/customXml" Target="ink/ink29.xml"/><Relationship Id="rId84" Type="http://schemas.openxmlformats.org/officeDocument/2006/relationships/image" Target="media/image39.png"/><Relationship Id="rId138" Type="http://schemas.openxmlformats.org/officeDocument/2006/relationships/image" Target="media/image66.png"/><Relationship Id="rId159" Type="http://schemas.openxmlformats.org/officeDocument/2006/relationships/customXml" Target="ink/ink77.xml"/><Relationship Id="rId170" Type="http://schemas.openxmlformats.org/officeDocument/2006/relationships/image" Target="media/image82.png"/><Relationship Id="rId191" Type="http://schemas.openxmlformats.org/officeDocument/2006/relationships/customXml" Target="ink/ink93.xml"/><Relationship Id="rId205" Type="http://schemas.openxmlformats.org/officeDocument/2006/relationships/customXml" Target="ink/ink100.xml"/><Relationship Id="rId226" Type="http://schemas.openxmlformats.org/officeDocument/2006/relationships/image" Target="media/image110.png"/><Relationship Id="rId107" Type="http://schemas.openxmlformats.org/officeDocument/2006/relationships/customXml" Target="ink/ink51.xml"/><Relationship Id="rId11" Type="http://schemas.openxmlformats.org/officeDocument/2006/relationships/customXml" Target="ink/ink3.xml"/><Relationship Id="rId32" Type="http://schemas.openxmlformats.org/officeDocument/2006/relationships/image" Target="media/image13.png"/><Relationship Id="rId53" Type="http://schemas.openxmlformats.org/officeDocument/2006/relationships/customXml" Target="ink/ink24.xml"/><Relationship Id="rId74" Type="http://schemas.openxmlformats.org/officeDocument/2006/relationships/image" Target="media/image34.png"/><Relationship Id="rId128" Type="http://schemas.openxmlformats.org/officeDocument/2006/relationships/image" Target="media/image61.png"/><Relationship Id="rId149" Type="http://schemas.openxmlformats.org/officeDocument/2006/relationships/customXml" Target="ink/ink72.xml"/><Relationship Id="rId5" Type="http://schemas.openxmlformats.org/officeDocument/2006/relationships/footnotes" Target="footnotes.xml"/><Relationship Id="rId95" Type="http://schemas.openxmlformats.org/officeDocument/2006/relationships/customXml" Target="ink/ink45.xml"/><Relationship Id="rId160" Type="http://schemas.openxmlformats.org/officeDocument/2006/relationships/image" Target="media/image77.png"/><Relationship Id="rId181" Type="http://schemas.openxmlformats.org/officeDocument/2006/relationships/customXml" Target="ink/ink88.xml"/><Relationship Id="rId216" Type="http://schemas.openxmlformats.org/officeDocument/2006/relationships/image" Target="media/image105.png"/><Relationship Id="rId22" Type="http://schemas.openxmlformats.org/officeDocument/2006/relationships/image" Target="media/image8.png"/><Relationship Id="rId43" Type="http://schemas.openxmlformats.org/officeDocument/2006/relationships/customXml" Target="ink/ink19.xml"/><Relationship Id="rId64" Type="http://schemas.openxmlformats.org/officeDocument/2006/relationships/image" Target="media/image29.png"/><Relationship Id="rId118" Type="http://schemas.openxmlformats.org/officeDocument/2006/relationships/image" Target="media/image56.png"/><Relationship Id="rId139" Type="http://schemas.openxmlformats.org/officeDocument/2006/relationships/customXml" Target="ink/ink67.xml"/><Relationship Id="rId85" Type="http://schemas.openxmlformats.org/officeDocument/2006/relationships/customXml" Target="ink/ink40.xml"/><Relationship Id="rId150" Type="http://schemas.openxmlformats.org/officeDocument/2006/relationships/image" Target="media/image72.png"/><Relationship Id="rId171" Type="http://schemas.openxmlformats.org/officeDocument/2006/relationships/customXml" Target="ink/ink83.xml"/><Relationship Id="rId192" Type="http://schemas.openxmlformats.org/officeDocument/2006/relationships/image" Target="media/image93.png"/><Relationship Id="rId206" Type="http://schemas.openxmlformats.org/officeDocument/2006/relationships/image" Target="media/image100.png"/><Relationship Id="rId227" Type="http://schemas.openxmlformats.org/officeDocument/2006/relationships/customXml" Target="ink/ink111.xml"/><Relationship Id="rId12" Type="http://schemas.openxmlformats.org/officeDocument/2006/relationships/image" Target="media/image3.png"/><Relationship Id="rId33" Type="http://schemas.openxmlformats.org/officeDocument/2006/relationships/customXml" Target="ink/ink14.xml"/><Relationship Id="rId108" Type="http://schemas.openxmlformats.org/officeDocument/2006/relationships/image" Target="media/image51.png"/><Relationship Id="rId129" Type="http://schemas.openxmlformats.org/officeDocument/2006/relationships/customXml" Target="ink/ink62.xml"/><Relationship Id="rId54" Type="http://schemas.openxmlformats.org/officeDocument/2006/relationships/image" Target="media/image24.png"/><Relationship Id="rId75" Type="http://schemas.openxmlformats.org/officeDocument/2006/relationships/customXml" Target="ink/ink35.xml"/><Relationship Id="rId96" Type="http://schemas.openxmlformats.org/officeDocument/2006/relationships/image" Target="media/image45.png"/><Relationship Id="rId140" Type="http://schemas.openxmlformats.org/officeDocument/2006/relationships/image" Target="media/image67.png"/><Relationship Id="rId161" Type="http://schemas.openxmlformats.org/officeDocument/2006/relationships/customXml" Target="ink/ink78.xml"/><Relationship Id="rId182" Type="http://schemas.openxmlformats.org/officeDocument/2006/relationships/image" Target="media/image88.png"/><Relationship Id="rId217" Type="http://schemas.openxmlformats.org/officeDocument/2006/relationships/customXml" Target="ink/ink106.xml"/><Relationship Id="rId6" Type="http://schemas.openxmlformats.org/officeDocument/2006/relationships/endnotes" Target="endnotes.xml"/><Relationship Id="rId23" Type="http://schemas.openxmlformats.org/officeDocument/2006/relationships/customXml" Target="ink/ink9.xml"/><Relationship Id="rId119" Type="http://schemas.openxmlformats.org/officeDocument/2006/relationships/customXml" Target="ink/ink57.xml"/><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customXml" Target="ink/ink73.xml"/><Relationship Id="rId172" Type="http://schemas.openxmlformats.org/officeDocument/2006/relationships/image" Target="media/image83.png"/><Relationship Id="rId193" Type="http://schemas.openxmlformats.org/officeDocument/2006/relationships/customXml" Target="ink/ink94.xml"/><Relationship Id="rId207" Type="http://schemas.openxmlformats.org/officeDocument/2006/relationships/customXml" Target="ink/ink101.xml"/><Relationship Id="rId228" Type="http://schemas.openxmlformats.org/officeDocument/2006/relationships/image" Target="media/image111.png"/><Relationship Id="rId13" Type="http://schemas.openxmlformats.org/officeDocument/2006/relationships/customXml" Target="ink/ink4.xml"/><Relationship Id="rId109" Type="http://schemas.openxmlformats.org/officeDocument/2006/relationships/customXml" Target="ink/ink52.xml"/><Relationship Id="rId34" Type="http://schemas.openxmlformats.org/officeDocument/2006/relationships/image" Target="media/image14.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20" Type="http://schemas.openxmlformats.org/officeDocument/2006/relationships/image" Target="media/image57.png"/><Relationship Id="rId141" Type="http://schemas.openxmlformats.org/officeDocument/2006/relationships/customXml" Target="ink/ink68.xml"/><Relationship Id="rId7" Type="http://schemas.openxmlformats.org/officeDocument/2006/relationships/customXml" Target="ink/ink1.xml"/><Relationship Id="rId162" Type="http://schemas.openxmlformats.org/officeDocument/2006/relationships/image" Target="media/image78.png"/><Relationship Id="rId183" Type="http://schemas.openxmlformats.org/officeDocument/2006/relationships/customXml" Target="ink/ink89.xml"/><Relationship Id="rId218" Type="http://schemas.openxmlformats.org/officeDocument/2006/relationships/image" Target="media/image106.png"/><Relationship Id="rId24" Type="http://schemas.openxmlformats.org/officeDocument/2006/relationships/image" Target="media/image9.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image" Target="media/image52.png"/><Relationship Id="rId131" Type="http://schemas.openxmlformats.org/officeDocument/2006/relationships/customXml" Target="ink/ink63.xml"/><Relationship Id="rId152" Type="http://schemas.openxmlformats.org/officeDocument/2006/relationships/image" Target="media/image73.png"/><Relationship Id="rId173" Type="http://schemas.openxmlformats.org/officeDocument/2006/relationships/customXml" Target="ink/ink84.xml"/><Relationship Id="rId194" Type="http://schemas.openxmlformats.org/officeDocument/2006/relationships/image" Target="media/image94.png"/><Relationship Id="rId208" Type="http://schemas.openxmlformats.org/officeDocument/2006/relationships/image" Target="media/image101.png"/><Relationship Id="rId229" Type="http://schemas.openxmlformats.org/officeDocument/2006/relationships/customXml" Target="ink/ink112.xml"/><Relationship Id="rId14" Type="http://schemas.openxmlformats.org/officeDocument/2006/relationships/image" Target="media/image4.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8" Type="http://schemas.openxmlformats.org/officeDocument/2006/relationships/image" Target="media/image1.png"/><Relationship Id="rId98" Type="http://schemas.openxmlformats.org/officeDocument/2006/relationships/image" Target="media/image46.png"/><Relationship Id="rId121" Type="http://schemas.openxmlformats.org/officeDocument/2006/relationships/customXml" Target="ink/ink58.xml"/><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image" Target="media/image89.png"/><Relationship Id="rId219" Type="http://schemas.openxmlformats.org/officeDocument/2006/relationships/customXml" Target="ink/ink107.xml"/><Relationship Id="rId230" Type="http://schemas.openxmlformats.org/officeDocument/2006/relationships/image" Target="media/image112.png"/><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88" Type="http://schemas.openxmlformats.org/officeDocument/2006/relationships/image" Target="media/image41.png"/><Relationship Id="rId111" Type="http://schemas.openxmlformats.org/officeDocument/2006/relationships/customXml" Target="ink/ink53.xml"/><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79" Type="http://schemas.openxmlformats.org/officeDocument/2006/relationships/customXml" Target="ink/ink87.xml"/><Relationship Id="rId195" Type="http://schemas.openxmlformats.org/officeDocument/2006/relationships/customXml" Target="ink/ink95.xml"/><Relationship Id="rId209" Type="http://schemas.openxmlformats.org/officeDocument/2006/relationships/customXml" Target="ink/ink102.xml"/><Relationship Id="rId190" Type="http://schemas.openxmlformats.org/officeDocument/2006/relationships/image" Target="media/image92.png"/><Relationship Id="rId204" Type="http://schemas.openxmlformats.org/officeDocument/2006/relationships/image" Target="media/image99.png"/><Relationship Id="rId220" Type="http://schemas.openxmlformats.org/officeDocument/2006/relationships/image" Target="media/image107.png"/><Relationship Id="rId225" Type="http://schemas.openxmlformats.org/officeDocument/2006/relationships/customXml" Target="ink/ink110.xml"/><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106" Type="http://schemas.openxmlformats.org/officeDocument/2006/relationships/image" Target="media/image50.png"/><Relationship Id="rId127" Type="http://schemas.openxmlformats.org/officeDocument/2006/relationships/customXml" Target="ink/ink6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78" Type="http://schemas.openxmlformats.org/officeDocument/2006/relationships/image" Target="media/image36.png"/><Relationship Id="rId94" Type="http://schemas.openxmlformats.org/officeDocument/2006/relationships/image" Target="media/image44.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png"/><Relationship Id="rId143" Type="http://schemas.openxmlformats.org/officeDocument/2006/relationships/customXml" Target="ink/ink69.xml"/><Relationship Id="rId148" Type="http://schemas.openxmlformats.org/officeDocument/2006/relationships/image" Target="media/image71.png"/><Relationship Id="rId164" Type="http://schemas.openxmlformats.org/officeDocument/2006/relationships/image" Target="media/image79.png"/><Relationship Id="rId169" Type="http://schemas.openxmlformats.org/officeDocument/2006/relationships/customXml" Target="ink/ink82.xml"/><Relationship Id="rId185" Type="http://schemas.openxmlformats.org/officeDocument/2006/relationships/customXml" Target="ink/ink90.xml"/><Relationship Id="rId4" Type="http://schemas.openxmlformats.org/officeDocument/2006/relationships/webSettings" Target="webSettings.xml"/><Relationship Id="rId9" Type="http://schemas.openxmlformats.org/officeDocument/2006/relationships/customXml" Target="ink/ink2.xml"/><Relationship Id="rId180" Type="http://schemas.openxmlformats.org/officeDocument/2006/relationships/image" Target="media/image87.png"/><Relationship Id="rId210" Type="http://schemas.openxmlformats.org/officeDocument/2006/relationships/image" Target="media/image102.png"/><Relationship Id="rId215" Type="http://schemas.openxmlformats.org/officeDocument/2006/relationships/customXml" Target="ink/ink105.xml"/><Relationship Id="rId26" Type="http://schemas.openxmlformats.org/officeDocument/2006/relationships/image" Target="media/image10.png"/><Relationship Id="rId231" Type="http://schemas.openxmlformats.org/officeDocument/2006/relationships/footer" Target="footer1.xml"/><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196" Type="http://schemas.openxmlformats.org/officeDocument/2006/relationships/image" Target="media/image95.png"/><Relationship Id="rId200" Type="http://schemas.openxmlformats.org/officeDocument/2006/relationships/image" Target="media/image97.png"/><Relationship Id="rId16" Type="http://schemas.openxmlformats.org/officeDocument/2006/relationships/image" Target="media/image5.png"/><Relationship Id="rId221" Type="http://schemas.openxmlformats.org/officeDocument/2006/relationships/customXml" Target="ink/ink108.xml"/><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59.xml"/><Relationship Id="rId144" Type="http://schemas.openxmlformats.org/officeDocument/2006/relationships/image" Target="media/image69.png"/><Relationship Id="rId90" Type="http://schemas.openxmlformats.org/officeDocument/2006/relationships/image" Target="media/image42.png"/><Relationship Id="rId165" Type="http://schemas.openxmlformats.org/officeDocument/2006/relationships/customXml" Target="ink/ink80.xml"/><Relationship Id="rId186" Type="http://schemas.openxmlformats.org/officeDocument/2006/relationships/image" Target="media/image90.png"/><Relationship Id="rId211" Type="http://schemas.openxmlformats.org/officeDocument/2006/relationships/customXml" Target="ink/ink103.xml"/><Relationship Id="rId232" Type="http://schemas.openxmlformats.org/officeDocument/2006/relationships/fontTable" Target="fontTable.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97" Type="http://schemas.openxmlformats.org/officeDocument/2006/relationships/customXml" Target="ink/ink96.xml"/><Relationship Id="rId201" Type="http://schemas.openxmlformats.org/officeDocument/2006/relationships/customXml" Target="ink/ink98.xml"/><Relationship Id="rId222" Type="http://schemas.openxmlformats.org/officeDocument/2006/relationships/image" Target="media/image108.png"/><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png"/><Relationship Id="rId187" Type="http://schemas.openxmlformats.org/officeDocument/2006/relationships/customXml" Target="ink/ink91.xml"/><Relationship Id="rId1" Type="http://schemas.openxmlformats.org/officeDocument/2006/relationships/numbering" Target="numbering.xml"/><Relationship Id="rId212" Type="http://schemas.openxmlformats.org/officeDocument/2006/relationships/image" Target="media/image103.png"/><Relationship Id="rId233" Type="http://schemas.openxmlformats.org/officeDocument/2006/relationships/theme" Target="theme/theme1.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image" Target="media/image54.png"/><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png"/><Relationship Id="rId177" Type="http://schemas.openxmlformats.org/officeDocument/2006/relationships/customXml" Target="ink/ink86.xml"/><Relationship Id="rId198" Type="http://schemas.openxmlformats.org/officeDocument/2006/relationships/image" Target="media/image96.png"/><Relationship Id="rId202" Type="http://schemas.openxmlformats.org/officeDocument/2006/relationships/image" Target="media/image98.png"/><Relationship Id="rId223" Type="http://schemas.openxmlformats.org/officeDocument/2006/relationships/customXml" Target="ink/ink109.xml"/><Relationship Id="rId18" Type="http://schemas.openxmlformats.org/officeDocument/2006/relationships/image" Target="media/image6.png"/><Relationship Id="rId39" Type="http://schemas.openxmlformats.org/officeDocument/2006/relationships/customXml" Target="ink/ink17.xml"/><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60.xml"/><Relationship Id="rId146" Type="http://schemas.openxmlformats.org/officeDocument/2006/relationships/image" Target="media/image70.png"/><Relationship Id="rId167" Type="http://schemas.openxmlformats.org/officeDocument/2006/relationships/customXml" Target="ink/ink81.xml"/><Relationship Id="rId188" Type="http://schemas.openxmlformats.org/officeDocument/2006/relationships/image" Target="media/image91.png"/><Relationship Id="rId71" Type="http://schemas.openxmlformats.org/officeDocument/2006/relationships/customXml" Target="ink/ink33.xml"/><Relationship Id="rId92" Type="http://schemas.openxmlformats.org/officeDocument/2006/relationships/image" Target="media/image43.png"/><Relationship Id="rId213" Type="http://schemas.openxmlformats.org/officeDocument/2006/relationships/customXml" Target="ink/ink104.xml"/><Relationship Id="rId2" Type="http://schemas.openxmlformats.org/officeDocument/2006/relationships/styles" Target="styles.xml"/><Relationship Id="rId29" Type="http://schemas.openxmlformats.org/officeDocument/2006/relationships/customXml" Target="ink/ink12.xml"/><Relationship Id="rId40" Type="http://schemas.openxmlformats.org/officeDocument/2006/relationships/image" Target="media/image17.png"/><Relationship Id="rId115" Type="http://schemas.openxmlformats.org/officeDocument/2006/relationships/customXml" Target="ink/ink55.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61" Type="http://schemas.openxmlformats.org/officeDocument/2006/relationships/customXml" Target="ink/ink28.xml"/><Relationship Id="rId82" Type="http://schemas.openxmlformats.org/officeDocument/2006/relationships/image" Target="media/image38.png"/><Relationship Id="rId199" Type="http://schemas.openxmlformats.org/officeDocument/2006/relationships/customXml" Target="ink/ink97.xml"/><Relationship Id="rId203" Type="http://schemas.openxmlformats.org/officeDocument/2006/relationships/customXml" Target="ink/ink99.xml"/><Relationship Id="rId19" Type="http://schemas.openxmlformats.org/officeDocument/2006/relationships/customXml" Target="ink/ink7.xml"/><Relationship Id="rId224" Type="http://schemas.openxmlformats.org/officeDocument/2006/relationships/image" Target="media/image109.png"/><Relationship Id="rId30" Type="http://schemas.openxmlformats.org/officeDocument/2006/relationships/image" Target="media/image12.png"/><Relationship Id="rId105" Type="http://schemas.openxmlformats.org/officeDocument/2006/relationships/customXml" Target="ink/ink50.xml"/><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image" Target="media/image8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189" Type="http://schemas.openxmlformats.org/officeDocument/2006/relationships/customXml" Target="ink/ink92.xml"/><Relationship Id="rId3" Type="http://schemas.openxmlformats.org/officeDocument/2006/relationships/settings" Target="settings.xml"/><Relationship Id="rId214" Type="http://schemas.openxmlformats.org/officeDocument/2006/relationships/image" Target="media/image104.png"/><Relationship Id="rId116" Type="http://schemas.openxmlformats.org/officeDocument/2006/relationships/image" Target="media/image55.png"/><Relationship Id="rId137" Type="http://schemas.openxmlformats.org/officeDocument/2006/relationships/customXml" Target="ink/ink66.xml"/><Relationship Id="rId158" Type="http://schemas.openxmlformats.org/officeDocument/2006/relationships/image" Target="media/image7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derick/Library/Containers/com.microsoft.Word/Data/Library/Application%20Support/Microsoft/Office/16.0/DTS/en-US%7b815B1639-E972-2A4F-8ABF-D5CCB1F50A08%7d/%7b154F1F15-8315-9646-B819-AB4683A1BF99%7dtf10002081.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5:46.829"/>
    </inkml:context>
    <inkml:brush xml:id="br0">
      <inkml:brushProperty name="width" value="0.08578" units="cm"/>
      <inkml:brushProperty name="height" value="0.08578" units="cm"/>
    </inkml:brush>
  </inkml:definitions>
  <inkml:trace contextRef="#ctx0" brushRef="#br0">351 130 12276,'-13'0'-97,"0"4"0,0 2 0,0 1-43,0 3 1,0-3 0,0 2-1,0-1-27,0 0 0,0 3 1,0-4 70,0 1 0,5-1 8,-1-3 0,6-1 564,-1 6-152,2-6-275,2 2 1,2 0 0,1 0 2,1 3 1,6-4 0,-1 5-62,2 1 1,2-3 0,0 0-1,0-1 30,0-3 0,0 4 0,0 0-64,0 0 1,0 0 7,0-2 0,0 2 61,0 6 0,-6-4 1,-3-1 0,-2 2 0,-2 2 0,0 1 8,0 0 0,-4 0 1,-2-2-73,-1-2 1,2 1-1,-3-6-2,-2-1 47,4-1-30,-6 3 1,5-3-19,-6 2 1,0-3 0,0-1 5,0 0 0,0 0 0,0 0 1,2-1-254,2-3 0,-2 1-563,2-6 0,-1 5 850,1-5 0,-2 6 0,4-2 0</inkml:trace>
  <inkml:trace contextRef="#ctx0" brushRef="#br0" timeOffset="1574">92 91 7928,'-8'0'385,"3"1"0,3 2-302,-2 1 0,3 2 1,-5-3-1,1 3 86,1 1 1,0-3-1,2 5-59,-2 1 0,3-3 1,-5 0-1,2 1 63,-1-1 0,1 1-167,4 5 0,-2-1 0,0-2 0,-3-1 0,2 1-18,2 1 1,1-2-1,-2 0 1,0 1 36,-3 1 0,1 2 0,4 0-10,0 0 0,0-4 0,0-1 0,0 2-8,0 2 1,0 1-1,0 0-21,0 0 1,0 0-1,1 0 83,4 0 1,-2 0-1,4 0-26,-1 0 1,2-1-1,-2 0-11,1-3 0,-3 1 0,4-5 17,-3 3 1,4-4 0,-3 3-25,1-1 1,2 3 0,4-5-21,0-1 1,-2 0 0,-1 0 1,-1 1 1,-1 0 0,5-2 16,0 2 1,-4-3-1,0 4 51,1-4 1,-3-1-1,2 0 1,1 0-42,1 0 0,-2 0 0,-1 0 1,3 0 3,0 0 0,-2 0 1,-1 0-1,2 0 40,2 0 0,-3-1 0,-1-2-31,2-1 0,2-2-49,1 1 1,-5 4 0,0-5 0,-1 2 0,0-2-61,3-1 1,-3 3 0,1-5 0,-1-1 12,0-2 1,-3 4 0,3-1 0,1-1-131,-1-1 1,-4 2 0,2 0 148,1-1 0,-3 0 1,4 0 37,-1 1 1,0 2-1,-3-3 1,1 1 30,-1-1 1,-2-1 0,1-1-4,2 4 0,-2-4 0,2 4-25,-3-4 1,-1-1 0,2 0-6,2 0 1,-2 5 0,2-1 21,-3-1 0,-1 3 1,0-2 7,0-1 1,0 3-2,0-2 0,0 0-11,0-4 1,0 0-8,0 1 0,-1 0 1,-2 2-17,-1 1 1,-1 5-8,5-5 1,-4 5-1,0-5 1,1-1 1,1 3 0,1 0 1,-3 1 0,1 0 0,-4 2 18,1-5 0,-3 2 0,3 0 150,-1 1 0,3 0-2,-5 2 0,1 3 85,-5-4 1,4 3-241,0-3 0,1 4 0,-4-5 0,2 2-23,1-1 1,5 1-1,-5 4 1,-1 0 0,3 0 50,-1 0 1,-1 0 55,-4 0 1,0 0-49,0 0 1,0 0 0,2 1-28,2 4 1,-1-2-1,4 4 1,-1-1-57,-3-3 1,3 2-1,-2 1-55,-1 1 1,3-4-333,-2 1 0,5 2-345,-5-1 0,2 0 0,-3-2-1193,1 1 1964,6 7 0,-8-4 0,4 6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7:14.829"/>
    </inkml:context>
    <inkml:brush xml:id="br0">
      <inkml:brushProperty name="width" value="0.08578" units="cm"/>
      <inkml:brushProperty name="height" value="0.08578" units="cm"/>
      <inkml:brushProperty name="color" value="#E71224"/>
    </inkml:brush>
  </inkml:definitions>
  <inkml:trace contextRef="#ctx0" brushRef="#br0">117 1 10182,'0'8'204,"-2"0"1,0-1-221,-3 0 0,-1-3 0,4 5 0,-4 1 0,-1 2 0,-2 2 0,0 2-404,1 1 157,-1 0 177,2 2 1,-3-3 0,4 4-18,-1-1 1,2 4 0,-2-3-1,2 0 1,2-1 0,1-2 0,2 0-529,0-1 565,0-1 0,0-2 88,0 0-109,0-6 18,0-1 1,6-2 61,3 0 0,2 1 1,2-5 45,0 0 1,0-2 0,-1-2 0,-2-3 0,-2-2 0,1 0 0,0-1 228,-1-1 0,-5-2 0,3 0 1,-2 0-31,0 0 0,1 0-174,-5 0 0,-2 1 0,-2 4-12,-5 3 0,2 0 0,-1 0-1350,-3 2 611,0 2 687,-2 1 0,-6 6 0,-1 1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0:00.023"/>
    </inkml:context>
    <inkml:brush xml:id="br0">
      <inkml:brushProperty name="width" value="0.08578" units="cm"/>
      <inkml:brushProperty name="height" value="0.08578" units="cm"/>
      <inkml:brushProperty name="color" value="#66CC00"/>
    </inkml:brush>
  </inkml:definitions>
  <inkml:trace contextRef="#ctx0" brushRef="#br0">0 39 7193,'0'-7'-223,"0"-4"203,6 9 1,-5-5 54,4 3-9,-4 2 22,-1-3 119,0 5 65,0 0 1,0 5-267,0 4 0,0-2-183,0 2 90,0-6 88,0 2 122,0-5 7,0 0-79,0-5-33,0 3 29,0-9 3,0 9-13,0-3 7,0 5 1118,0 0-1049,0 5-334,0 2-107,0 1 0,0-4-669,0-8 1037,-6 2 0,5-9 0,-5 4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6:15.115"/>
    </inkml:context>
    <inkml:brush xml:id="br0">
      <inkml:brushProperty name="width" value="0.08571" units="cm"/>
      <inkml:brushProperty name="height" value="0.08571" units="cm"/>
      <inkml:brushProperty name="color" value="#FFC114"/>
    </inkml:brush>
  </inkml:definitions>
  <inkml:trace contextRef="#ctx0" brushRef="#br0">27 0 6526,'-6'0'426,"0"0"109,4 0-285,-2 0 1,3 0 250,-2 0-181,2 0 1188,-2 0-1066,10 0-181,-5 0-88,6 0 1,-7 0-69,2 0-53,-2 0 189,3 0 4,0 0-87,-3 0-8,7 0-23,-7 0 1,7 0-85,-3 0 1,0 0-1,1 0 26,1 0 0,1 0 0,1 0-126,0 0 0,-4 0 0,1 0-118,1 0 0,1 0 0,1 0 140,0 0 0,-1 0 0,1 0-6,0 0 0,-3 0 0,0 0-7,1 0 0,1 0 0,0 0-6,1 0 0,0 0 0,0 0-36,0 0 1,-1 0 0,1 0 13,0 0 0,1 0 0,1 0 21,0 0 0,1 0 1,-3 0-1,0 0 36,0 0 1,-1 0-1,2 0 1,1 0-45,1 0 0,0 0 1,-4 0-1,1 0-18,0 0 0,3 0 1,0 0-1,-2 0 31,0 0 0,2 0 0,0 0 0,-2 0-12,0 0 0,2 0 1,0 0-1,0 0 22,0 0 1,-1 0 0,3 0 0,-1 0 37,1 0 0,-2 0 1,3 0 75,0 0-93,-2 0 0,3 0 1,-4 0-1,1 0 13,0 0 1,2 0 0,-3 0 0,1 0 34,0 0 1,2 0-1,-3 0 1,1 0-53,0 0 0,0 0 1,-3 0-1,3 0-31,1 0 1,-3 0-1,1 0 1,0 0 33,0 0 0,0 0 0,-4 0 1,2 0-15,2 0 1,-2 0 0,1 0 20,-1 0 0,-1 0 1,0 0-1,0 0 100,0 0 1,-4 0 0,1 0-1,1 0-51,1 0 1,1 0-1,0 0-20,-1 0 0,-2 0 0,0 0 0,1 0 0,1 0-45,1 0 1,0 0 0,-1 0-1,1 0 8,0 0 1,0 0-1,0 0 1,0 0-32,-1 0 1,1 0 0,0 0 23,0 0 0,0 0 0,-1 0 33,1 0 0,-3 0 0,0 0 0,1 0 1,1 0 0,1 0 1,-4 0-1,1 0 1,1 0-53,1 0 1,-2 0 0,0 0 42,1 0 1,0 0-27,2 0 0,-3 0 135,0 0-64,0 0 1,0 0 0,0 0-10,1 0 1,-3 0 0,2 0-14,1 0 1,-2 0-1,1 0-3,1 0 0,-2 0 0,1 0-70,0 0 1,2 0 39,1 0 0,-3 0 0,0 0 2,1 0 0,-2 0 12,0 0 1,1 0-4,3 0 1,-3 0 0,0 0 6,1 0 1,-2 0-25,1 0 3,-1 0 0,4 0 12,0 0 0,-3 0-14,0 0 0,-3 0-43,3 0 0,-3 0 31,2 0 0,-2 0 39,3 0 1,-3 0 3,3 0 0,-3 0-5,3 0 0,-3 0 0,3 0-19,1 0 1,-2 0-63,0 0 1,1 0-62,3 0 185,-4 0 0,3 0 5,-2 0 0,-1 0 14,1 0 1,-4 0-29,4 0-19,0 0-121,3 0 1,-3 0-34,0 0 122,-4 0 1,3 0-21,-2 0 22,-2 0 0,3 0 16,-1 0-7,-2 0 0,4 0 13,-2 0-14,-2 0-211,3 0 0,-4 0 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56.299"/>
    </inkml:context>
    <inkml:brush xml:id="br0">
      <inkml:brushProperty name="width" value="0.08578" units="cm"/>
      <inkml:brushProperty name="height" value="0.08578" units="cm"/>
    </inkml:brush>
  </inkml:definitions>
  <inkml:trace contextRef="#ctx0" brushRef="#br0">118 0 6641,'7'0'938,"-1"0"1,-6 6-1,0 3 1,-2 2-742,-2 2 1,1 0-1,-6 0 1,1 0-239,0 0 0,-3 1 0,2 2 0,-1 2-272,2-3 0,-4 0 1,5-2-1,0 0-200,2 0 0,0 0 0,-1 0-1321,-1 0 1834,4 0 0,-3-8 0,6-5 0,6-5 0,1-8 0</inkml:trace>
  <inkml:trace contextRef="#ctx0" brushRef="#br0" timeOffset="325">273 65 7669,'0'9'299,"0"-1"1,-6 1 0,-1 4-52,0 0 1,-3 0 0,6 0 0,-1 1-226,-1 4 0,5-4 0,-3 3 0,2-2-39,2-2 0,0 0 0,2-2 1,2-1-123,5-1 1,2-6-1,4 1 1,0-3-23,3-1 0,3-5 1,-2-4-1,0-4 101,-1-4 1,0 2 0,-5-3-1,0 0 123,0 1 1,-5 0 0,-1 4 0,-1 0 151,-3 0 1,-1-4 0,-4-1-1,-2 3-170,-5 0 0,-4 2 0,-3 0 1,-2 2-316,-3 2 1,1 3 0,-3 6 0,2 0-554,-2 0 822,4 12 0,-11-3 0,2 9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51.908"/>
    </inkml:context>
    <inkml:brush xml:id="br0">
      <inkml:brushProperty name="width" value="0.08578" units="cm"/>
      <inkml:brushProperty name="height" value="0.08578" units="cm"/>
    </inkml:brush>
  </inkml:definitions>
  <inkml:trace contextRef="#ctx0" brushRef="#br0">260 0 7723,'-9'0'708,"1"0"1,3 2-68,-3 2 1,5-1-306,-2 6 0,4-1 1,1 5-273,0 0 1,0-4 0,0 0 0,0 1 15,0 1 0,0 2 1,0 0-1,0 0-33,0 0 0,0 0 0,0 0 0,0 1-134,0 4 0,0-4 0,1 3 1,2-2-6,2-2 1,3-5 0,-3 1 0,-1 1-141,2 1 1,-5-2 167,3 0 1,-2-5-1,-1 3 1,2 0 198,1 1 1,1-4 155,-5 5 0,-6-6 1,-1 2-74,0 1 1,-5-5 0,3 4 0,-2-4-89,-2-1 0,0 0 1,0 0-1,0 0-70,0 0 0,-1 0 0,-2 0 1,-1 0-468,1 0 0,1-1 0,2-2-147,0-1 0,0-2 0,1 2 1,0-5-1836,3-3 2389,4-1 0,5-5 0,0-2 0</inkml:trace>
  <inkml:trace contextRef="#ctx0" brushRef="#br0" timeOffset="160">287 104 7817,'13'0'532,"-5"0"1,1-1-275,1-4 1,-3 4 0,2-3-846,1 2 0,1 1 0,2-2 587,0-1 0,0-1 0,0 5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55.728"/>
    </inkml:context>
    <inkml:brush xml:id="br0">
      <inkml:brushProperty name="width" value="0.08578" units="cm"/>
      <inkml:brushProperty name="height" value="0.08578" units="cm"/>
    </inkml:brush>
  </inkml:definitions>
  <inkml:trace contextRef="#ctx0" brushRef="#br0">208 156 7722,'8'-4'263,"1"0"291,-6-1 0,4 5 766,-3 0-497,-2 0 0,4-1-646,-6-3 1,0 1 0,0-6 13,0-1 1,0-1 0,0-2-296,0 0 1,-6 4-1,-1 0 1,-2-1-112,0-1 1,2 2-1,-3 2-311,1 1 354,1 2 0,-5-1 1,0 1 61,0 1 0,0 2 0,0 1 0,0 0 15,0 0 1,0 0 0,2 1-1,0 4 51,3 3 1,1 4 0,-3 1 0,2 0 47,3 0 0,-4 0 0,5 0 0,1 0-56,1-1 1,2 1 0,0 0 0,0 0 1,0 0 0,0-4 0,2-2-11,2-1 0,3 3 0,6-5 179,0-1 1,2-2 0,0-1 0,3 0 150,-2 0 1,-2-4-1,-1 0-19,0 1 1,0 3-160,0 4 1,-6-1-156,-3 6 0,-2-1 111,-2 5 0,0 0 84,0 0 1,-5-4-1,1-1-47,1 2 0,2 2 0,1 1 0,0 0 56,0 0 1,0 0 0,-2 1 0,-1 3-100,-1 5 1,-4 2 0,2 1 0,-1-2-64,-4-1 0,1-2 0,0 1 0,3-2-11,1 0 1,1-9-1,2 3-385,-2-2-1097,1-5-724,4 0 2239,6-18 0,1-2 0,6-12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54.783"/>
    </inkml:context>
    <inkml:brush xml:id="br0">
      <inkml:brushProperty name="width" value="0.08578" units="cm"/>
      <inkml:brushProperty name="height" value="0.08578" units="cm"/>
    </inkml:brush>
  </inkml:definitions>
  <inkml:trace contextRef="#ctx0" brushRef="#br0">195 143 7753,'13'0'849,"-6"-1"-217,-3-4 0,-1 4 0,0-5 95,1 0 1,1 4-441,-5-7 0,0 5 0,0-5-272,0-1 0,-6-2 0,-3-1-191,-2 0 0,-2 5 0,1-1 1,1 0-98,-2 2 1,6-3 0,-9 6 0,0 1 109,2 2 1,-1 1 0,2 0-15,0 0 0,0 0 68,0 0 1,6 1 32,3 3 1,2-1-1,2 6 1,0 1 38,0 1 1,2 2-1,1 0 1,2 0 6,3 0 0,0 0 1,5 0-1,0 2 162,0 2 1,0-3 0,0 4 0,0-4 85,0-1 0,0 4 0,0 0 0,-2-1-192,-2-1 1,1-2 0,-5 0 50,-3 0 1,0 0 0,-2-1-24,0 1 0,-2-1 1,0-2-1,-4-1-5,-1 1 1,2-3-1,-3 0 1,-2 0-91,-2 1 0,3-6 0,1 3 0,-2-4 31,-2-1 0,3 5 0,1-1 9,-2-1 0,-2-3 0,-1-3-41,0-1 1,2-7 0,1 3 0,3-4-14,1-1 0,-3 0 0,5 0 0,1 0-72,1 0 1,2-1 0,0-2-1,0-1-9,0 1 1,2 2-1,2 1 1,5 0 35,2 0 1,7 4 0,0 1 87,3-2 7,-6-2 1,8 3-1,-4 1 1,1-1 28,3 2 1,-2-3-1,-1 4 1,-2 0-264,-2 1 0,-1 0-719,-2 5 958,-6 0 0,-7 0 0,-7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53.841"/>
    </inkml:context>
    <inkml:brush xml:id="br0">
      <inkml:brushProperty name="width" value="0.08578" units="cm"/>
      <inkml:brushProperty name="height" value="0.08578" units="cm"/>
    </inkml:brush>
  </inkml:definitions>
  <inkml:trace contextRef="#ctx0" brushRef="#br0">1 13 8455,'0'-7'3206,"5"1"-2917,4 6 0,-2 0 1,2 0-1,1 0-146,1 0 0,2 0 1,0 0-1,0 0-47,0 0 1,6 0-1,1 0 1,2 0-62,-1 0 0,-3 0 0,2 0 0,-1 0-102,-4 0 1,0 0 0,-2 0 0,-2 2-30,-2 2 1,-3-1-247,-6 6 0,0-5 428,0 5 1,0-5 0,-2 5-66,-2 1 0,1 1 0,-4 2 0,1 0 21,3 0 0,-3 4 0,2 1 0,0-1-58,-2 2 1,3 1 0,-6 6 0,-1-2-95,-1-2 1,-1 2-1,2-2 1,2 1-38,-2-1 1,-1 1 0,1-6 0,3-1-1048,1-2 124,-4-1-1297,9 0 1057,-5-6 1310,6-1 0,-6-12 0,-1-1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53.017"/>
    </inkml:context>
    <inkml:brush xml:id="br0">
      <inkml:brushProperty name="width" value="0.08578" units="cm"/>
      <inkml:brushProperty name="height" value="0.08578" units="cm"/>
    </inkml:brush>
  </inkml:definitions>
  <inkml:trace contextRef="#ctx0" brushRef="#br0">195 27 7758,'0'-9'1236,"0"0"449,0 6-1430,0-2 1,0 6 0,-2 3-1,-2 5-180,-5 3 0,-2 1 0,-2 1 1,0 2 60,0 1 0,0 6 0,0-3 0,-1 2-153,-4-1 1,4 1 0,-2 4 0,5 0-197,2 0 0,2-5 1,-2 0-1,5-3-122,2-2 0,2 3 0,0-2 145,0-1 1,6-6-1,3-3 1,2-1 78,2-3 1,0-2 0,0-2 0,0-3 67,0-5 0,0-3 1,0-1-1,0 0 91,0 0 0,-4 1 0,-2-1 0,-1 0 88,-3 0 0,-2 0 1,-1 0-18,0 0 1,0 4-1,-1 2 1,-4 0-65,-3 0 1,0 2 0,0-2 0,-2 1-292,-2 3 1,-1 2 0,0 1 235,0 0 0,0 6 0,0 1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51.133"/>
    </inkml:context>
    <inkml:brush xml:id="br0">
      <inkml:brushProperty name="width" value="0.08578" units="cm"/>
      <inkml:brushProperty name="height" value="0.08578" units="cm"/>
    </inkml:brush>
  </inkml:definitions>
  <inkml:trace contextRef="#ctx0" brushRef="#br0">169 52 7686,'9'-13'115,"-1"0"0,-5 5 1502,2-1 62,-4 6-1393,-1-2 1,0 6-1,0 3-169,0 5 1,-4 2 0,-2 4 0,-1 1-3,-3 1 1,-3 6-1,-3-3 1,-1 2-516,1-1 1,1 0 0,2 2 0,0-3 174,0-2 0,0 0 0,2-5 0,2 0-67,5 0 0,-2-5-71,2 1 519,0-6 1,9 3-10,4-6 1,2 0 0,2 0 0,0 0 0,2-2 123,2-2 1,-3 2-1,4-2 1,-2 3-50,1 1 0,-3 0 1,4 0-1,-4 0-71,-1 0 1,4-2 0,0-1 0,-1-1-188,-1 1 1,2 2 0,0 1-1,-1-2 75,-1-2 1,-3 2-1,1-2 1,0 3-141,0 1 1,-5-2-1,-3-1-5,1-1 72,-4 0 1,2 4-154,-8 0 1,1 0 0,-6 0 0,-1 0-268,-2 0 1,-1-5-1,0 1 1,1 0-102,-1-2 0,4 3 0,0-4 0,1 0 304,0-1 1,-2 4 0,5-3 0,-1 0 516,0 0 0,-4-2 209,1-4 0,4 4 159,0 1 366,4 5 637,1-3-1481,0 6 0,0 2-254,0 2 1,0 3 0,0 6 0,0 1 84,0 4 1,-4-3-1,-2 7 1,-1 1-38,-4 2 1,4 2 0,-1 2 0,-2 1-31,-2-1 0,5-8 0,1-3 0,2-4-1167,-1-1 1,1 0 1246,4 0 0,0-6 0,0-1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50.160"/>
    </inkml:context>
    <inkml:brush xml:id="br0">
      <inkml:brushProperty name="width" value="0.08578" units="cm"/>
      <inkml:brushProperty name="height" value="0.08578" units="cm"/>
    </inkml:brush>
  </inkml:definitions>
  <inkml:trace contextRef="#ctx0" brushRef="#br0">65 39 7761,'0'-13'1643,"0"6"0,2-3-1285,2 6 0,3-1 0,8 5-220,2 0 1,-7 0 0,4 0 0,1 0-19,1 0 0,1 0 0,-4 0 0,0 0-308,0 0 0,-5 6 0,0 3-273,-3 2 1,0 2 0,-5 0 112,0 0 0,-2 5 0,-2-1 0,-5-1 0,-2-2-90,-2-1 1,0-1-1,0-2 1,0-2 183,0 2 0,0-3 0,0 1 428,0-3 1,0 0 985,0-5-70,6 0-720,1 0 1,8 0-246,2 0 0,3 0 0,6 0-136,0 0 1,-4 0 0,-1 0-1,2 0 1,2 0-68,1 0 1,0 4 0,0 0 0,0 1-68,0 0 0,0-3 0,-2 4 0,-1-2 82,-1 0 1,-6 6 0,1-1-1,-2 3-5,-2 1 0,-2-1 0,-1 1 0,-2 0 156,-3 0 1,0 0 0,-7 0 0,-1 0 40,-1 0 1,-4-1-1,2-2 1,-1-2-185,-3 3 0,3-6 0,-1 0 0,3-4-50,2-1 1,3-1-1,3-4 1,3-3-364,1-4 1,1-1 467,5 0 0,6-6 0,1-1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7:11.947"/>
    </inkml:context>
    <inkml:brush xml:id="br0">
      <inkml:brushProperty name="width" value="0.08578" units="cm"/>
      <inkml:brushProperty name="height" value="0.08578" units="cm"/>
      <inkml:brushProperty name="color" value="#E71224"/>
    </inkml:brush>
  </inkml:definitions>
  <inkml:trace contextRef="#ctx0" brushRef="#br0">117 1 9512,'7'5'144,"-3"4"1,-4 3-150,-4 0 0,1 6 1,-4-1-1,0-1 16,0-2 1,0 4 0,-4-1-9,3-1 1,1-2-1,-3-1 1,2 0-251,3 0 249,-6 0 1,9 0-13,-7 0 0,6 0 49,-1 0-23,-3-6 1,5 0 20,-2-3 5,2-2 43,2 4 0,2-6 111,2 0 0,-1 0 210,6 0-92,-6 0 71,8 0-184,-4 0-67,6 0-24,-6 0 95,5 0-295,-5 0 51,0 0 17,5 0 101,-5 0 53,6 0-131,0 0 52,0 0-12,0 0 1,-2-2-114,-2-2 0,3 2 97,-4-2 1,4 1 0,1 0-166,0-1 168,0 0-18,-6 4-90,4 0-36,-9 0 99,3 0-15,-5 0-1395,0 0 256,0-6 459,0 5 324,-5-5 123,3 6 1,-5-5 107,3 1-47,2 0 51,-3 4 0,0-2-255,1-2 51,-6 3 271,3-5 189,-1 0 74,-3 5 192,9-11 42,-9 5 0,10-6 0,-5 1 505,0 4-214,5 2 17,-5 6-625,6 0 456,0 0-553,0 6 0,0-3-20,0 5 1,-2 5 0,-1 6 0,-1 0-199,1-1 1,-2 6 103,0-3 0,1 2-407,4-1 0,0 1-62,0-6-752,0 0 1338,0-4 0,0 0 0,0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49.300"/>
    </inkml:context>
    <inkml:brush xml:id="br0">
      <inkml:brushProperty name="width" value="0.08578" units="cm"/>
      <inkml:brushProperty name="height" value="0.08578" units="cm"/>
    </inkml:brush>
  </inkml:definitions>
  <inkml:trace contextRef="#ctx0" brushRef="#br0">51 13 8621,'0'-7'3196,"1"1"-2986,4 6 1,2 0 0,6 0-124,0 0 0,0 0 1,0 2-155,0 2 1,0-1 0,0 5-197,0 3 0,-6 0 0,-3 2 0,-1 0-51,1 0 0,-2 0 0,2 1 0,-4 2 15,-4 1 0,1 1 0,-6-5 0,-1 0 119,-1 0 1,2 0 0,0-1 0,-2 1 146,-5 0 1,2 0 0,-4-1-1,4-2 166,1-1 1,1-5-1,2 3 1536,2-1-300,-1-2-1204,2-4 1,3 0-225,8 0 0,3 2 1,6 1-1,0 1 135,0-1 0,4-2 0,2-1 0,1-1-33,3-4 0,-4 4 0,0-3 0,-2 2-54,0 2 1,0-4 0,-4 0-1,0 1-394,0 1 1,-4 2-519,0 0 923,-6 0 0,2 6 0,-5 1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48.393"/>
    </inkml:context>
    <inkml:brush xml:id="br0">
      <inkml:brushProperty name="width" value="0.08578" units="cm"/>
      <inkml:brushProperty name="height" value="0.08578" units="cm"/>
    </inkml:brush>
  </inkml:definitions>
  <inkml:trace contextRef="#ctx0" brushRef="#br0">52 39 7735,'2'-7'-1063,"1"1"2464,1 1 796,0 3-782,-4-9-483,0 9-625,0-4 0,0 12 0,0 3 0,0 4-161,0 4 1,-1-1 0,-2 5 0,-3 4-174,-1 4 0,0-2 0,-2 3 1,3-2-263,1-2 1,2-1 0,-4 1 0,1-1-489,3-4 0,1 3-2067,2-7 2844,0 0 0,6-15 0,1-4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47.750"/>
    </inkml:context>
    <inkml:brush xml:id="br0">
      <inkml:brushProperty name="width" value="0.08578" units="cm"/>
      <inkml:brushProperty name="height" value="0.08578" units="cm"/>
    </inkml:brush>
  </inkml:definitions>
  <inkml:trace contextRef="#ctx0" brushRef="#br0">91 39 11036,'-13'6'189,"6"1"1,-3 6 0,4 0-1,0 0-177,1 0 1,-5 4-1,2 2 1,1 1-20,3 3 1,-2-3 0,2 2 0,1 0-120,1-2 1,2 3-1,2-6 1,1 0-146,1 2 0,6-9 1,-1 3-1,2-3 163,2-3 0,0-1 0,2-6 0,1-1 3,1-4 0,4-3 0,-2-9 0,0-4-24,0 1 1,-2-9 0,-4 3-1,0 1-67,0 2 1,-6-2 0,-1 5 0,-2 0 416,0 2 0,-1 3 0,-6-1 0,-2-1 277,-3 1 0,0 1 1,-5 2-1,-2 2-415,-2 2 1,3-1 0,-4 6 0,3 1-71,-3 1 0,4 8 1,-5 4-14,0 6 0,5 4 0,-5 6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6:37.836"/>
    </inkml:context>
    <inkml:brush xml:id="br0">
      <inkml:brushProperty name="width" value="0.08578" units="cm"/>
      <inkml:brushProperty name="height" value="0.08578" units="cm"/>
    </inkml:brush>
  </inkml:definitions>
  <inkml:trace contextRef="#ctx0" brushRef="#br0">2009 1246 10036,'-4'-9'-98,"0"1"1,-2 0 107,2 0 0,1-2 0,-4 4 22,1-1 1,-4 4-1,3-3-32,-1 0 0,1 5 53,3-4 1,1 4-20,-6 1 1,5 0 72,-5 0-15,1 0 1,-5 0-91,0 0 1,4 1 0,2 4-97,1 3 0,-2 0 1,2 0 241,-1 2 0,-1 2 0,0 1 0,2-2-100,0-2 1,5 3-1,-5-5 1,2 1 47,-1 1-89,1 0 0,3-1 0,-2 1 1,-2 2-1,3 4 0,0 2 20,2-1 1,0-2 0,0-1 0,0 0-46,0 0 1,0 0 0,0 0 0,0 0-83,0 0 47,0 0 1,0 0 42,0 0 9,6-6-226,-5-1 199,11 0 0,-5-5 1,6 3-1,0-2-8,0-2 1,0 0-202,0 0 169,0-6 1,1 3-1,2-5-256,1-3 1,1 4 164,-5-1 1,-5 0 0,1 0 0,-1 2 158,0 0 0,-3 5 0,-5-5 0</inkml:trace>
  <inkml:trace contextRef="#ctx0" brushRef="#br0" timeOffset="1340">1763 1050 7044,'-9'0'1816,"2"2"-1486,2 2 0,-1-1-139,1 6 0,4-5-53,-3 5 0,-2-5 0,2 5 0,-1-1 36,0-1-74,3 5 0,-5-5-11,3 6 0,2-4 0,-4-1 0,2 2 0,0 2-48,1 1 13,-4 0 0,5 0 1,-4-2-1,2 1 0,0-1 58,1 4 1,-3 1-72,2-3 1,0 0-15,4 0 0,0-5 0,0 1 1,0 1 144,0 1-103,0-3-34,0 3 1,0-4 0,0 6 0,0 0 66,0 0-79,0 0 1,0 0-28,0 0 0,0-4-12,0-1 0,0 1 48,0 4 1,4-4-1,0-1 1,0 2-7,2 2 1,-4-4-1,3 1 1,0 1 231,-1 2-224,6-5-8,-8 4 0,5-8 88,-3 6-91,-2-6 0,9 8 1,-2-3 15,2-1 1,-2 3 56,0-6-96,-1 6 1,5-4 0,0 3 0,-1-4 0,-2 0 49,-2-1 0,1 0-123,4-4 0,-4 5 103,-1-1-19,1 0 0,4-4 3,0 0-7,0 0 0,-6 0 0,4 5-65,-2-1 69,3 0-6,1-4-9,0 0 1,-1 0 1,1 0 1,0 0-1,0 0 0,-4 0-72,0 0 0,-1-4 65,5 0 1,0-5-7,0 5 1,-1-6-3,-4 1 0,4 2-16,-4-2 1,4 0 15,1-3 1,-4-1-3,-1 0 1,-1 4-19,2 0-244,3 1 156,-5-5-50,6 0 143,-6 0 0,3 4 45,-6 1 1,2 0-91,-2 0 16,-2-4 26,9 5 0,-9-2 1,4 1-1,-2-2-9,0-2 1,1 3-1,-4 1 1,2-2-62,1-2 75,0 5 25,-4-4 1,0 3 0,2-3 0,1 1 22,1 1 1,0 0 0,-4-4-1,0 1 34,0-1 1,0 4-51,0 0 1,0 1 0,-1-5 0,-2 0 99,-1 0 0,-2 0 1,3 0-27,-1 0 1,-2 1 116,2 4-150,2-4-17,-3 5 1,0-2-17,1 1 0,-2 3 71,2-3 32,2-1 0,-8 0-68,6 1 0,-5 4-70,5-5 78,-6 6-58,3-9 0,-2 10-155,0-7 188,7 6 15,-10-8 1,6 8-21,-2-6 0,-4 5 42,4-5 0,0 5-28,0-5-17,5 6 58,-9-3 1,5 1 113,-6-4 0,0 3-87,0 2 1,5-2-1,-1 2-5,-1 1-33,4 2-119,-5 1 1,8 0 65,-6 0 1,5 0 0,-5 0 0,-1 0-28,-1 0 1,2 0 0,0 0 0,-1 1 0,-1 2-120,-2 1 93,0 1 1,4-5 0,0 0-114,-1 0 0,3 0-265,-1 0 1,-1 1 81,-4 3 0,0-2 0,1 4 0,2-1-720,2 4 0,1-2 154,-2 2 1,-1-1 900,5 5 0,-5 0 0,3 0 0</inkml:trace>
  <inkml:trace contextRef="#ctx0" brushRef="#br0" timeOffset="-3359">208 1232 10716,'0'8'232,"0"1"0,0 0-125,0 4 1,0 0 4,0 0 0,0 0 43,0 0-197,0 0 1,-1 4-1,-2 2 1,-2 1-58,3 3 0,0-3 0,1 0 0,-2 0-75,-2 0 127,1-4 0,4 3 1,0-6-1,0 0-247,0 0-756,0 0-85,0-6 135,0-1-101,0-6 1101,-6 0 0,5-12 0,-5-2 0</inkml:trace>
  <inkml:trace contextRef="#ctx0" brushRef="#br0" timeOffset="-2681">234 1181 11168,'7'-6'202,"5"5"-8,-4-4 1,-1 4-92,2 1 1,0 0 0,4 0 0,0 0-306,0 0-148,0 0 267,0 0 0,0 0-93,-1 0 0,-3 4-26,0 1 146,-6-1-190,8 2 0,-9 1-150,2 6 362,-3 0 1,-1 0 0,0 1-88,0 4 1,-5-3-13,-4 7 1,-3-5-52,-1 5 1,-1-6 90,-3 1 0,2-1-131,-2 1 0,3-7 81,1 3 0,0-7 306,0 3-116,6-7 0,-1 4 118,4-6-104,3 0 1,-5-1-1,6-4 1,0-3-1,1-2 111,4 1 0,-2-1 1,5 4-14,2-1-40,2 4 0,-4-3-12,1 6 56,0 0-109,4 0-13,0 0 1,-5 0 56,1 0-86,0 0 1,-1 0 0,1 0 38,1 0 1,-3 0-88,2 0 1,-5 2 76,5 2 0,-5-2-129,5 2 0,-5-1 37,5 1 1,-6-1 89,1 6-33,3-1-17,-6-1 39,5 5 1,-7-6 0,-4 4 0,-2-2 12,0 3 1,-4 1-1,0 4 1,-3 2 7,-3-3 0,0 0 0,4-4 0,0-1 16,0-1 0,0 0 0,0 2-60,0-2 0,4-2 1,0-4-292,-1 1 301,5 1-373,-7-5 0,9-2-145,-5-2 1,5-3 206,-2-6 296,-2 0 0,6 0 0,-5 0 0</inkml:trace>
  <inkml:trace contextRef="#ctx0" brushRef="#br0" timeOffset="-1291">104 1064 9096,'-7'6'518,"1"-4"-329,6 3-96,0-5 1,-1 5 114,-3-1 0,2 6-122,-2-1 15,-3-4 0,5 7 0,-4-3-8,1 2 0,3 2 135,-2 0-128,-3 0 0,5 0 0,-3 0-107,-1 0 1,4 1 0,-3 2 0,0 1-15,1-1 23,0-1 0,4-2 0,-2 0-31,-2 0 99,2-1-88,-3 1 0,5 0-3,0 0 73,0 0-29,0 0 1,0 5-1,0-1 1,0-1-7,0-2 1,0-5 0,0-1 0,0 2-1,0 2 1,0 1 41,0 0 0,0-5 66,0 1-93,5 0 13,-3-2 0,4 4 0,-5-3 0,2 0 44,1 1 0,5-5-45,-5 5 1,2-5-30,-2 5 1,-1-6 34,6 1 1,-5 2 11,5-2 7,-1 6-36,5-3 164,0 1 0,-5-3-142,3 1 17,-4-4-18,0 9 0,5-9-58,-3 2 0,-2-3 127,1-1-88,1 6 0,4-4 1,0 2-1,0-3-38,0-1 0,-4 0 61,-1 0-66,1 0-119,4 0 148,0 0-110,0 0 106,0 0-65,0 0 54,0 0 0,0 0-42,0 0 0,-5-1 33,1-3 3,-1 2 147,0-9-147,3 9 0,-4-9 1,6 3-24,0-5 0,-1 5 30,-4-1-67,4 1 62,-5-5 0,6 0-20,0 0 18,0 0 1,-6 5-20,5-3 0,-6 4 16,2-6 1,2 4-7,-5 1 0,0 3-3,0-3 1,-4 3-1,3-3-43,4-1 0,-7-4 0,5 2 0,-2 0 0,0 3-137,-1-2 156,-1-2 1,-2-1-47,0 0 21,6 0 27,-5 0 112,5 0-125,-6 6 22,0-4 0,0 8 195,0-6 39,0 6-179,0-8 15,0 4-24,0-6-43,0 0 36,0 5-1,0-3 0,-2 5 7,-2-2 0,3-4-6,-4 3 0,2-2 1,0-2 15,-1 0-42,0 0 1,2 4-1,-1 1 6,-1-2 238,0 4-221,4-6 0,-4 9 34,-1-5 1,-1 1 6,2-2-74,3-3 0,-9 5 47,5-6 1,-3 5-47,3-1 53,-5 6-7,9-8 0,-9 8 2,5-6 1,-3 5 0,3-5-27,-5 6 93,9-3-90,-11 1 109,11 3 1,-11-5-75,4 3 6,2 2-42,-5-3 1,8 5 0,-6 0 29,-1 0 1,-2 0-12,-1 0 1,5 0-1,-1 0 1,-1 0 73,-1 0 0,-2 0 0,0 0 57,0 0-114,0 0-5,0 0 0,0 0-55,0 0 1,0 1-1,0 2 66,0 1 0,4 1 0,1-5 0,-1 1-1178,2 3 406,-5-2 1,7 9-403,-4-2 1,2-2-1203,2 2 2331,4-1 0,-5 11 0,6 1 0</inkml:trace>
  <inkml:trace contextRef="#ctx0" brushRef="#br0" timeOffset="9574">597 974 6920,'0'7'1311,"0"-1"-1127,0-6-225,0 0 0,1-5-29,4 1 1,-3-2 54,7 2 0,0-2 1,2-4-1,-1 3 9,-1 1 1,-5-3 0,5 4-60,1-3 0,2 0 1,0-4-8,1 4 1,-4-2-1,0 4 63,1-1 1,1-2-1,2-4 1,0 0 9,0 0-21,-6 6 1,5-3-9,-3 6 1,-2-7 140,1 3 1,1 1-114,4-2 1,-2 0-33,-2-4 32,3 0 12,-5 0 1,6 5-153,0-1 139,0 1-5,0-5 1,-5 4-11,1 0-3,0 1 11,4-5-22,0 6-13,-6-5 115,4 11-83,-9-11-1,9 11 1,-8-9 139,6 5-121,-6-5 5,8 9 1,-8-9 6,6 5 1,-5-3-21,5 3 0,-2-5 9,1 2 1,4 0-1,-3 0 0,-2 1 1,1-4-1,1 3-87,-2-2 1,5 3 77,-4-2 1,0 5-8,0-5 1,-3 5-6,3-5 117,-5 6-107,9-3 0,-7 1 62,4-4 1,1 2-53,-6-2 5,7 6-8,-4-8 1,4 8 31,-2-6 17,2 1 43,-3 0-62,5-3-14,0 4-53,-1-1 1,-3-2 68,0 6-43,-6-6 1,7 7 37,-6-6 1,6 5-12,-1-5 0,2 1-76,2-5 1,0 1 61,0 4 0,-4-2-16,-1 5 1,-3-3 6,3 3-3,-5-5 0,7 7 5,-5-5-2,-1 5 0,0-4 3,1 2 0,0 4-1,0-3 1,-2-2 64,5 2 0,-3-7 0,3 4-60,2 0 1,-3-3 18,2 6-232,-6-6 141,3 8 1,-5-4 6,3 6 16,-2 0 7,4 0 1,-6-1 60,0-3-139,0 2-797,0-4 913,0 6 0,-6 6 0,-1 1 0</inkml:trace>
  <inkml:trace contextRef="#ctx0" brushRef="#br0" timeOffset="10476">610 804 7807,'0'-7'825,"0"1"-351,0 6 42,0 0 1,-2 6 0,-2 3 0,-5 4-657,-2 4 0,-1-3 0,2 5 0,2-2-96,-2 1 0,-2 0 0,-1-2 0,2 1-173,2-1 348,-3-1 0,11-7 0,-5-1 393,0-1 136,5 4-309,-5-8 1,8 3 419,2-5 0,-1 0-25,5 0-494,-5 0 0,7-1 1,-4-2-94,1-1 0,2 0 0,4 4 100,0 0 0,0 0 13,0 0 0,0 0 14,0 0-33,-6 0 27,5 0-2,-5 0 5,6 0-81,0 0 1,-5 0-225,1 0 36,0 0 209,-2 0 1,3-2-344,-6-2 1,2 2-222,-2-2-1237,-2 3 1770,3 1 0,1-6 0,1-1 0</inkml:trace>
  <inkml:trace contextRef="#ctx0" brushRef="#br0" timeOffset="11550">1958 312 10321,'0'13'163,"0"0"0,0-3-124,0 3 0,0-3 77,0 7 0,0-3-208,0-1 0,0 0 107,0 0 1,0 5-129,0-1-68,-6 6 180,4-9 0,-3 6-186,5-2 169,0-4-82,0 11 0,0-10 96,0 7 4,0-6-66,0 8 1,0-9 44,0 2 0,0-3-110,0-1 0,0 0 1,0 0-285,0 0 95,0 0 1,0-4-360,0 0 258,0-7 1,0 3 420,0-10 0,0-2 0,0-6 0</inkml:trace>
  <inkml:trace contextRef="#ctx0" brushRef="#br0" timeOffset="12019">1841 740 8185,'0'-7'2790,"0"1"-2101,0 6-641,0 0 0,0 6 0,1 1 0,2 2 2,2 0 0,0-2 1,-2 3-1,3-1-33,1 1 0,-3-3-100,5 2 0,-5-2-6,5 1 1,-5 4 65,5-3 0,-5-4 0,5 1-6,1 0 1,-3 0-125,2 2 150,-6-2 4,3-6-27,-1 6 18,-3-5 51,3 5 0,-3-2-95,2 1-19,-2-1 1,5-4-60,-3 0 1,-1-6 40,6-3 63,-1-8 5,5 3 0,0-11-18,0 4 0,0-2-21,0 1 0,0 3-1369,0 6 1429,-6 0 0,5 0 0,-5 1 0</inkml:trace>
  <inkml:trace contextRef="#ctx0" brushRef="#br0" timeOffset="14532">2281 1 8338,'8'0'413,"-3"0"0,-3 0-121,2 0-120,-2 0 0,5 0-122,-3 0 1,-2 1-1,3 2 41,1 1 0,-3 2-67,6-2 0,-5-1-81,5 6 1,-5-6 0,3 3 49,-1-1 0,0-3 0,-3 4 0,1-1 16,6-3-1,-9 9 1,9-8-1,-4 4 1,0 1 23,0-1 1,2-3 0,-2 3-20,1-1 0,-2 3 0,3-4-20,2 3 0,-2-1 0,0 3 9,2-1 0,-3-2 0,2 3 4,1-2 0,-3 1 0,2 3-3,1-4 1,-4-1-1,0-4 1,-2 3-5,0 1 1,5-2 0,-3 2 0,-1 0 1,1 0 0,3-2 0,-3 2 5,1-2 0,1 6 22,5-3 1,0 2-1,-1 0 0,-3-1 0,1-5 0,-5 4-29,3-3 1,-4 4 0,3-3 0,0-1-11,0 1 1,2 3 0,3-3 3,-4 1 1,2-3-1,-4 5 77,1 1 0,0-3 0,4 2-67,-3 1 1,-1-3-1,3 0 1,-1 0-3,1 1 0,-3-1 0,2 3-1,1-2 1,0-3-1,0 2 1,-3 0-6,-1 0 1,4-2-8,-1 3 1,1 1 0,0 3 25,-1-4 1,-5 2 0,3-4 0,0 1-8,1 3 0,-4 0 0,5 0 0,-1-1 34,-1 1 1,4-3 0,-6 1 0,1-1-34,0 0 1,4 0 0,-3 3 0,2-1 28,-1 1 1,-3-3-12,3 2 0,1-1 0,4 5-24,0 0 0,-6-4 0,-1-2 0,-2 0 2,1 1 0,3-4 0,-2 3 0,0 0-12,-1 1 1,4-4 0,-3 3 0,0 0 20,-1 0 1,4-2 0,-3 3 1,1 2 0,-3-4 0,3 0 4,-1 0 0,3-3-408,-5 5-641,1-5 272,-5 3 1,0-8 757,0-2 0,-6-3 0,-1-6 0</inkml:trace>
  <inkml:trace contextRef="#ctx0" brushRef="#br0" timeOffset="15140">2981 817 10543,'0'7'368,"2"-1"0,1-4-280,1 2 0,6-3 21,-1 4 1,2-4-1,2 1-34,0 2 0,-4-3 1,-1 4-3,2-4 1,2-1 0,1 0-81,0 0 0,-4 0 1,-1 0-60,2 0 0,2 4 72,1 1 1,0-1 13,0-4 0,-5 0-12,1 0 0,-2 1 0,3 2 40,-1 2 0,-5-1-26,5-4-17,-6 0 152,2 0-83,1 0 0,-4-1-113,2-4 0,-3 2-163,-1-5 1,0-1-1,0-4 1,0 0-58,0 0 0,0 0 0,0-1-137,0-3 1,-1-4 0,-2-5-1,-3 2 1,1 1-1661,-1 1 2056,1 6 0,0-8 0,-2 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6:40.703"/>
    </inkml:context>
    <inkml:brush xml:id="br0">
      <inkml:brushProperty name="width" value="0.08578" units="cm"/>
      <inkml:brushProperty name="height" value="0.08578" units="cm"/>
    </inkml:brush>
  </inkml:definitions>
  <inkml:trace contextRef="#ctx0" brushRef="#br0">467 363 9780,'0'-8'1583,"0"-3"-1616,0 2 1,-2 2-58,-2-2 1,-2 1 0,-4-5-11,1 0 0,7 4 1,-4 2-1,1 0 72,1 0 0,-4 2 0,2-2 193,-1 1 0,2 1-36,-3 0 1,-1 4-104,-4-4 0,4 4 0,1 1-54,-2 0 1,0 1 0,0 2-1,2 3 31,3 1 0,-6 2 0,4 4 0,-1 0-61,-1 0 1,0 1-1,-2 2 1,1 3-10,1 1 1,2 0-1,-3 3 1,3-1-57,1 1 0,-3 0 0,5 0 0,1-3 10,2-1 1,-1 2 0,-1-3-1,-1-3 51,1 0 1,2-2 0,2-2-1,2-1 17,1-1 1,5-5-1,-3 4 1,1-3 64,3-2 0,1-1 303,2-2-287,0 0 1,5-6 0,-1-1 0,-1-2-14,-2 0 0,-1 1 1,0-5-1,-1 0 126,-4 0 0,2 4 1,-4 2-1,0 0-114,0 0 1,-1 4-428,0-2 315,-4-2 1,3 6-228,-8-4 1,-3 4 79,-6 1 1,1-1 0,2-2 320,2-2 367,-1 1 0,0 4 456,1 0-391,5 0-625,-3 0 17,6 0 0,6 0 227,3 0 1,2 0-1,2 0 1,0-1-27,0-4 1,0 4-1,0-3-37,0 2 0,0 2 1,0 0-188,0 0 1,0 0-1070,0 0-67,-6 0 693,-1 0 1,-8 0 544,-2 0 0,-3 0 0,-6 0 0</inkml:trace>
  <inkml:trace contextRef="#ctx0" brushRef="#br0" timeOffset="208">441 519 7724,'0'7'3054,"0"-1"-2885,0-6 0,0 1-152,0 4 1,0 2-1,0 6-103,0 0 0,0 4 0,0 0-495,0-1 0,0-1-1137,0-2 291,0 0 1427,0-6 0,0-7 0,0-7 0</inkml:trace>
  <inkml:trace contextRef="#ctx0" brushRef="#br0" timeOffset="1925">182 78 7255,'-9'0'698,"0"0"0,5 5-375,-5-1 1,5 5-1,-3-4 65,1 3 1,0-5-1,3 2-135,-1 1 1,-2 0 0,3 4-178,-1-1 0,-4-1 1,2 4-1,0-2-40,0-2 1,0 0 0,4 2-1,-3-2 27,2 2 1,-2 2 0,-1 1-169,-1 0 0,4-4 0,-3-1 188,0 2 1,5 2-1,-5-1-34,0-2 0,5 2 1,-3-2 21,2 3 0,1 1 1,-2 0-120,-2-1 0,1 1 0,4 0 0,0 0-5,0 0 0,0 0 1,0 0 43,0 0 1,2 0 65,2 0 0,-3 0 0,5 0 39,0 0 1,-5-4 0,5-1-55,0 2 1,0 2-1,4-1 1,-3-1 87,-1-1 0,-1-2 1,-2 3-1,3-2-24,1-3 1,-4 5 0,3-2 0,-2 0-88,1 1 1,3-5 0,-4 5 0,1-1-1,1 0 1,-4 2 0,6-4 2,-3 1 0,5 1-25,-1 5 1,1-4 0,0-2 15,-1-1 1,0 3-28,4-5 1,-2 2 0,-1-3-40,-1 1 1,-5 0 0,5-4 28,1 0 0,1 0 0,2 0 18,0 0 0,-4 0 0,0 2-106,1 2 1,1-3 43,2 4 0,0-4 0,0-1 30,0 0 0,-4 0 0,-1 0 43,2 0 0,2-4 0,1-1 24,0 3 0,-5-4 1,1 2-1,0-1-17,-2-1 0,4 5 0,-2-5-17,3 0 0,-4 5 0,1-5-20,1 1 0,1-1 1,1-4-1,-2 2-37,-1 3 0,-5-4 1,3 3-1,0 1-12,1-1 1,-4-3 0,3 3 0,0-1 7,0-3 1,-2 3-1,3-2 11,3-1 0,-4-1 0,0-2 36,-1 0 0,2 4 0,-2 0 44,1-1 1,-2-1 30,3-2 1,-3 0-19,3 0 1,-5 0-22,1 0 1,-2 4-1,-1 1 1,2-2-38,1-2 0,1 4 0,-5-1 15,0-1 0,0-2 0,0-1-54,0 0 0,4 0 1,0 1 54,-1-1 1,-1 4 0,-2 0 40,0-1 1,-2 3-1,-1-2 30,-1-1 0,0-1 0,2-2-2,-2 0 0,3 4 0,-4 1 0,2-1-21,-1 2 1,3-5-1,-5 5 20,0 0 0,5-5 0,-5 5 47,0 0 0,3-3 0,-4 4-80,1-1 1,-2 3 0,2-4-146,-1 3 166,4 0 0,-9-1-4,4-2 0,-4-2 1,1 0-1,1 2 58,1 3 0,5-1 0,-5 3 0,0-3-1,2-1 0,-3 3 1,4-3-13,-1 1 0,-2-3 0,-2 3-8,2-1 1,-2 4 0,4-2-41,-1-1 1,-3 4 67,2-2 0,-2 3 2,-2 1 0,4-5 0,0 1 13,-1 1 0,3 2 0,-1 1-46,-3 0 0,4 0 0,-1 0-8,-2 0 1,2 0 41,0 0 1,-1 0-97,-4 0 1,4 0 0,1 0-35,-2 0 1,-2 0-55,-1 0 1,0 0-1,0 0-98,0 0 1,5 0 0,-1 1-40,-1 3 1,3-1 0,-2 6-1,-1 0-333,-1-2 1,2 4-1,2-2 1,0 2 66,-1 2 0,5 0 471,-1 0 0,-3 0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1:45.822"/>
    </inkml:context>
    <inkml:brush xml:id="br0">
      <inkml:brushProperty name="width" value="0.08578" units="cm"/>
      <inkml:brushProperty name="height" value="0.08578" units="cm"/>
      <inkml:brushProperty name="color" value="#E71224"/>
    </inkml:brush>
  </inkml:definitions>
  <inkml:trace contextRef="#ctx0" brushRef="#br0">13 117 10374,'-6'13'55,"5"0"0,-3-1-178,2 1 0,2 0 0,0 0 0,0 0-127,0 0 0,0 0 0,0 0 1,0 0 92,0 0 0,2-1 0,0-2-154,3-2 0,5-5 0,-2 2 184,4-4 1,1-5-1,0-2 1,0-1 169,0-3 1,0-2 0,0-1 0,-2-1 19,-2-4 1,1 4 0,-4-3-1,-1 2 67,1 2 0,-1 0 0,-5 1 3,0-1 1,-2 1 0,-2 3 0,-5 4 51,-2-1 1,-2 4 0,0-2 0,0 3-295,0 1 0,0 1 0,0 2 0,0 3-675,0 1 0,1-3 784,4 5 0,2-6 0,6 3 0</inkml:trace>
  <inkml:trace contextRef="#ctx0" brushRef="#br0" timeOffset="498">220 218 10294,'13'0'398,"2"0"1,1 0-295,1 0 0,0-4 0,-4 0 0,0 1-190,0 1 1,0 2-1,0-1-400,0-3 1,0 2-751,0-2-139,-6 2 115,-1 2 1260,-18 0 0,4 0 0,-11 0 0</inkml:trace>
  <inkml:trace contextRef="#ctx0" brushRef="#br0" timeOffset="732">310 116 11028,'0'13'-41,"0"0"1,0-1 0,0 1-148,0 0 0,0 0 0,0 0 0,0 0-128,0 0 1,0 0 0,0 0-1569,0 0 1884,0 0 0,0 0 0,0 0 0</inkml:trace>
  <inkml:trace contextRef="#ctx0" brushRef="#br0" timeOffset="1400">481 1 8922,'5'7'641,"4"-3"1,3-2 0,0-2-451,1 0 0,0 0 1,0 1-146,0 4 0,0-4 0,0 3-163,0-2 1,0 2-103,0 1 0,-4-1 3,-1-4 378,-5 6 107,3-5-183,-6 5-131,0-6 54,0 6 1,0-4 0,0 7-33,0 1 1,0-3 0,-1 2 0,-2 1-124,-2 2 0,0 2 0,2 2 0,-3 3-120,-1 1 1,2-3 0,-2 3 0,2 0-141,2 0 1,-3-2-1,2 2 1,1-1 405,1-4 0,2 0 0,0-2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0:29.553"/>
    </inkml:context>
    <inkml:brush xml:id="br0">
      <inkml:brushProperty name="width" value="0.08578" units="cm"/>
      <inkml:brushProperty name="height" value="0.08578" units="cm"/>
    </inkml:brush>
  </inkml:definitions>
  <inkml:trace contextRef="#ctx0" brushRef="#br0">1489 156 11990,'-13'6'-34,"4"-4"1,0 6-1,-1-1-236,-1 0 1,-2 2 0,0 2 0,0-1 103,0-1 0,0-2 0,1 3 1,2-3 86,2-1 1,-1 3-1,-2-3 69,2 1 1,2-4 0,4 2 208,-2 1-204,1-4 1,4 5 0,2-4 43,2 1 0,-1 0 0,4-2 1,0 1 0,0 1 1,2 0-1,4-2 10,0 2 0,0-3 1,0 4-1,0-4-69,0-1 1,0 0-1,0 0-29,0 0 0,-2 2 0,-1 1 7,-1 1 0,-6 6 0,1-1 79,-2 2 1,-2 2-1,-2 0 11,-2 0 0,-2 0 1,-4 0-1,1 0 5,-1 0 1,-1-2-1,-2-1 1,0-2-36,0-3 1,4 0 0,1-5 0,-3 0-20,0 0-1,-2 0 1,0 0 0,0 0-93,0 0 0,0 0 0,0 0 0,0-2-503,0-2 0,5 1-958,-1-6 1554,6 1 0,-8-5 0,3 0 0</inkml:trace>
  <inkml:trace contextRef="#ctx0" brushRef="#br0" timeOffset="1318">1230 117 7819,'-7'1'701,"3"4"0,1-4-416,-1 3 0,1 4-203,-6 0 1,5 2-1,-3 0 42,1-1 1,0-5 0,3 5 5,-1 1 1,-5 2-1,3-1 4,-1-2 0,4 2 1,-2-2-2,-1 2 1,4 2 0,-3 0-34,-1 0 0,4-4 1,-2 0-65,3 1 0,1 1 0,0 2 1,0 0 44,0 0 1,0 0 0,-2 0 0,-1 0-2,-1 0 0,0 0 0,4 0-99,0 0 1,0 0 0,1 0 5,4 0 1,-4-5 0,5 1 27,-1 1 1,-3-3-1,4 0 1,-2 1 20,0-1 0,5-3 0,-3 3 0,1-1 51,3-3 1,-3 3-1,2-2 1,-1 0 163,0 2 1,3-3-239,-2 6 0,2-6 0,2 1 48,0-3 0,0 4 0,0-1-125,0-1 1,0-2-1,0-1 93,0 0 0,0 0 0,0 0-12,0 0 1,0 0-1,0 0 1,0 0 8,0 0 0,-5-1 1,1-2-1,1-1-62,2 1 0,1 0-61,0-1 1,-1 1-1,1-5 38,0 3 0,0-5 0,0 2 29,0 1 1,-4-4 0,0 2-8,1-2 0,0-2 0,0 0 0,-2 0-18,3 0 0,-4 4 1,0 0-1,0-1-5,0-1 0,-2-2 1,2 0 57,-1 0 1,2 0 0,-3 0 0,-3 0-10,0 0 1,-2 4 0,0 1 0,1-2 27,4-2 0,-4 4 1,3-1-1,-2-1-20,-2-2 1,0-1 0,0 0 0,0 0 9,0 1 0,0-1 0,0 0 31,0 0 1,0 0-1,0 0-19,0 0 1,0 0 0,0 0 54,0 0 0,-2 4 0,0 1-45,-3-2 1,-3 2 0,2 1-6,-1 1 1,2-2 0,-2 2 0,0 0 0,0 0 1,2 2 0,-2 3-1,0-2 30,0-1 0,2-2 0,-3 3 56,-2-1 1,-2-1-1,-1 4 43,0-4 1,5 4 0,-1-3-66,-1 2 1,-2 2-1,-1 0-49,0 0 0,5 0 0,-1 0 33,-1 0 0,-1 0 0,-2 0-138,0 0 1,0 5-1,0-1 14,0-1 1,0 0-1,0 0 44,0 1 0,0 5 0,0-5 1,0 0-72,0 2 1,0-3-1,0 4-115,0-1 1,2 4 0,1-3-1,1 2-258,-1-1 1,0 1 0,0 4-1,3 0-986,1 0 1,-3 0 1436,5 0 0,0 0 0,4 0 0</inkml:trace>
  <inkml:trace contextRef="#ctx0" brushRef="#br0" timeOffset="3009">1115 674 10174,'-2'13'91,"-2"0"-112,-5 0 1,-1 0 0,0 0 51,2 0 0,-1 0 0,-3 0 0,2 0 0,2 0-55,-2 0 1,-2 4 0,1 0 0,0-1-21,3-2 1,-1-1-1,-4 2 1,0 1 47,0 1 1,5 2-1,-1-3 1,-1 1 5,-2-1 0,-1-2 1,0 0-1,2 2-11,2 2 1,-2-1-1,2-4 1,-2 0-61,-2 0 0,1-5 0,2 1 0,1 1 14,-1 2 1,3-4-1,0 1 1,0 1-22,0 1 0,-1 2 1,-2 0 9,2 0 0,3-4 0,-2 0 80,1 1 0,-2-3 7,3 2 0,-3-5-126,3 5 39,1-7-309,4 4-224,0-6 1,4-6-1,2-2 591,1-4 0,2-1 0,4 0 0</inkml:trace>
  <inkml:trace contextRef="#ctx0" brushRef="#br0" timeOffset="3416">595 1165 10205,'0'13'-14,"0"0"1,0 1 0,0 2 99,0 1 1,0 5-1,-1-4 1,-2 1-439,-1 0 0,-1-2 0,5-4 136,0 0 1,0-4 295,0-1 0,6-5 0,3 1 113,2-2 0,2-4 1,0 0-1,0-4-1,0-1 0,0 2 0,0-3 0,0-1-67,0 2 1,0-3 0,0 5 0,0 1-554,0-2 0,0 5 0,0-3-1324,0 2 1752,-6-4 0,4-1 0,-3-6 0</inkml:trace>
  <inkml:trace contextRef="#ctx0" brushRef="#br0" timeOffset="4992">91 1657 7789,'-7'1'716,"1"2"-430,0 2 0,5 0 0,-5 0-84,0 3 0,5 0 1,-3 0 33,2 2 1,1-2 0,-2 0-125,-2 2 0,0 2 0,2 1 0,-2 0-50,3 0 0,-1-2 0,0-1 0,-1-1-45,1 1 0,1 1 1,1 2-1,-2 0-58,-1 0 1,-1 5-1,5-1 39,0-1 0,0-2 1,0-1-1,0 0-107,0 0 1,0 0-1,0 0 165,0 0 0,5 0 1,0 0-28,3 0 1,-6-5 0,4 0-1,0-1-8,3 0 0,-2-3 1,1 4 78,2-3 0,2 4 0,1-3 1,0-1 19,0 1 1,-5 3 0,1-5 0,1-1-83,2-2 1,1 4 0,0-1 0,0-1-65,0-2 0,1-1 43,3 0 1,-5 0 0,4 0-1,-1-1 1,0-2-137,-1-1 0,-1-5 0,0 3 0,0 1 60,0-1 0,-1 0 0,-2 3 0,-2-3-91,2-1 0,2 3 232,1-5-103,0 1 1,-2-1 0,-1 2-1,-1 0 1,0-1 18,-2-2 1,4 0 0,-3 0-1,0 2-5,1-3 0,0 0 0,2-2-22,-2 0 1,-2 4-1,-4 1-28,1-2 0,0 3 0,-2-1 0,1 1 25,1 0 0,0-2 1,-4-4-1,0 0 24,0 0 0,0 0 1,2 0-1,1 1 15,1-1 1,0 0 0,-4 0 0,0 0 5,0 0 0,0 0 0,0 0 0,0 0-10,0 0 0,0 4 0,0 1 54,0-2 0,0-2 1,-1 0-1,-2 2-22,-1 2 0,-2-1-48,2-4 0,2 0 0,-4 2 0,2 1 5,0 1 1,-2 2-1,3-3 1,-1 1 25,1-1 0,-3 3 0,0 0 0,1-1 173,-1 1 0,0 3 0,2-5-42,-5-1 1,2 4 0,-2 2-96,-1 3 1,3-4 0,-2 1-1,-1 1 1,-1 2-1,-2 1-51,0 0 1,0 0-1,0 0 1,0 1 17,0 3 1,-1-2-1,-2 4-26,-1-1 1,-1-2 0,5 4 0,0 1-96,0-1 1,0-3 0,0 5 0,1-1 8,-1 0 0,0 2 0,0-5 0,0 1-471,0 0 1,4 3 0,2-4 0,0 1-70,-1 0 1,4 3 0,-3-4-9,1 3 0,2-4 639,4 4 0,0 1 0,0 4 0</inkml:trace>
  <inkml:trace contextRef="#ctx0" brushRef="#br0" timeOffset="5584">298 1684 7829,'7'-7'2322,"-1"1"-1566,-6 6-493,0 0 0,-1 6 0,-4 2-278,-3 4 1,1 1-1,-1 0 1,1 0-143,0 0 0,-2 4 1,-4 2-1,0-1 80,1 1 1,-1 3-1,0-3 1,1-1 71,3 1 1,-2 0 0,4-3-325,0 1 1,-4 0-1754,7-4 1521,0-6 0,4-2 1,0-10 560,0-3 0,0-4 0,6-1 0,1 0 0</inkml:trace>
  <inkml:trace contextRef="#ctx0" brushRef="#br0" timeOffset="6084">363 1606 7824,'7'-6'1970,"-1"5"-1643,-6-5 1,0 12-1,0 3-163,0 2 1,0 2-1,0 0 1,0 0-39,0 0 0,4 1 0,1 2 0,-2 3-80,-2 1 0,-1-3 0,1 5-221,4 1 176,-4 2 1,5-1-1,-6-1 1,0-3 33,0-1 1,0 3 0,0-5-529,0-1 1,0-2-514,0-1 690,0-6 0,-1-3 0,-4-8 25,-3-4 0,-3 0 0,1 0 0,2-2 35,-2-2 1,-2-1 0,-1 0 0,0 0 115,0 0 0,0 2 0,0 1 1,0 1 316,0-1 0,5 4 1,-1 0 459,-1 1-228,-1 3-143,3-4 0,3 5 0,6-2 0,3-1 44,5 1 0,3-3 0,0 2 0,1 0-67,0-2 1,0 4 0,0-2 0,0 1-88,0-1 1,0 2 0,0-2 0,0 3-479,0 1 1,-4 0 0,-2-2-808,-1-2 1129,4 2 0,-9-3 0,5 5 0</inkml:trace>
  <inkml:trace contextRef="#ctx0" brushRef="#br0" timeOffset="7402">2255 1659 7751,'0'-7'3063,"0"1"-2255,0 6-579,0 0 1,0 6-242,0 2 0,0 4 0,0 1 0,0 1-23,0 4 1,0-4-1,0 5 1,0-2-119,0 0 0,0 5 0,2-3 1,0-1-148,3 1 0,-1-2 1,-4-4-208,0 0 1,0 0-70,0 0 1,0-4 231,0-1 0,0-3 1,-1 2-748,-4-1 1091,4-2 0,-11-10 0,5-1 0</inkml:trace>
  <inkml:trace contextRef="#ctx0" brushRef="#br0" timeOffset="7984">2254 1580 7756,'0'-13'1373,"2"2"-725,2 2 1,-1-1 0,5 6-440,2 1 1,2 1-1,1 2 1,0 0-107,0 0 0,1 0 1,2 0-1,1 0-77,-1 0 1,-1 0 0,-2 0 0,0 0-214,0 0 1,-2 6 0,-1 1 0,-3 2-71,-1 0 1,0-1 0,-3 5-1,1 2 59,-1 2 1,-7-1 0,-4 4 0,-2-1-49,-3-3 0,3 1 0,-7-1 1,1-3 23,-1-2 0,2 2 0,-2-7 237,3 1 1,1-4 74,0 1 0,6-4 83,2-4 0,4 1 0,2-4-41,4 1 1,-2-3 0,5 5-45,2 1 0,2 0 1,1 0-1,0-1 22,0 1 1,0 2-1,0 1-75,0 0 0,0 1 0,-1 2 0,1 3-22,0 1 1,0-3-1,0 4-63,0-3 0,-4 4 0,-2-3-18,-1 1 0,3 2 0,-5 4 0,-1 0 120,-2 0 1,-7-3 0,-4 3-40,-6 5 0,2-3 0,-5-1 0,2-1-105,0-3 0,-6 0 0,1 3 0,-2 0 109,-2 0 0,6-6 0,2-1 0,2-2-42,-1 1 1,7-1 0,-1-5 0,2-4-319,2-3 343,4-10 0,-3-2 0,6-6 0</inkml:trace>
  <inkml:trace contextRef="#ctx0" brushRef="#br0" timeOffset="9245">2177 1451 7708,'-7'0'717,"1"0"0,5 0-564,-3 0 1,1 0-68,-6 0 1,6 1-4,-1 3 1,-2-1 0,2 6-7,1 1 1,-3-3 0,0 2 8,-1 1 0,4 1 0,-2 1-15,-1-3 0,4 2 1,-3-2-19,-1 2 0,4 2 0,-3 0 0,0 0 40,1 0 1,-2 0 0,3 0-50,-1 0 0,0 0 0,4 0 1,0 0-42,0 0 1,-5 0 0,1 0-30,1 0 0,2 0 1,1 0 21,0 0 0,0 0 0,0 0 0,0 0 81,0-1 0,1 0 1,2-2-1,1-1 45,-1 1 0,0 1 1,0 2-1,3-1 30,1-4 1,-3 4-1,4-3-106,-3 2 0,5 1 1,-2-2-1,0-3 39,1-1 0,-5 2 1,5-2-50,1 1 1,1 0 0,2 4-24,0-3 0,0-5 1,0 1-1,0-1 12,0 2 0,0-4 0,0 3 1,0-2-13,0-2 1,1 0-8,4 0 1,-4 0 0,3 0 0,-1 0-20,2 0 1,-7 0 0,5 0-8,0 0 0,0 0 0,-3 0-16,-1 0 1,1 0 0,0 0-36,0 0 1,0-2-210,0-2 251,0-3 0,0-5 0,-1 2 0,-2 2-34,-2-3 0,1 0 0,4-2 0,0 0 67,0 0 0,0 0 0,0 2-63,0 2 1,-5-3-1,1 4 23,1-4 0,-3-1 0,1 0-49,-3 0 0,0 5 1,-5-1-1,1 1-5,3 0 0,-2-3 0,2 2 81,-2-2 0,-2-2 0,0 0 0,0 0 28,0 0 1,0 0 0,0 0 0,0-2-11,0-2 1,0 3 0,-2-3 0,-1 2 103,-1 2 1,0 5-1,2-1 1,-1-1 29,-1-2 1,-5 4 0,4 0-1,-1 1-47,0 0 1,-4 0 0,3-3 0,-2 1-64,1-1 1,-1 3-1,-3-2 1,2-1-11,2-1 0,-1 2 1,-4 0 35,0-1 1,0 0-1,0 0 1,2 1-8,2-1 1,-2 5-1,3-1 1,0 2 38,-1-1 0,2-1 1,-3 4-107,1-3 0,0 1 0,-3 4 0,-1 0 23,0 0 1,-2 0-1,-1 0 1,-1 1-122,1 4 1,2-4-1,1 5 1,0-2-12,0 1 1,0 3 0,0-4 0,0-1-17,0-1 1,4-2 0,1 0-27,-2 0 0,-2 0-790,-1 0 0,5 6 956,-1 2 0,0 4 0,-4 1 0</inkml:trace>
  <inkml:trace contextRef="#ctx0" brushRef="#br0" timeOffset="10361">1607 713 10085,'7'1'186,"-2"4"1,0-2-91,0 5 1,3 1 0,-2 2 57,1-2 1,-2 3-108,3-4 0,0 4 0,2-1 36,-2-2 0,-3 2 0,2-2-81,-1 3 1,2 1-1,-2-2 1,0-1-39,-1-1 1,6-1-1,-4 5 41,0 0 0,3-4 0,-4 0 1,0 1 5,-1 1 1,1-2-1,-3 0 1,3-1-24,1-1 0,-3 5 0,5-3-28,1 2 1,-3 2 0,0 0-6,-1 0 0,3-4 0,-4-1 8,3 2 1,-1 2 0,3 1-6,-1 0 1,-5-5 68,5 1 1,-5 0-1,5 4 2,1 0 0,0 0 0,0-1-43,-2 1 1,0 0-1,2 0-20,-2 0 0,-5-4 0,3-2-389,0-1 1,-5 0-334,3-2-468,-2-3 1224,-2 5 0,-6-12 0,-1-1 0</inkml:trace>
  <inkml:trace contextRef="#ctx0" brushRef="#br0" timeOffset="11278">1827 1217 9504,'6'8'714,"-3"-3"-477,6-5 1,-1 5-65,5-1 1,-4 5 0,0-4-76,1 3 0,0-4 1,0 3-1,-3 0-100,-1 1 1,4-4 0,-3 5 0,2-1 31,-1-1 0,-3 3 0,2-4 0,0 1-53,0 3 1,-2-4 0,2 0 0,0-2 11,0 1 0,-2 3 1,3-3 109,2-3 1,2 0-108,1-2 0,-5 0-39,1 0 0,-6-6 1,1-3-43,-2-2 1,-2-2-1,0 0-226,0 0 0,4 0 1,0-1-1,-1-2-345,-1-1 1,-2-1-1,0 4-819,0-3 1479,0 2 0,5-9 0,3 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7:51.969"/>
    </inkml:context>
    <inkml:brush xml:id="br0">
      <inkml:brushProperty name="width" value="0.08578" units="cm"/>
      <inkml:brushProperty name="height" value="0.08578" units="cm"/>
      <inkml:brushProperty name="color" value="#E71224"/>
    </inkml:brush>
  </inkml:definitions>
  <inkml:trace contextRef="#ctx0" brushRef="#br0">117 0 11083,'-1'12'-18,"-2"-2"-14,-1-1 0,-1-1 1,5 5-1,-1 0-26,-4 0 1,4-4 11,-3-1 1,2 1 97,2 4 1,0 0-69,0 0 1,0 0 0,0 0-24,0 0 1,2-2-2,2-2 52,-3 2-74,11-3 0,-9 3 46,6-2 0,-7-2 1,4-4-24,0 1 27,-5 1 0,9-4 159,-5 3-152,-1-2 70,-4 3 1,0-3 186,0 2-187,0-2 0,0 5 0,0-3 1,-1 3-1,-4 2 192,-3 0-254,-4-6 1,4 7 0,-1-6 0,-1 0-1,-2 1-63,-1-1 1,0 0-185,0-4 0,0 0 1,2-1-53,2-4 1,-1 3 0,6-7 70,1-1-987,2-2 525,1-1 341,0 0 1,0 0-497,0 1 842,5-1 0,3-6 0,4-1 0</inkml:trace>
  <inkml:trace contextRef="#ctx0" brushRef="#br0" timeOffset="216">116 127 7701,'9'-9'768,"-1"1"-328,1-1-206,4 2 0,-4 1 96,-1 6 18,1 0-113,4 0-298,0 0 1,0 0-1209,0 0 1271,-6 0 0,-1 0 0,-6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7:34.700"/>
    </inkml:context>
    <inkml:brush xml:id="br0">
      <inkml:brushProperty name="width" value="0.08578" units="cm"/>
      <inkml:brushProperty name="height" value="0.08578" units="cm"/>
    </inkml:brush>
  </inkml:definitions>
  <inkml:trace contextRef="#ctx0" brushRef="#br0">493 1 10569,'1'11'390,"2"0"-371,2-3 0,-1-4-64,-4 5 0,0-5 0,0 5 47,0 1 1,0-3 0,0 2 36,0 1 1,0 2-1,0 1-25,0 0 0,0-1 0,0 1 0,0 0 5,0 0 1,0 0 0,0 0 5,0 0-4,0 6 1,0-5-1,0 4-6,0-4 1,-4 3 8,-1 1 0,1-1 22,4-4-30,0 6 0,0-5 0,0 3-78,0-2 53,0-2 0,0 0 0,0-1 1,0 1-27,0 0 1,0 0 0,0 0 0,0 0 19,0 0 0,0 0 0,0 0 4,0 0 0,0 0 0,0 0-60,0 0 1,0 0-318,0 0 52,0 0-15,0-6-133,0 5-414,0-11 435,0 5-307,0-6 529,0 0 0,0 6 0,0 1 1</inkml:trace>
  <inkml:trace contextRef="#ctx0" brushRef="#br0" timeOffset="509">364 636 6712,'-7'-2'1250,"3"-2"-669,2 3-227,2-5 1,2 6-1,1 1 76,1 4 1,2-2-205,-2 5-10,-2-5 0,9 9-106,-2-4-55,-4 4 0,7-4 0,-5 1 1,2 1 126,-1 2 1,1 1-765,4 0 497,-6 0 1,3-5 0,-4-1-156,1-1 131,-4-2 0,9-4 0,-4 0 75,4 0 1,-1-1 0,-1-3 0,-1-5 54,1-2 1,2-4 0,1-1 0,0-1-63,0 1 0,-5-3 1,1 4-1,-1 2-525,0 3 1,2 1 565,-6-4 0,0 0 0,-4 0 0</inkml:trace>
  <inkml:trace contextRef="#ctx0" brushRef="#br0" timeOffset="2660">157 962 7385,'-7'0'531,"1"0"0,5 4 1,-2 2-424,-2 1 1,1-3 72,4 5-39,0 0 0,-1-1-22,-4 1 0,4 0 0,-5 4-7,0 0 1,5 0 0,-3 0-71,2-1 1,2 1 0,-1 0 0,-2 0-43,-2 0 0,1-4 0,4 0 35,0 1 1,0 1 0,0 2-6,0 0 1,0-4 0,0-1 22,0 2 0,0 2 118,0 1-148,0 0 0,0-4 1,0-1 53,0 2 0,0-3 0,0 2 0,2 1 31,2 2 0,-3-4-1,4 1-52,-4 0 1,1-1 201,2 1-212,-3 0 1,7-1 0,-6 1-19,3 1 0,3-3 0,-2 0 61,1-1 0,-2 0-101,3-2 1,1 2-7,4 3 1,0 1 0,0-6 89,0-1 0,-5 0 0,1 0-39,1 1 1,2 0 0,1-4 44,0 0 0,0 0-195,-1 0 150,1 0 1,0 0-179,0 0 149,0 0 0,0 0 0,0 0 10,0 0 0,-4 0 0,-1 0-13,3 0 0,0 0 0,1-1 1,-2-2 29,-2-1 1,1-1 0,4 4-9,0-3 1,-2 1 0,-1-5 0,-1 1-58,1 0 1,2 3 0,1-3 33,0 1 1,-5-3-1,1 3-18,1-1 1,-4 3-184,-2-5 192,3 6 1,-5-4 0,3 4-53,1-1 132,-4-6-69,9 3 0,-8-5 0,4 2 0,0 1-8,1-1 1,-5 3-1,2-2 1,0-1 5,-1-1 0,5 2 0,-4 2 0,1 0-102,0 0 0,0 2 54,-2-3 0,-3-1 166,4-4 0,0 0-96,0 0 75,-1 0-72,-4 0 1,0 0-46,0 0 42,0 0 1,0 5-151,0-1 177,0 0 0,0 1 0,0-1-21,0-1 0,0 3 49,0-2 0,-4 1-10,-1-5 0,-3 0 0,2 0-49,-1 0 1,4 4 0,-3 0 0,2-1-34,0-1 0,-2-1 1,3 2-1,-1 2 37,1-2 0,0 2 10,-1 0-27,2 5 165,-9-9-69,9 11 0,-8-6 27,6 2-106,-6 4 1,7-5-1,-4 5 20,1-4 0,-3 3 0,3-6-32,-1 3 0,4-1 0,-2 3 90,-1-1 1,3-2 40,-6 2 1,5 2-1,-3-4-48,1 1 1,-4 3 28,1-2 0,2 2-185,-2 2 0,1 0 126,-5 0 0,4 0 1,1 0 140,-3 0 1,4 0-68,-1 0 1,-1 0-104,-4 0 0,4 0-55,1 0 1,-1 0 37,-4 0 0,5 0 1,-1 0-180,-1 0 73,4 6 0,-5-4 75,2 2 0,2-3 208,-2-1-73,6 0 0,-4 0-86,3 0 1,1 0-94,-6 0 1,5 0 16,-5 0 1,5 0-1,-3 2 1,-1 1-333,1 1 0,-1 6 53,-5-1 0,0-2 1,0 2 266,0 1 0,4-3-87,1 1 0,0 1 0,-2 3 8,2-4 0,5 4-2029,-2-4 1479,4 4 1,1-3-1,0-1 682,0 2 0,0 2 0,0 1 0</inkml:trace>
  <inkml:trace contextRef="#ctx0" brushRef="#br0" timeOffset="3551">520 1063 11245,'-2'-8'-67,"-2"4"0,1 1-105,-5-1 1,3-2 155,-3-3 1,-1-1 17,-4 6 1,4-5 211,1 5 0,3 0 20,-3 4 1,3 0 37,-3 0 0,3 0-130,-3 0 0,4 0-101,-5 0 1,6 1 0,-3 2-76,0 1 0,4 5 0,-6-3 67,3 1 0,-5 2 1,2 4-12,1 0 1,0-5 0,4 1-13,-1 1 8,-6 1 1,8 2-1,-4 0-84,1 0 81,3 0 1,-3 5-23,5-1 1,-5 0-1,1-4 1,1 0 0,2 0-1,1 0-5,0 0 1,0 0 0,0 0-36,0 0 0,1-5 4,3 1 0,4-6 0,4 1 0,1-2 51,0-2 0,2-2 1,1-1-1,2-2-36,3-3 0,-4 0 0,3-5 0,-1 0 10,-4 0 0,-2 4 1,-2 2-1642,-3 1 499,-5 2 1160,3-2 0,0 5 0,1-5 0</inkml:trace>
  <inkml:trace contextRef="#ctx0" brushRef="#br0" timeOffset="4910">415 1571 10136,'0'13'505,"0"-4"-471,0-1 1,0 1 0,0 4-55,0 0 0,0 0 0,0 0 49,0 0 1,0 0 0,0 0-1,0 0-24,0-1 0,0 1 0,0 0 0,0 0-5,0 0 1,0 0 0,0 0 0,0 0-2,0 0 1,0 4 0,0 1 0,0-2 32,0-2 1,0-1-1,0 0-16,0 0 0,0 0 1,0 0-102,0 0 93,0 0 0,0 0 0,0 0-58,0 0 35,0 0 0,0-1 0,0 1-94,0 0 89,0-5 1,0 3-1,0-2 1,0 2-11,0 2 1,0-4 0,0 0 29,0 1 0,0 1 0,0 2 11,0 0 1,0 0-1,0 0 18,0 0 0,0-4 1,0-1-56,0 2 0,0 2 1,0 1 11,0 0 0,0-5-153,0 1 1,0 0 80,0 4 1,0-5-1,0 1 27,0 1 0,0-3 1,0 2-18,0 1 1,0 1-33,0 2 0,0-4-18,0 0 0,0-5 0,-1 5-53,-4 1 1,4 1-77,-3 2 0,2 0-268,2 0-711,0-6 1234,0-1 0,0-6 0</inkml:trace>
  <inkml:trace contextRef="#ctx0" brushRef="#br0" timeOffset="5450">222 2372 7372,'0'-7'2850,"0"1"-2239,0 6-3,6 0-468,-5 6 0,6-3 0,-4 6 112,1 1 1,6 1-1,-2 2-211,-1 0 0,3 0 0,-4-1 0,-1-2-57,1-2 0,4 1 0,-3 4-65,1 0 1,3 0-1,-4 0 1,2-2-103,0-2 1,-5 3 183,5-4 0,-5-2-144,5-2 1,-5 2 84,5-2 1,-5 1 36,5-5 1,-1-5 0,5 0-1,-1-3 3,-4-2 1,7-5-1,-5-3 1,0 2-377,1 2 1,1-3 0,1-2 0,0 0-237,0 1 0,-2 0 1,-1 5-1,-1-1-604,1-3 1234,-4 2 0,5-3 0,-3 5 0</inkml:trace>
  <inkml:trace contextRef="#ctx0" brushRef="#br0" timeOffset="7625">78 2787 6696,'0'7'2278,"-6"-1"-1837,5-6-396,-5 0 127,6 0 0,-1 4 0,-2 2 38,-1 1-17,-1-4 47,5 9-226,0-5 1,-1 2 0,-2-1 76,-1 2 1,-1 2-1,4-1 1,-2-1-63,-1-1 1,-1 0 0,5 4 0,0 0 106,0 0 1,-1-2-123,-3-2 0,2 2 46,-2-2 1,2 2-4,2 2 0,0 0 81,0 0-85,0-5 0,0 3 0,-1-2 43,-3 2 0,2 2-25,-2 0 1,2 0-65,2 0 1,0 0 0,0 0 17,0 0 0,0-4 44,0-1-31,0 1 1,2 4 11,2 0 1,-1 0-15,6 0 1,-6-5-1,1 1 1,2-5-35,-2 5 1,2-5 0,-3 5-33,1 1 1,5-3 28,-5 2 0,2-6-5,-2 1 0,-1 2 66,6-2 0,-5 2 2,4-2 1,-3-1 21,3 6-65,-5-6-4,9 2 0,-9 0 132,5-1 1,0 2-109,0-2 0,4-3 34,-4 4 0,0-4-55,0-1-20,1 6-80,4-5 1,0 5 109,0-6 1,-5 0-59,1 0 46,0 0 1,4 0 68,0 0-86,0 0 0,-1 0 129,1 0-116,0 0-33,-5 0 0,3 0-11,-2 0-48,2-6 0,2 5 98,0-3-5,0-4-18,0 7 7,0-5 1,-4 6 11,-1 0-32,1-5-8,4 3-30,-6-4 0,5 2 47,-4 0 0,-1-5 2,2 5 1,-2-2-79,2 2 0,2-2 70,-2-3 0,-2-1 13,2 6-26,0-6 14,-2 3 0,3-2 27,-6 0 1,5 5-32,-5-5 0,5 5-30,-5-5 6,6 6 22,-3-8 1,2 5 94,0-2-89,-6-4 7,8 11 0,-8-11-96,6 3 0,-5-1 86,5 2 1,-7-4-46,3 4 1,-2-4 37,1-1 0,-3 0 88,4 0-87,-4 6 68,-1-5 1,0 5 0,0-6 102,0 0-146,0 0 0,0 0 14,0 0 1,0 5-3,0-1 1,0 1-15,0-5 1,0 0 17,0 0 0,0 0-117,0 0 0,-1 0 123,-4 0 1,4 4 16,-3 1 32,2-1 1,1-3 259,-4 4-138,4 2-147,-5 0-16,0 5 1,4-9 122,-7 5-74,6-5 0,-7 3-194,6-6 1,-2 5 51,2-1 0,2 5-86,-2-5 1,1 2 78,-1-2 43,2-2 0,-5 5-53,3-3 139,2 3 1,-9 2 420,2 0-426,3-6 241,-5 8-53,9-4-107,-9 6-49,4-5-159,-1 3 0,1-3 136,3 5 1,1-5-157,-6 1-42,7 0 159,-10-2 1,11 3-57,-4-6 51,-2 6 100,0-8-126,-6 9 59,6-3 1,-3 3 63,5-2 8,-5 2-51,3-3 8,-6 5-41,0 0 1,4 0 66,1 0 1,4 0-10,-5 0 0,0 0-23,-4 0 1,5 0-28,-1 0 0,5 0 17,-5 0 1,5 0-20,-5 0 0,5 0 3,-5 0 1,5 0 0,-5 0-128,-1 0 0,-1 0 1,-1 1 123,3 3-45,-2-2 6,9 4 0,-5-6 13,3 0 0,1 0 0,-4 1 33,1 3 1,-4-1-186,1 6 0,2-5-515,-1 5 537,-1 0 0,-3-1 0,2-1 0,3 1-412,1-1 1,-4 1 0,2 5 9,-4 0 1,5-4-1,1-2 1,2 0-943,-1 1 666,1-6 380,4 4-599,0 0 1005,0-5 0,0 11 0,0-5 0</inkml:trace>
  <inkml:trace contextRef="#ctx0" brushRef="#br0" timeOffset="8908">402 2994 7405,'7'0'1473,"-1"0"-1399,-6 0 619,0 0-112,0-5-503,0 3 0,2-5 0,0 3 1,3-5-14,-2-2 0,-2 2 0,-1 0 0,0-1 52,0-1-97,0 4 0,0-5 0,-1 5 175,-4 0-52,4-5 126,-5 5-190,0 0 1,4-3-72,-7 5 0,5 1 0,-4 3-29,3-4 0,-1 4 1,2-4-1,-5 4 0,2 1 75,-2 0 1,0 0 0,-2 1-7,2 4 1,-2 2 0,4 6-58,-1 0 1,-3 0 0,8 0 0,-6 0 1,1 0-61,0 0 0,-2 4-134,6 0 0,-5 5 92,5-5 0,-5 2 1,4-3-1,-1 1-24,0-1 0,2-6 73,4-1 0,0-1 92,0 5 0,0-4-110,0-1 1,0-3 186,0 3-104,0 1 31,0 4-48,0 0-48,6 0-31,-5-6 268,11-1-190,-5-6 42,6 0 0,-5 0 0,0-2 0,-1 0 27,0-3 0,-3 1 0,5 4 0,1-2 0,2 0-27,0-3 0,0-1 0,-2 4-58,-1-3 0,-1 0 0,5 2-80,0-2 98,-6 1 0,1 4 1,-5-1-49,1-4 0,2 4 0,-3-5-59,1 0-215,0 5 0,-4-6 0,-1 4-648,-4-2 1,3 1-408,-7 4 1389,0 0 0,1 0 0,-1 0 0,0-6 0,-4 5 0,5-6 0,-1 2-110,6 4 531,-8-5 746,9 6-361,-4 0 361,6 0-90,0 0-857,6 0 0,-3 0 139,6 0-139,-6 0 0,8 0-106,-2 0-128,-3 0 169,5 0 0,-4 0-197,6 0 1,-4 0 70,0 0-290,-1 0 145,5 0-178,0 0 201,-6 0 19,5 0-1,-11 0-262,11 0 67,-11 0-131,5 0-307,-6 0-734,0 0-106,0 6 1548,-6-5 0,-1 11 0,-6-5 0</inkml:trace>
  <inkml:trace contextRef="#ctx0" brushRef="#br0" timeOffset="9134">429 3124 10563,'0'9'880,"0"-1"-956,0 1 0,0 4 126,0 0 0,0 0-207,0 0 1,0-5 0,0 1-1,0 1-529,0 2 0,0 1-662,0 0 931,0-6 417,0 4 0,0-9 0,0 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2:05.791"/>
    </inkml:context>
    <inkml:brush xml:id="br0">
      <inkml:brushProperty name="width" value="0.08578" units="cm"/>
      <inkml:brushProperty name="height" value="0.08578" units="cm"/>
      <inkml:brushProperty name="color" value="#E71224"/>
    </inkml:brush>
  </inkml:definitions>
  <inkml:trace contextRef="#ctx0" brushRef="#br0">195 0 10445,'-8'13'-12,"-2"-4"1,5-1-1,-1 4-24,0 4 0,-4 0 0,1 4 0,-2 0 21,-2 0 0,0 2-58,0 4 1,1-5-1,2 1 1,2-1-120,-2-1 0,-2 4 1,1-7-1,2-1 115,5-2 0,-2-1 1,1 0-1,3 0 10,0 0 0,2-5 0,0 1 34,0 1 0,4 2 1,2-1-1,0-1 26,0-1 0,4-2 0,-2 2 1,4-5-87,1-2 1,-3-2 0,3 0 35,6 0 0,-5-6 0,1-4 0,-3-5 12,-1-2 0,-1-2 0,1 3 0,-2-1 8,-5 1 1,2 2 0,-2 1 97,-1 0 1,-1 0 0,-4 2 40,-2 2 0,-3 3 0,-6 6 0,0 0-75,0 0 1,0 0 0,0 0-1,0 0-54,0 0 0,0 6 0,0 3 0,0 1 27,0-2 0,0 4 0,0-5 0</inkml:trace>
  <inkml:trace contextRef="#ctx0" brushRef="#br0" timeOffset="372">245 311 10212,'13'0'289,"-4"0"0,0 0 0,1 0-208,1 0 1,2 0 0,0 0 0,0 0-121,0 0 1,0 0-1,0 0 1,0 0-121,0 0 1,-4 0-1,-1 0-936,2 0-66,2 0 741,-5 0 1,-3 0-385,-8 0 804,3 0 0,-17-6 0,4-1 0</inkml:trace>
  <inkml:trace contextRef="#ctx0" brushRef="#br0" timeOffset="608">351 233 7768,'0'-7'2410,"0"1"-2228,0 6 1,0 6 0,0 3-1,0 2-112,0 2 1,0 0-1,0 0 1,0 0-197,0 0 1,-4 0 0,-1 0 0,3 0-170,0 0 1,-2 0-1,-1 0-135,3 0 0,0-5 0,2 1-246,0 1 676,0-4 0,0 0 0,0-6 0</inkml:trace>
  <inkml:trace contextRef="#ctx0" brushRef="#br0" timeOffset="1075">569 194 9936,'9'0'835,"0"0"1,-1 0-712,5 0 0,0 6-203,0 3 0,-1 2 1,-4 2-53,-3 0 0,0 0 1,0 0-1,-4 0-201,-4 0 1,0 0 0,-5 0 0,-2 0-13,-2 0 0,-1 0 0,-1 0 0,-2 0-71,-1 0 1,-5-2-1,5-2 167,1-5 670,7 3-137,4-5 0,10 4 0,4-6 1,2-2 61,2-2 1,2 2 0,1-2 0,1 1-237,-1-1 0,3 3 0,-2-4-649,-1 4 538,-2 1 0,-1-6 0,0-1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1:58.698"/>
    </inkml:context>
    <inkml:brush xml:id="br0">
      <inkml:brushProperty name="width" value="0.08578" units="cm"/>
      <inkml:brushProperty name="height" value="0.08578" units="cm"/>
      <inkml:brushProperty name="color" value="#E71224"/>
    </inkml:brush>
  </inkml:definitions>
  <inkml:trace contextRef="#ctx0" brushRef="#br0">39 182 10117,'13'0'-343,"0"0"309,0 0 0,-5 4 1,1 2-495,1 1 464,-4-4 1,4 9 0,-6-4-1,-1 4 2,-1 1 1,-4-4 2,-2-1 69,2 1-37,-9 4 0,4 0-8,-6 0 1,0 0 21,0 0 1,1-5 0,2-1 0,3 1-60,1-1 205,-4-4-42,9 8 0,-6-9 7,2 2-38,4-3 29,-5-1 0,8 0 137,2 0 0,-1 0 0,5 0-16,2 0 0,-2 0 0,0 0 7,2 0-163,2 0 0,1 0 47,0 0 0,0 0 0,0 0 0,0 0-157,0 0 0,-5 0 0,1 0-386,1 0-142,-4 0 403,5 0 0,-9-1-340,2-3 1,-1 2-525,1-2 537,-2 3 508,3-5 0,-5 4 0,0-3 0</inkml:trace>
  <inkml:trace contextRef="#ctx0" brushRef="#br0" timeOffset="315">247 287 9526,'9'0'-49,"0"0"238,1 0 1,-3 0 0,1 0-72,3 0 0,0 0-72,2 0 1,0 0 0,0 0 0,0 0-456,0 0 0,-4 0-268,-1 0-354,-5 0 542,3 0 1,-8 0 319,-2 0 0,1 0 169,-5 0 0,-1 0 0,-4 0 0</inkml:trace>
  <inkml:trace contextRef="#ctx0" brushRef="#br0" timeOffset="532">312 208 7749,'-7'0'1848,"1"0"-1634,6 0 1,0 2 188,0 2-416,0-3 177,0 11-289,0-5 1,0 6 120,0 0 0,0 0-257,0 0 0,0-5-88,0 1 0,-1 0-155,-4 4 0,4 0-822,-3 0 533,2 0 793,2 0 0,0-1 0,0 1 0</inkml:trace>
  <inkml:trace contextRef="#ctx0" brushRef="#br0" timeOffset="1158">598 1 8284,'-8'0'904,"0"1"-616,3 3 0,-1 2 0,3 4-9,-1-1 1,-5 0 25,5 4-289,-6 0 1,7-1 0,-4 1-10,1 0 1,-4 5-218,1-1 189,3 0 0,-5 2 0,4 1 56,-1 0 0,-3 3-268,2-5 1,3 3 42,2-4 94,-3 6 93,5-8 1,-3 4-13,5-6 32,0 0-401,0-1 189,0 1 49,0 0 0,1-4 66,3 0-29,-2-6 61,9 2 0,-3-5 54,5 0 0,-5 0 1,1-1-1,1-2 0,1-3-155,2-1 220,-5-2 1,3-2 0,-4 1 0,1 1 0,-4-1-1,-3-1 633,-1-2-673,0 0-1,0 5 17,0-3 0,0 8-170,0-6 1,-4 5 69,0-5 91,-6 7 12,2-10-38,1 11-11,-4-5 1,8 6-1009,-6 0 450,6 0 557,-8 0 0,4 0 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5:58.122"/>
    </inkml:context>
    <inkml:brush xml:id="br0">
      <inkml:brushProperty name="width" value="0.08578" units="cm"/>
      <inkml:brushProperty name="height" value="0.08578" units="cm"/>
    </inkml:brush>
  </inkml:definitions>
  <inkml:trace contextRef="#ctx0" brushRef="#br0">274 998 8218,'-6'13'1491,"3"-2"-1454,-6-2 1,7 4-50,-3 0 1,-1 0-45,2 4 0,-6-1 1,3 1-1,-2 3 1,1 2 43,-2 0 1,2-1 0,0 4 58,-2-4 1,0 4-27,1-4 0,-3 4-8,4 1 1,1-5-50,-2 1 1,6-6-19,-1 1 1,-2-2-348,2-3 0,-1 1-373,5 0 642,0-5 0,0-4 0,0-8 132,0-5 0,6-8 0,1-3 0</inkml:trace>
  <inkml:trace contextRef="#ctx0" brushRef="#br0" timeOffset="718">351 909 7711,'8'0'494,"-3"0"-42,-5 0 1655,0 0-1715,0 6-224,6 1-87,-4 0 27,3 5 1,-5-5 203,0 6-23,0 0-234,0 0 1,0 1 92,0 4 28,0-4-279,6 10 0,-4-8 60,2 6 155,-3-6-223,-1 8 0,2-8 58,2 6 1,-2-2-213,2 1 121,-3 4 8,5-5 87,-4 0-103,3 5 86,-5-11 57,0 11-162,0-11 63,0 5 0,0-6 97,0 0 0,0 0-8,0 0 1,0-5 0,0 1 215,0 1 184,0-4-368,0-1 0,-5-6 0,-4-2-394,-3-1 301,5-6 1,-4 3-107,2-6 1,-3 0 42,0 0 0,-3 0 66,-2 0 1,2 0-43,-2 0-25,3 6-37,1-5 46,0 5 71,6 0 78,-5-5 52,5 5 7,-6-6 0,6 4 0,1 2 184,0 1-110,5 2 0,-4 4 34,10 0-74,-4-6 1,6 5-1,-2-5-24,3 0 1,4 3 730,1-5-385,0 5-233,0-3 1,0 6 0,0-1 71,0-4 0,0 4-131,0-3 0,-5 2 1,1 2-234,1 0 0,-3 0-588,2 0 395,-6 0-284,2 0-667,-5 0 323,0 0-117,0-6 319,-5 5 715,3-5 0,-9 1 0,4-3 0</inkml:trace>
  <inkml:trace contextRef="#ctx0" brushRef="#br0" timeOffset="1101">312 936 6945,'0'-7'90,"0"1"1,-2 6 426,-2 0-422,2 0 81,-3 6 0,5-3-90,0 5 0,-5 1 0,1 4 0,0 0-241,-2 0 0,3 0 0,-4 0 0,0 0-868,-1 0 1023,6 5 0,-10-3 0,5 4 0</inkml:trace>
  <inkml:trace contextRef="#ctx0" brushRef="#br0" timeOffset="3221">91 832 10003,'-4'9'72,"0"0"1,-2-5-1,3 5 64,-1 1 0,-2 1-70,2 2 1,2-4 0,-4 0-1,2 1 1,0 1 0,-1 2 344,0 0-377,3 0 0,-4 0 0,5 0 46,-3 0 0,2-5-33,-2 1 1,3 0 0,1 4-12,0 0 0,-2 0 0,-1 0 0,-1 0 0,1 0 0,2-1 0,1 1 203,0 0-174,0 0-16,0 0-33,0 0 40,0 0 5,0 0-68,0 0 63,0-6-6,0 5-110,0-5 107,0 6 32,0 0-97,0 0 57,0 0 0,0 0 44,0 0-35,0 0 0,0 0 1,0 0 98,0 0 24,0-6-137,0 4 0,1-5 172,3 3-170,-2 2 1,5-5 0,-4 4 0,1-1 39,-1 1 0,0-3-35,1 2 1,-2-5 0,3 3 0,0 0 11,-1 1 16,6-5 111,-8 8-143,9-10 0,-8 10-5,6-7 72,-6 0 133,8-4-120,-4 6-80,6-5 85,0 11-148,0-11 99,0 5-29,0 0-7,0-5-82,-6 5 55,5-6 0,-5 2 1,6 0-10,0 3 133,0-1-104,0-4 5,0 0 92,0 0-95,0 0-5,0 0-16,-6 0 32,4 0-121,-3 0 0,4 0 70,1 0 0,-4 0-60,0 0 87,-6-6-185,8 5 154,-4-11 4,1 11 1,2-6-228,-6 2 191,6-2 1,-9 0 1,11-3-54,-3 6 51,-4-7 70,7 10 1,-9-9-77,5 6 4,-5-6 22,9 8 1,-11-5-48,4 3-70,2 2 0,-4-5 78,5 3 36,-5 2-18,3-4 3,-6 1-100,6-3 99,-5 1-22,5-4 37,0 4 1,-5-2-32,3 0 0,-1 5 53,2-5 0,-3 1 50,7-5-109,-6 0 22,3 6 24,-6-5 56,5 11 1,-3-7 281,2 4-302,-2 3-29,-2-11 0,0 9 0,0-5-95,0-2 0,0 2 26,0 0-10,0-1 0,0-4 1,0 0-13,0 0 0,1 5-12,3-1 257,-2 0 0,4 1 1,-6-1-140,0 0 1,0 1 13,0-1 1,0 0-1,0-4 1,0 5-212,0-1 184,0 1 0,0-5-23,0 0 16,0 0-67,0 5 61,0-3-14,0 4 54,-6-6 0,4 4 0,-2 0 27,3-1 1,-1 5-1,-1-1 1,-1 0 1,1-3 1,-3 2 0,2-1-36,1-2 1,-3-2-1,2-1 1,1 0 0,-3 5 84,2-1-84,0 0 0,2 1 150,-2-1-3,3 6-150,-5-3 1,6 5-1,-2-2 47,-2-1 0,1-2-15,-5 2 0,3 2 0,-2-4 76,1 1-84,-4 3-4,3-4 187,0 1 9,-5 3-191,11-4 0,-6 2 136,2 0 0,3 0 0,-6 2 158,3-2-353,0 2 1,1-5-36,0 3 0,-6 2 21,1-2 0,2 3 150,-2 1 1,0 0 49,-4 0-78,0 0 0,5 0-6,-1 0 15,6 0 1,-4 0 0,3 0 54,-5 0-105,3 0 0,-1 0 37,3 0-144,2 0-288,-9 0 336,4 0 0,-2 0 20,0 0 86,7 0-77,-10 0-22,5 0 0,-2 0-26,1 0 1,3 0-169,-3 0 151,5 0 1,-7 1-345,5 3 252,-5-2 1,7 4 0,-4-5-101,1 3 1,1-2-371,0 2 270,4-2-71,-11-2 0,11 1-299,-3 3 0,-2-1 357,2 6 0,-5-5 97,5 5 0,-2-1-1454,1 5 1716,4 0 0,-10 0 0,3 0 0</inkml:trace>
  <inkml:trace contextRef="#ctx0" brushRef="#br0" timeOffset="10991">1115 39 7393,'6'-7'-672,"-5"1"813,5 6 260,-6 0 126,0 0 0,-4 6 1,-2 2-677,-1 4 1,0 1-1,-4 0 1,3 0 138,-2 0 1,0 0 0,0 0 0,1 1 93,-1 3 1,3-2 0,-2 2 0,-1-3-19,-2-1 0,4 5 0,-1-1 0,-1 0 86,-1 2-175,-2-5 0,0 9 74,0-5 1,4 0-74,0 0 1,1-4-1,-5 3 1,0-1-1,1 0 1,2 1 0,2-1-61,-2-2 1,-2 4-1,-1-1 73,0-1 0,0 0 0,0 0 1,0 1-1,2-1-2,2-2 0,-2-1 1,2 0 8,-3 0 1,4 0-1,-1 0 1,0 0-25,2 0 0,-3-5 28,6 1 0,-5 0 0,3 2-8,-1-2 1,3 1 0,-3-4 0,1 1 0,2 2 0,-1-1-27,1 1 0,-5-1 1,4 4-1,-1-2-131,0-1 0,0-5 128,2 5 7,3-1-33,-11 5 0,11-4 5,-4 0-217,-2-7 95,6 4 1,-4-6-1,8-1 1,3-4 177,1-3 0,2-9 0,4-4 0</inkml:trace>
  <inkml:trace contextRef="#ctx0" brushRef="#br0" timeOffset="11418">611 623 8159,'7'0'1001,"-1"2"-977,-6 2 1,0 3-1,-2 6 1,-1 0 0,-1 0-1,0 0 1,-1 0-354,1 0 299,0 0 0,2 4 1,-1 0-1,-1-1-82,1-1 51,2-2 1,1-1-166,0 1 288,0-5 71,0-3 1,1-5-42,3 0-73,-2 0 1,9 0 54,-2 0 1,-2 0-33,2 0 1,0-4-468,4 0 193,-1-1 1,1 0 231,0-3 0,6 1 0,1 2 0</inkml:trace>
  <inkml:trace contextRef="#ctx0" brushRef="#br0" timeOffset="12752">1596 0 7998,'7'1'265,"-1"2"-105,-1 2 1,-2 0-88,6 0 0,-6-2 1,2 4-1,0 0 83,-1 0 1,5-2-1,-4 2-56,3-1 0,-4 2 0,3-2 0,0 0 66,1-1 1,-4 1-196,5-1 1,-1 2 0,5 6 90,0 0 0,-4-5 0,-2 1-183,-1 1 1,2-3 0,-2 2 83,1 1 0,-4-3 38,1 2 1,2-5 188,-1 5-4,5-1-135,-9 0 27,11 3-35,-5-4 1,6 6 19,0 0 1,-5-4-106,1-1 0,-5-3 84,5 3 0,-5-3-84,5 3 0,-5-3 33,5 3 1,-5 0-32,5 0 57,-6-2-30,2 0 18,1 1 1,1 6 0,6 0 0,-1 0 0,-2-2 80,-1-2 1,-5 1-1,5-4 51,1 1 1,1 2 0,2 4-92,0 0 1,-1-5 0,-2 1-1,-2-1 5,2 0 1,-2 2 0,-1-5 0,0 1-103,0 0 1,-2 3 0,2-4-87,-1 3 1,2-4 0,-2 3 102,1-1 0,-3 3 0,4-4 24,-3 2 1,1-4-1,-3 3 1,3-2 43,1 1 1,-4 1-1,3-4 10,-1 3 1,-2 3-1,4-2-237,-1 1-104,4-4 226,-8 9 1,5-11-1,-4 5-312,1 0-93,0-5-17,-4 11-340,0-5 460,0 0 0,0-3-188,0-8 1,0 1 560,0-5 0,0-1 0,0-4 0</inkml:trace>
  <inkml:trace contextRef="#ctx0" brushRef="#br0" timeOffset="13275">2244 504 10141,'12'13'135,"-4"-4"0,-3-2 0,0 0-39,-1 1 1,6-1 0,-3 3 0,2-1 13,0 1 0,-2-3 0,3 0 1,-1 0-34,1 0 1,-3-2 0,1 2-1,1 0-106,-2 0 1,1-2-1,-4 2-59,4-1 19,-2 4 355,0-9-235,-6 5 0,-1-6 0,-2 1-45,-2 4 1,0-4-1,0 3 17,-3-2 0,0-2 0,0 0-11,-2 0 0,-2 1 0,-1 2 1,0 2-43,0-3 1,0 0 0,0-1 0,0 2 7,0 1 0,-1 1 1,-2-5-1,-1 0-109,1 0 1,2 4-1,1 0 1,0-1-27,0-1 1,-4-2 0,-1 0-847,2 0 1,2 1 1002,1 4 0,0-4 0,0 5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7:57.261"/>
    </inkml:context>
    <inkml:brush xml:id="br0">
      <inkml:brushProperty name="width" value="0.08578" units="cm"/>
      <inkml:brushProperty name="height" value="0.08578" units="cm"/>
      <inkml:brushProperty name="color" value="#E71224"/>
    </inkml:brush>
  </inkml:definitions>
  <inkml:trace contextRef="#ctx0" brushRef="#br0">208 66 10855,'0'-9'367,"-1"2"-437,-4 1 1,0 0 0,-5 3 0,1-1-110,-1 1 1,3-3 0,-2 2 75,-1 1 0,3 0 0,-2 0 0,-1-1 0,-2 1-90,-1 2 0,1 1 0,-1 0 65,0 0 0,4 0 0,2 1 0,0 2 193,-1 1 1,4 2-109,-5-1 1,7-3 117,-3 7 0,4-5 1,1 5 244,0 1-273,0-4 1,0 5 0,1-2 75,4 3 1,-3-4-5,7 1-100,0-1 0,-1 1 0,1 0 25,1 1 0,2 0-19,1-1 0,-2 2 25,-2-2 1,2 1-77,-2-2 0,2 4 27,2-3 0,-4 1 1,0 0-1,-1-2-200,-1 2 152,5 2 1,-6 1 36,2 0 1,0-4-8,-4-1-2,-3 1 11,5-2 25,-6 5 1,0-10-1,0 7 1,-1 0 16,-4-2 0,2 3 1,-5-6-1,-1 1 1,1-1-19,-1 0-214,0 1 200,-4-5 1,5 0-1,-1 0 1,-1 0 0,-2 0-1,1-2-64,2-2 0,-2 1 0,2-4 0,-1 0-97,1-1 47,-2 0 130,9 0 1,-9-3 0,4 2 0,-2-1 212,0 2-180,7-4 0,-4 9-43,6-5 1,0 3 0,0-3 32,0-2 1,1 2 0,4 0 1,3-2 1,4-2-1,1 1 1,0 1 20,0 1 0,0 0 1,-1-2-1,1 1 112,0 1-153,0 0 0,-1 1 1,-2 1-1,-1-1-10,1 1 0,-3 4-561,2-1 68,-7 2 0,3 4 480,-10 2 0,-2 3 0,-6 6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6:02.711"/>
    </inkml:context>
    <inkml:brush xml:id="br0">
      <inkml:brushProperty name="width" value="0.08578" units="cm"/>
      <inkml:brushProperty name="height" value="0.08578" units="cm"/>
    </inkml:brush>
  </inkml:definitions>
  <inkml:trace contextRef="#ctx0" brushRef="#br0">26 247 11755,'0'13'150,"0"1"0,0 2 0,0 2-59,0-3 0,0 1 0,0 0 1,-1 3-336,-3 1 0,2-4 0,-2 3 0,3-2-101,1 0 0,0 0 1,0-4-49,0 0 0,0 0-675,0 0-600,0 0 1125,0-6 1,0-7 542,0-8 0,-6-4 0,-1-1 0</inkml:trace>
  <inkml:trace contextRef="#ctx0" brushRef="#br0" timeOffset="558">13 130 7737,'0'-8'1046,"0"-1"1,0 5-656,0-5 1,1 6 0,2-2 0,3 0-131,1 1 1,3 0 0,6 2-112,1-2 0,0 2 0,-4-2 0,0 3-53,0 1 0,0 0 1,0 1-1,0 2-133,0 1 1,-4 5 0,-2-3 0,-1 1-135,-4 3 0,4 1 1,-1 4-1,-3 1-104,0 1 1,-8 5-1,-3-4 1,-2 1 68,-2 0 0,0-2 0,0-4 0,-1 0-68,-4 0 0,4-2 0,-3 0 1,2-4-53,2-2 0,5 0 1,-1-5 404,-1 0 106,4 0-52,0-6 1,8 0-1,2-4 109,5 2 1,2 5 0,2-2 0,0 4 32,0 1 1,0 0 0,0 0 0,0 0-100,0 0 0,0 0 0,0 0 0,0 0-50,0 0 1,0 4 0,0 2 0,-2 1-30,-2 3 1,3 2 0,-5 1-1,1 0-330,1 0 1,-6 0 0,1 1 0,-2 2 81,-2 1 1,-2 0 0,-2-4-1,-5 0 95,-2 0 1,1-4-1,-2 0 1,-2 1 15,-1 1 1,-1-2-1,1-2 1,-3-1-201,3-3 1,0-2 0,1-1-395,-4 0 1,4 0-1,-2-1-962,6-4 1595,4 4 0,1-11 0,-3 5 0</inkml:trace>
  <inkml:trace contextRef="#ctx0" brushRef="#br0" timeOffset="1083">480 351 7741,'-7'0'474,"1"0"163,6 0 1,2 0 0,2 0-445,4 0 1,4-5 0,1 1 0,1 1-81,4 2 0,-3 1 1,7 0-1,0 0-67,-2 0 1,3 0 0,-4 0-180,1 0 112,-4 0 0,2 0 0,-5 0-1,0 0 1,0 0-1992,0 0-180,-6 0 2193,-1 0 0,-12-6 0,-1-1 0</inkml:trace>
  <inkml:trace contextRef="#ctx0" brushRef="#br0" timeOffset="1385">661 209 7849,'0'-7'2981,"2"1"-2800,2 6 1,3 0-1,6 0 1,0 0-53,0 0 0,0 5 0,0-1 0,2 0 12,2 2 0,-3-5 0,4 5-102,-4 0 0,-1-5 0,0 5 0,0-2 0,-2 2-153,-2 1 1,1-2 0,-6 3 0,-1 2 1,-1 2-1,-2 1 1,0 0 25,0 0 0,-6 4 1,-3 0-1,-4 1-104,-4 0 0,1-3 1,-5 2-385,-2-3 0,4-2 0,2-2 0,2-3 575,2-1 0,6-2 0,1-4 0</inkml:trace>
  <inkml:trace contextRef="#ctx0" brushRef="#br0" timeOffset="2189">1387 220 7739,'7'0'1609,"-1"0"0,-6-1-1306,0-4 1,0-2-263,0-6 1,0 5-1,0-1-307,0-1 0,0-2-51,0-1 0,0 0 182,0 0 0,-1 2 1,-2 1 157,-1 1 1,-7 6 7,3-1 1,1 3-6,-2 1 0,5 0 0,-5 0 107,-1 0 0,3 1 0,-2 3-93,-1 5 1,0 3 0,0 0 0,1 1 8,-1 0 0,-1 0 1,-2 0-1,0 0-12,0 0 0,0 5 1,1 0-1,2 2 27,2 3 1,-1-2-1,-4-1 1,1 0-18,4 0 0,-2-3 0,4 4 0,0-1-34,0 0 0,2-4 1,4 1-1,0-3-36,0-1 1,2-1 0,0-2 0,4-3 13,1-1 1,2 3 0,4-5 0,0 0 47,0 2 0,4-5 0,2 4 0,1-5-38,3-5 1,0 2 0,0-5-1,-3-1-50,-1 2 0,3-3 1,-7 4-1,-2 0-536,-2 1 0,-7-4-1366,4 5 1951,-5-1 0,-3 5 0,-7 0 0</inkml:trace>
  <inkml:trace contextRef="#ctx0" brushRef="#br0" timeOffset="2724">1660 286 9947,'13'0'343,"0"0"1,2 0 0,0 0-125,3 0 0,3-4 1,-2-1-1,0 2-103,0 2 1,4 1 0,-3 0 0,1 0-136,1 0 1,-6 0 0,2 0 0,0 0-183,-1 0 0,0 0 1,-4 0-1048,0 0-565,-6 0 1200,-1 0 0,-7 0 0,-4 0 613,-3 0 0,-4-6 0,-1-1 0,0-6 0</inkml:trace>
  <inkml:trace contextRef="#ctx0" brushRef="#br0" timeOffset="3007">1918 130 10334,'12'0'506,"1"2"1,0 1-262,0 1 0,0 5 0,0-4-81,0 3 0,0-4 1,0 5-74,0 1 1,-1 1 0,-2 1-24,-2-4 0,-5 4 0,2-3 0,-4 2-192,-1 2 0,-1 0 0,-4 1 0,-3 2-152,-4 2 0,-2 0 0,-2-2 1,-1 1-690,1-1 0,1-3 1,4-3-1321,2-1 2285,3-6 0,6 3 0,0-6 0</inkml:trace>
  <inkml:trace contextRef="#ctx0" brushRef="#br0" timeOffset="4001">2656 195 9372,'0'-13'899,"0"0"-811,0 0 1,0 5 0,0-1-1,0-1-69,0-2 0,0 0 0,0-1-290,0 0 0,0 0 160,0 0 1,-1 1-1,-2 2 89,-1 1 0,-7 5 87,3-5 1,1 7 0,-2-3 41,-1 4 0,3 1 1,-2 0-36,-1 0 1,3 1 0,-2 2 0,1 3-16,0 1 1,-3 2-1,2 2 1,-1 1 9,1 1 1,-2-3 0,1 9 0,-3-1-53,0 4 1,-3-2 0,7 2 0,-2 1-9,-2 1 1,0 2-1,1 0 1,2-2 8,2-2 1,5 3 0,-1-5-1,2 1-51,2 1 1,0-5 0,0 3 0,0-1-18,0-3 1,6-6-1,3-1 46,2 1 1,6-5-1,1 0 1,-3-4 54,0-1 1,-2-1 0,1-4 0,2-3-44,1-4 0,1-1 0,-5 0-264,0 0 166,-6 0 0,4 1 0,-4-1 0,1 0-279,-4 0 1,-1 0 0,0 0-391,1 0 1,-1 0 336,-7 0 0,-4 6 0,-5 2 269,0 4 0,1 1 0,-1 0 0,0 0 148,0 0 0,0 0 0,0 1 903,0 4 573,6-4-545,1 5-649,6-6 0,6 0 0,2 0 0,4-2-23,1-2 1,0 3 0,0-4 0,0 4-164,0 1 1,1 0-1,2 0 1,1 0-230,-1 0 0,-2-4 1,-1-1-1,0 2-114,0 2 0,0 1 0,0 0-568,0 0 0,-4 0 57,-1 0 0,-6 0 0,-1 1 765,-4 4 0,-13-4 0,2 5 0</inkml:trace>
  <inkml:trace contextRef="#ctx0" brushRef="#br0" timeOffset="4206">2645 364 11640,'6'13'183,"-5"-5"1,4 1-1,-4 1-199,-1 2 1,0 1 0,0-1-1,0 3-296,0 2 0,0-1 1,-1 4-1,-2-1-958,-1-3 1,-1-2-524,5-1 1793,0-6 0,-6-1 0,-1-6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5:59.453"/>
    </inkml:context>
    <inkml:brush xml:id="br0">
      <inkml:brushProperty name="width" value="0.08578" units="cm"/>
      <inkml:brushProperty name="height" value="0.08578" units="cm"/>
    </inkml:brush>
  </inkml:definitions>
  <inkml:trace contextRef="#ctx0" brushRef="#br0">247 92 11647,'-9'4'47,"0"0"1,1 5 0,-5-3 4,0 1 0,0 1 0,0 4 0,0-2 0,0-1-344,0 1 0,0 1 0,0 2 187,0 0 1,0 0 0,2 0-1,1-1 1,2-2 51,3-2 0,-4 1-5,5 4 0,-1-4 131,5-1 1,0-3 4,0 3 1,6 1-1,3 2 41,2-2 0,2 3 0,0-5 0,0 1-38,0 1 0,0-6 0,0 3 0,0-2-108,0 0 0,0 5 1,0-5-1,-2 1 22,-2 0 1,3-3-1,-5 4-54,0-1 0,0 1 1,-4 4-1,1-1 91,-1 1 1,-1-3 0,-4 2 22,-2 1 0,-3 1 0,-6 1 0,0-2-21,0-1 1,0-5-1,0 3 1,0-1-109,0-3 0,0-2 0,0-1 0,0 0-88,0 0 0,0 0 0,0 0 1,0 0-388,0 0 1,0 0-239,0 0 0,6-6-345,3-2 1132,3-4 0,1-1 0,0 0 0</inkml:trace>
  <inkml:trace contextRef="#ctx0" brushRef="#br0" timeOffset="461">362 390 7765,'0'-8'1323,"2"3"0,2 3-1033,5-2 1,-2 2 0,2-2 0,1 3-130,1 1 1,7 0-1,-1 0 1,-1 0-147,-2 0 0,-1 0 1,1 0-1,2 0 60,1 0 1,1 0-1,-5-2 1,0-1-327,0-1 1,-5 0-1,1 4-551,1 0-419,-4 0 794,0 0 1,-8 0-1,-2 0 1,-5 0 426,-2 0 0,-2 0 0,0 0 0</inkml:trace>
  <inkml:trace contextRef="#ctx0" brushRef="#br0" timeOffset="767">557 246 11697,'13'0'189,"0"0"0,0 0 1,0 0-92,0 0 0,-5 0 0,1 2-171,1 2 0,0-1 1,0 4-1,-3 0 109,-1 0 1,4 1-1,-3 2 1,2-2 80,0 2 0,-5 2 0,3 1-84,-1 0 1,-2 0 0,-4 0-322,0 0 0,-1 0 0,-4-2 0,-3-1-115,-4-1 0,-1-5 0,0 5 0,-1-1-755,-3 0 1158,2 3 0,-9-4 0,4 6 0</inkml:trace>
  <inkml:trace contextRef="#ctx0" brushRef="#br0" timeOffset="1333">1075 104 7759,'7'0'1521,"-1"0"1,-6 1-1355,0 3 1,-1 2 0,-2 4 0,-2-1-17,3 1 0,-6 6 0,1 2 0,-1 1-142,-1 0 0,0 4 1,-4-2-1,0 4-176,0 1 0,0-2 1,-1-1-1,-2-1 43,-1 1 0,1-3 1,6 0-1,1-1-128,-1-3 1,0-2 0,2-1 0,2-1-1094,0-4-35,5 4 828,-5-11 0,6 4 552,0-10 0,0-2 0,6-6 0,1 0 0</inkml:trace>
  <inkml:trace contextRef="#ctx0" brushRef="#br0" timeOffset="1894">1114 91 7768,'7'-6'386,"0"4"1058,-2-2-333,-4 3-756,5 1 0,-2 5 0,1 4-76,-3 3 0,0 0 1,-2 3-1,0 1-60,0 1 1,0 5 0,0-4 0,0 1-75,0 0 0,0 4 0,0-2 0,0 4-113,0 1 0,0 0 0,0 0 0,0 0 12,0-1 0,0 0 0,0-2 0,0-3-273,0-1 1,0 2 0,0-3-379,0-2 401,0-2 0,1-5 0,2-1-492,2 2 550,-1-4 0,-6 0 0,0-8 28,-3-2 1,-5-3-1,1-6-54,-2 0 0,2 0 0,1 0 0,-2-1-151,-2-4 0,-1 4 1,0-3-1,0 2-19,0 2 1,0 0 0,0 0 203,0 0 1,0 2 0,2 1-167,2 1 697,4 6-128,5-2 0,1 0 0,3 1 131,5 1 0,-2 2 0,2-1 1,1-1-4,1-1 0,2 0 0,0 2 0,0-1-92,0-1 1,0 0-1,0 4 1,-1-2-318,-4-2 1,4 3-2631,-4-4 2648,-2 4 0,6 1 0,-5 0 0</inkml:trace>
  <inkml:trace contextRef="#ctx0" brushRef="#br0" timeOffset="2392">1465 389 7642,'0'-8'2543,"1"3"-2295,4 5 0,2 0 0,6-2 0,0-1-64,0-1 1,0 0-1,1 4 1,2 0-83,1 0 1,1-5-1,-4 1 1,2 1-199,1 2 0,0 1 0,-4-2 0,0-1-574,0-1 0,-4 0-1288,-1 4 1185,-5 0 0,2 0 773,-10 0 0,-2 6 0,-6 1 0</inkml:trace>
  <inkml:trace contextRef="#ctx0" brushRef="#br0" timeOffset="2694">1646 195 11567,'13'2'305,"0"2"0,0-1 1,0 4-1,-1 0-140,-4 0 1,4-2 0,-3 3 0,2 3 25,2 0 1,-4 2 0,-1-1-1,1-2-133,-2-2 1,5 1-300,-4 4 1,-2 0 0,-2 0 0,-2-5 0,-2 1 111,0 1 0,-6-3 1,-3 2-1,-4 2-251,-4 5 0,-3-1 1,-6 3-1,2 0 380,2-1 0,-2 0 0,3-4 0</inkml:trace>
  <inkml:trace contextRef="#ctx0" brushRef="#br0" timeOffset="3258">2241 246 11755,'0'13'150,"0"1"0,0 2 0,0 2-59,0-3 0,0 1 0,0 0 1,-1 3-336,-3 1 0,2-4 0,-2 3 0,3-2-101,1 0 0,0 0 1,0-4-49,0 0 0,0 0-675,0 0-600,0 0 1125,0-6 1,0-7 542,0-8 0,-6-4 0,-1-1 0</inkml:trace>
  <inkml:trace contextRef="#ctx0" brushRef="#br0" timeOffset="3816">2229 130 7737,'0'-8'1046,"0"-1"1,0 5-656,0-5 1,1 6 0,2-2 0,3 0-131,1 1 1,3 0 0,6 2-112,1-2 0,0 2 0,-4-2 0,0 3-53,0 1 0,0 0 1,0 1-1,0 2-133,0 1 1,-4 5 0,-2-3 0,-1 1-135,-4 3 0,4 1 1,-1 4-1,-3 1-104,0 1 1,-8 5-1,-3-4 1,-2 1 68,-2 0 0,0-2 0,0-4 0,-1 0-68,-4 0 0,4-2 0,-3 0 1,2-4-53,2-2 0,5 0 1,-1-5 404,-1 0 106,4 0-52,0-6 1,8 0-1,2-4 109,5 2 1,2 5 0,2-2 0,0 4 32,0 1 1,0 0 0,0 0 0,0 0-100,0 0 0,0 0 0,0 0 0,0 0-50,0 0 1,0 4 0,0 2 0,-2 1-30,-2 3 1,3 2 0,-5 1-1,1 0-330,1 0 1,-6 0 0,1 1 0,-2 2 81,-2 1 1,-2 0 0,-2-4-1,-5 0 95,-2 0 1,1-4-1,-2 0 1,-2 1 15,-1 1 1,-1-2-1,1-2 1,-3-1-201,3-3 1,0-2 0,1-1-395,-4 0 1,4 0-1,-2-1-962,6-4 1595,4 4 0,1-11 0,-3 5 0</inkml:trace>
  <inkml:trace contextRef="#ctx0" brushRef="#br0" timeOffset="4341">2696 351 7741,'-7'0'474,"1"0"163,6 0 1,2 0 0,2 0-445,4 0 1,4-5 0,1 1 0,1 1-81,4 2 0,-3 1 1,7 0-1,0 0-67,-2 0 1,3 0 0,-4 0-180,1 0 112,-4 0 0,2 0 0,-5 0-1,0 0 1,0 0-1992,0 0-180,-6 0 2193,-1 0 0,-12-6 0,-1-1 0</inkml:trace>
  <inkml:trace contextRef="#ctx0" brushRef="#br0" timeOffset="4643">2877 209 7849,'0'-7'2981,"2"1"-2800,2 6 1,3 0-1,6 0 1,0 0-53,0 0 0,0 5 0,0-1 0,2 0 12,2 2 0,-3-5 0,4 5-102,-4 0 0,-1-5 0,0 5 0,0-2 0,-2 2-153,-2 1 1,1-2 0,-6 3 0,-1 2 1,-1 2-1,-2 1 1,0 0 25,0 0 0,-6 4 1,-3 0-1,-4 1-104,-4 0 0,1-3 1,-5 2-385,-2-3 0,4-2 0,2-2 0,2-3 575,2-1 0,6-2 0,1-4 0</inkml:trace>
  <inkml:trace contextRef="#ctx0" brushRef="#br0" timeOffset="5447">3603 220 7739,'7'0'1609,"-1"0"0,-6-1-1306,0-4 1,0-2-263,0-6 1,0 5-1,0-1-307,0-1 0,0-2-51,0-1 0,0 0 182,0 0 0,-1 2 1,-2 1 157,-1 1 1,-7 6 7,3-1 1,1 3-6,-2 1 0,5 0 0,-5 0 107,-1 0 0,3 1 0,-2 3-93,-1 5 1,0 3 0,0 0 0,1 1 8,-1 0 0,-1 0 1,-2 0-1,0 0-12,0 0 0,0 5 1,1 0-1,2 2 27,2 3 1,-1-2-1,-4-1 1,1 0-18,4 0 0,-2-3 0,4 4 0,0-1-34,0 0 0,2-4 1,4 1-1,0-3-36,0-1 1,2-1 0,0-2 0,4-3 13,1-1 1,2 3 0,4-5 0,0 0 47,0 2 0,4-5 0,2 4 0,1-5-38,3-5 1,0 2 0,0-5-1,-3-1-50,-1 2 0,3-3 1,-7 4-1,-2 0-536,-2 1 0,-7-4-1366,4 5 1951,-5-1 0,-3 5 0,-7 0 0</inkml:trace>
  <inkml:trace contextRef="#ctx0" brushRef="#br0" timeOffset="5982">3875 286 9947,'13'0'343,"0"0"1,2 0 0,0 0-125,3 0 0,3-4 1,-2-1-1,0 2-103,0 2 1,4 1 0,-3 0 0,1 0-136,1 0 1,-6 0 0,2 0 0,0 0-183,-1 0 0,0 0 1,-4 0-1048,0 0-565,-6 0 1200,-1 0 0,-7 0 0,-4 0 613,-3 0 0,-4-6 0,-1-1 0,0-6 0</inkml:trace>
  <inkml:trace contextRef="#ctx0" brushRef="#br0" timeOffset="6265">4134 130 10334,'12'0'506,"1"2"1,0 1-262,0 1 0,0 5 0,0-4-81,0 3 0,0-4 1,0 5-74,0 1 1,-1 1 0,-2 1-24,-2-4 0,-5 4 0,2-3 0,-4 2-192,-1 2 0,-1 0 0,-4 1 0,-3 2-152,-4 2 0,-2 0 0,-2-2 1,-1 1-690,1-1 0,1-3 1,4-3-1321,2-1 2285,3-6 0,6 3 0,0-6 0</inkml:trace>
  <inkml:trace contextRef="#ctx0" brushRef="#br0" timeOffset="7259">4872 195 9372,'0'-13'899,"0"0"-811,0 0 1,0 5 0,0-1-1,0-1-69,0-2 0,0 0 0,0-1-290,0 0 0,0 0 160,0 0 1,-1 1-1,-2 2 89,-1 1 0,-7 5 87,3-5 1,1 7 0,-2-3 41,-1 4 0,3 1 1,-2 0-36,-1 0 1,3 1 0,-2 2 0,1 3-16,0 1 1,-3 2-1,2 2 1,-1 1 9,1 1 1,-2-3 0,1 9 0,-3-1-53,0 4 1,-3-2 0,7 2 0,-2 1-9,-2 1 1,0 2-1,1 0 1,2-2 8,2-2 1,5 3 0,-1-5-1,2 1-51,2 1 1,0-5 0,0 3 0,0-1-18,0-3 1,6-6-1,3-1 46,2 1 1,6-5-1,1 0 1,-3-4 54,0-1 1,-2-1 0,1-4 0,2-3-44,1-4 0,1-1 0,-5 0-264,0 0 166,-6 0 0,4 1 0,-4-1 0,1 0-279,-4 0 1,-1 0 0,0 0-391,1 0 1,-1 0 336,-7 0 0,-4 6 0,-5 2 269,0 4 0,1 1 0,-1 0 0,0 0 148,0 0 0,0 0 0,0 1 903,0 4 573,6-4-545,1 5-649,6-6 0,6 0 0,2 0 0,4-2-23,1-2 1,0 3 0,0-4 0,0 4-164,0 1 1,1 0-1,2 0 1,1 0-230,-1 0 0,-2-4 1,-1-1-1,0 2-114,0 2 0,0 1 0,0 0-568,0 0 0,-4 0 57,-1 0 0,-6 0 0,-1 1 765,-4 4 0,-13-4 0,2 5 0</inkml:trace>
  <inkml:trace contextRef="#ctx0" brushRef="#br0" timeOffset="7464">4860 364 11640,'6'13'183,"-5"-5"1,4 1-1,-4 1-199,-1 2 1,0 1 0,0-1-1,0 3-296,0 2 0,0-1 1,-1 4-1,-2-1-958,-1-3 1,-1-2-524,5-1 1793,0-6 0,-6-1 0,-1-6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3:10.546"/>
    </inkml:context>
    <inkml:brush xml:id="br0">
      <inkml:brushProperty name="width" value="0.08578" units="cm"/>
      <inkml:brushProperty name="height" value="0.08578" units="cm"/>
    </inkml:brush>
  </inkml:definitions>
  <inkml:trace contextRef="#ctx0" brushRef="#br0">1 118 11314,'0'13'505,"0"0"-421,0 0 0,4 0 0,0 0-115,-1 0 1,-1 0 0,-1 0-32,3-1 1,-2 1 0,4 0 0,-2 0 56,0 0 1,2-4 0,-3 0 0,1 1-5,-1 1 0,3 2 0,0 0 85,1 0 0,-3-1 0,3-2-51,-1-2 1,0 1-1,-3 4 1,1 0-9,-1 0 1,3-5 0,-2 1 0,0 1-50,2 2 1,-3 1 0,4 0-64,-1 0 1,0-2 0,-3-1 0,1-1 16,-1 1 1,0 0 0,0 0 0,1-1 38,-1 1 0,0 0 1,0 0-1,1-1-25,-1 1 0,0-3 1,0 1 25,1 3 0,2-1 1,-4 0-3,3-2 1,1 0 34,-2 0-36,-3 4 0,5-9 0,-4 4 1,0 0-49,3 0 1,0 0-1,-2 3 58,2-1 0,-1-5 0,-3 4-36,4-3 1,-2 4-295,5-5 85,-5 6 1,3-7-64,-6 6-722,6-6 320,-5 3 1,5-5 740,-6 3 0,0-2 0,0 4 0</inkml:trace>
  <inkml:trace contextRef="#ctx0" brushRef="#br0" timeOffset="417">92 776 10979,'0'8'900,"2"1"-642,2 1 0,-1-3 1,4 2-92,-1 1 0,4-3 0,-3 2 1,2 1-42,0 1 1,-5-2 0,5 0 0,1-1-83,1 0 1,-2 2 0,-1-5 0,3 1-106,0 0 0,2 0 0,0-3 30,0 1 0,0 0 0,0-4-9,0 0 0,-5 0 0,0-1 0,-1-2-119,0-1 0,-3-6 0,4 1 0,-3-3-376,-2-1 0,3 0 0,-2-1 1,1-2-391,0-1 1,-3-5-1,4 5 925,-1 1 0,-3-4 0,4 0 0</inkml:trace>
  <inkml:trace contextRef="#ctx0" brushRef="#br0" timeOffset="-8748">340 1167 9530,'0'13'233,"-2"-2"1,-1-1-115,-1-1 0,-2 1 0,3 6 1,-2 1-52,-3-1 1,1 2-172,-1 0 0,-4 5 0,3-3 0,-1 2 54,2-1 1,-4-4 0,4 4 0,-2-1-122,1 0 1,-3-4 0,5 2 0,-1 0-31,-1-1 0,5 0 1,-4-4-1,3 0 28,2 0 1,-3 0 0,2 0-275,1 0 164,1 0 0,2-7 89,0-6 0,0-6 1,0-7-1,2 0 193,2 0 0,3-6 0,6-1 0</inkml:trace>
  <inkml:trace contextRef="#ctx0" brushRef="#br0" timeOffset="-8126">366 1154 7737,'7'-2'-562,"-1"-1"1068,-1-1 0,-2 0 129,6 4 1,-5 0-150,5 0 0,-5 0-196,5 0 1,-6 1 0,1 3-151,-3 5 1,-1 4 0,0 3 0,0 1-89,0-1 0,0 4 0,0 2 0,0 2 3,0 2 1,0 0-1,0 0 1,0 0-297,0 0 0,0-2 0,0-1 0,0-3-5,0-1 1,0 3 0,2-5 0,1-1-101,1-2 0,0-1 185,-4 0 1,2-4-143,2-1 374,-2-5 0,2 3-173,-8-6 0,-2-1 0,-4-2 1,1-3-1,-1 0-304,-1 1 1,-2-6 0,0 3 98,0-4 1,0 4-1,0-1 1,0-1 306,0-2 0,0 4 0,0-1-82,0-1 1,4 3 537,1-2 0,5 5 437,-2-5-358,4 6-326,1-2 1,0 3 0,1-1 170,4-1 1,2 0 0,6 2-73,0-2 0,0 2 0,0-2-182,0 3 1,0 1-1,0 0 1,0 0-117,0 0 0,0-2 0,0-1-161,-1-1 1,1 0-1154,0 4 478,-5 0 1,-4 0-890,-8 0 1715,-4 0 0,-10 5 0,-2 3 0</inkml:trace>
  <inkml:trace contextRef="#ctx0" brushRef="#br0" timeOffset="-6781">222 1154 7737,'-7'0'460,"1"0"1,5 0 0,-2 1-367,-2 3 1,1-1-1,3 4-20,-4-1 1,4 4-1,-5-1-7,0 2 0,5-2 1,-5-2-1,2 0 7,0 1 0,-2 0 0,3 5 0,-1 0-12,1 0 1,0-4 0,0-1 0,-1 3-4,1 0 1,-3 2 0,2 0-66,1 0 0,1-4 0,2-1 0,-1 2 24,-3 2 1,2-4 0,-2 1 0,2 1-5,2 2 0,0 1 0,-1 0 0,-2 0-17,-1 0 1,-1-5 0,5 1 0,0 1 46,0 1 1,0-2 8,0 0 1,0-1-1,0 5-9,0 0 1,0-4 2,0 0 1,5-5-1,1 4 55,1 3 1,-3-4 0,3 1-63,-1 2 1,4-2-19,-1 0 1,-2 0-1,2 0 1,-1-2-11,-1 0 0,5-3-24,-3 5 0,-2-5 0,1 3 115,3 0 0,-4-5 0,1 3 64,2-2 1,2 2 0,1 0-118,0-1 1,-4-1 0,-1-2 0,2 0 0,2 0 82,1 0 1,0 0 0,0 0-151,0 0 0,-5 0 0,1 0-80,1 0 0,-3 0 0,2 0 30,1 0 1,-3-2 0,2-1 8,1-1 0,1-5 0,2 4 38,0-2 1,-1 2 0,-2-3 0,-2-1 20,3 2 1,0-5 0,1 4-12,-4-4 0,2 3 0,-4 2 1,0 0-53,0 0 0,2 2 1,-2-2-69,1 2 0,-3-4 0,4 3 71,-3-1 0,1 0 0,-3-3 33,1 1 1,1 5 0,-4-5 0,2-1 16,1-2 1,2 4-1,-3-1 60,1-1 0,1-1 0,-5-2-19,0 0 1,0 4 0,1 0 0,2-1-19,1-1 1,1 2 0,-5 0-1,0-1-11,0-1 0,0 2 0,0 1 32,0-2 0,0-2 0,-2-1 25,-2 0 0,2 4 1,-2 1-1,1-2-9,-1-2 0,2 4 0,-3-1 0,0-1-36,1-2 0,-2-1 0,3 0 25,-1 0 0,-2 1 28,2-1 1,-2 0-1,-4 1 47,2 3 0,3-1-14,-3 6 0,-1-5 0,-4 4 1,0-3 1,0 4 0,0-3 3,0 1 1,5 0-1,-1 4 43,-1-3 1,3-1-1,-2 4-73,-1-3 0,3 1 0,-1 2 1,1 0 23,0-3 1,3 1-1,-5 4-59,-1 0 1,3 0 0,-2 0-117,-1 0 0,-1 0 0,-1 1 0,2 4-85,1 3 0,1 0 1,-5 0-1,0 1-132,0-2 1,0 5 0,0-5 0,1 1-265,4 1 0,-2-5 0,4 4 0,0-1-1053,0 0 1609,2-4 0,4 3 0,0-6 0</inkml:trace>
  <inkml:trace contextRef="#ctx0" brushRef="#br0" timeOffset="-5556">1803 1269 10259,'-4'-13'-16,"-1"0"1,0 0-1,2 0-21,-1 0 0,-2 5 127,1-1 1,0 5-1,-5-3 51,1 1 0,5 2-10,-5 4 0,5 0 59,-5 0 0,0 1-32,-4 3 0,0 4-53,1 4 1,3 1 0,0 0-48,-1 0 1,3 0-1,0 0 1,0 0-24,-1 0 0,4 2 0,-5 0 0,1 4-65,1 1 1,-4-4 0,6 3 0,-1-2-55,0 0 0,2 1 0,4-5 28,0 0 1,0 0 0,0 0 28,0-1 1,0-3 0,1-2 0,2 1 51,2-1 1,5-4 0,-2 2-50,4 1 0,1-4 1,0 2-1,0-3-96,0-1 0,0-1 0,0-2 0,-1-3-74,1-1 0,0 3 1,0-5-1,-1-1-1753,-3-2 1947,2 0 0,-4-1 0,6 0 0</inkml:trace>
  <inkml:trace contextRef="#ctx0" brushRef="#br0" timeOffset="-4373">1570 1116 8986,'-7'8'945,"1"0"-654,0-3 1,5 1-1,-4-2-23,4 5 1,-3 3 0,-2 1-76,-1-1 1,4 1 0,-2 0 0,3 0-96,-3 0 0,4 0 0,-5 0-56,0 0 1,5 0 0,-5 0 0,2 0-66,-1 0 1,1 0-1,4 0 1,-1 0 57,-4 0 1,4-5-1,-3 1 1,2 1-66,2 2 1,0-4 0,0 1 31,0 1 1,0 2-1,0 1 30,0 0 0,0-1 0,0 1-45,0 0 0,0 0 0,2-1 40,2-3 0,-3 2 0,5-2-16,0 2 0,-5-2 0,5-2 0,-2 0 31,1 0 1,3-2 0,-2 2-4,1-1 0,2 2 1,4-2-3,0 1 0,-4-4 1,-2 3-1,0-2-28,0 1 1,-3 0 0,5-2-18,1 2 1,0 0-1,0-2 17,-1 2 1,0-1-1,4-4-54,0 0 1,-1 0-1,1 0 33,0 0 0,0-4 0,0-2 1,0 0-45,0 0 1,0-2-1,0 2 1,0 0 22,0 0 1,-1-4-1,-2 3 1,-2-2-12,2 1 1,-2 3 0,0-2 0,1 0-6,-2 0 1,3 3 0,-4-4 0,0 1-72,-1 0 1,4 3 0,-3-5 74,1-1 1,2-2-1,2-1 23,-2 0 0,1 0 0,-4 1 18,1-1 0,-4 4 0,2 2 0,0 0-2,-1-1 1,0 0 0,-4-5 84,0 0 1,0 0 0,0 0-56,0 0 0,0 0 1,0 0-1,0 0 0,0 4 0,0 1 0,0-2 0,0-2 23,0-1 0,0 0 1,0 0-1,-1 2-30,-3 2 0,2-2 0,-4 2 0,2-3 29,0-1 0,-5 1 1,5-1-1,0 0 66,-2 0 1,-1 0 0,-5 0-68,3 0 0,-1 4 1,5 2-1,-3 1 47,-2 3 0,3-2 0,-2 0 4,-1 2 1,-1 2 0,-2-1-46,0-2 1,0 3 0,0-4 0,0 4 7,0 1 0,3 0 1,-1 0-1,-4 0 13,1 0 1,4 0-1,1 0 1,-1 0 42,-2 0 1,4 0 0,-1 0-52,-1 0 1,-1 0-169,-2 0 1,0 1 0,0 2-90,0 2 0,1 5 0,2-2 0,1 2-2094,-1-1 0,3 3 2287,-1-4 0,-1 9 0,-4 4 0</inkml:trace>
  <inkml:trace contextRef="#ctx0" brushRef="#br0" timeOffset="4367">158 52 7475,'-7'-6'-404,"1"5"766,6-5 175,0 6 467,0 0 0,5 2-870,-1 2 0,6-1 0,-1 5-155,2 2 0,2-2 0,-1 0 0,-2 1-4,-2-2 1,1 3-1,4-4 1,-1 1 5,-4 3 1,4-3 0,-4 2 0,4 0 56,1-2 0,0 4 0,0-2 19,0 3 1,0 1 0,0-2 0,-2-1-27,-2-1 0,2-5 0,-2 5 0,2-1-25,2 0 0,-1 3 0,-2-4 0,-1 2-20,1 0 0,1-5 1,2 3-1,0 0-8,0 1 0,0 0 0,0 4 13,0-4 1,0 2-1,-2-4 1,0 0-18,-3 0 1,1-1-1,4-2 1,-2 3 16,-2 1 1,2-2-1,-2 2 1,1 0 23,-1 0 0,2-2 0,-2 3-7,2 2 0,2-3 0,0 2-3,0 1 1,-1-3-1,-2 1-102,-1-3 0,-1 4 38,5-5 53,0 6 0,-4-7 0,-1 4 1,1 1 6,-2-1 0,3-3 0,-4 3 0,1 1 54,3-1 1,-2-3-1,0 3 1,1 0-9,-2 1 0,5-4 1,-4 3-1,2 0-49,-1 1 0,2-4-46,-2 5 0,-2-5 0,2 3 0,1 0-16,2 0 0,-1-2 0,-1 2 1,-3 0 39,-1 0 0,4-2 0,-1 3 52,2 2 0,2-2 1,0 0 36,0 2 1,-1-2 0,-2 0-1,-2 1-46,3-2 0,0 3 0,2-4 0,-1 1-44,-4 3 1,4-4 0,-5 0 0,2-2-18,-1 0 0,-4 5 0,5-5 0,0 1 18,-2 0 1,3-2-1,-4 4 1,1 1 3,3-1 0,2-3-70,1 5 1,0-5-234,-1 5 266,-4-6 1,-1 2-142,-3-5-132,-2 0-82,3 0 1,0 2-882,-1 2 1293,0-2 0,2 9 0,1-4 0</inkml:trace>
  <inkml:trace contextRef="#ctx0" brushRef="#br0" timeOffset="4793">1298 983 7834,'-8'0'1015,"3"0"1,6-4-866,3-1 0,-1 1 0,6 4-29,1 0 0,-3 0 0,2 0-52,1 0 0,2 0 0,0 0 0,1 0 22,0 0 1,0 0-1,0 0 1,0 0 45,0 0 0,0 0 0,0 0-44,0 0 0,0 0-121,0 0 0,-6-1-62,-2-4 1,-4 3 103,-1-7 0,-1 0 0,-2-4-124,-2 0 0,-5 0 0,3 0 0,-3 0-327,-3 0 1,3-5-1,-7-4 1,1-4-1380,-1-4 1816,-4 8 0,-5-14 0,1 9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2:47.213"/>
    </inkml:context>
    <inkml:brush xml:id="br0">
      <inkml:brushProperty name="width" value="0.08578" units="cm"/>
      <inkml:brushProperty name="height" value="0.08578" units="cm"/>
      <inkml:brushProperty name="color" value="#E71224"/>
    </inkml:brush>
  </inkml:definitions>
  <inkml:trace contextRef="#ctx0" brushRef="#br0">144 1 8583,'0'13'116,"0"0"0,-2-5 0,-1 1 0,-3 0 0,1-1-131,-1 1 1,-3 0 0,4 4-14,-3 0 0,4-1 1,-5 1-1,1 2 1,-1 1 26,0 1 1,2 0-1,-3-4 1,3 0-175,1 0 1,-2 0-6,3 0 0,-3-4 124,3-1 164,1-5-58,4 3 1,1-6 151,4 0 0,-2 0 1,5 0 63,2 0 1,-2 0 0,0 0-162,2 0 0,2 0 0,1 0-103,0 0 0,0 0 1,0 0 22,0 0 0,0 0 0,-1 0 0,1 0-142,0 0 0,-4-4 0,0-1 22,1 2 0,-3 2-151,2 1 71,-7 0-71,4 0-22,-6 0 0,-1 0-248,-4 0 1,3-1 107,-7-4 0,2 2 0,-3-5 296,1-2 0,5 4 1,-3 0-1,-1 0 130,1-2 1,3 1 56,-5-2 0,6 0 0,-2-2 304,-1 2 1,4 2 294,-2 3-115,3 2-275,1-4-219,0 6 1,0 2 31,0 2 0,0-1 1,0 6-1,0 1-38,0 1 1,0 2 0,0 0 0,0 0-29,0 0 1,0 0 0,0 0-1,0 0-45,0 0 1,0 4 0,0 0-171,0-1 1,0-1 0,0-2-410,0 0 0,0 0-160,0 0 753,0-6 0,0-1 0,0-6 0</inkml:trace>
  <inkml:trace contextRef="#ctx0" brushRef="#br0" timeOffset="306">247 260 7732,'13'0'344,"0"0"0,-4 0 1,-1 0-380,2 0 1,2 0 79,1 0 0,0 0-447,0 0 52,0-6 0,-5 5-459,1-3 305,-6 2 504,-3 8 0,-7-5 0,-6 5 0</inkml:trace>
  <inkml:trace contextRef="#ctx0" brushRef="#br0" timeOffset="558">300 155 8544,'0'9'826,"0"0"-887,0 1 0,1 1 1,2 2 4,2 0 1,-1 0 0,-4 0-1,0 0-76,0 0 0,0 0 0,0 0-134,0 0 0,-4 0-1047,-1 0 1313,1 0 0,4 0 0,0 0 0</inkml:trace>
  <inkml:trace contextRef="#ctx0" brushRef="#br0" timeOffset="1016">455 131 10227,'5'8'209,"-3"-1"1,2-3-272,-3 5 1,4-2 0,1 0-90,1-1 1,-3-2 0,3-2 0,0 1-178,1 1 1,-4 2 178,5-2 1,-2-1 0,1 6 81,-3 1 1,-5 1 0,-3 2 0,-3 0-30,-1 0 1,-2-4 0,-4-1 0,2 2-125,2 2 0,-2 1 70,2 0-170,-2 0 385,3-6 11,3-1 1,10-2 40,4 0 0,-2 1-97,2-5 0,-1 0 0,4-2-135,-3-2 0,2 2 0,-4-3-366,1-1 481,3 5 0,-10-5 0,5 6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2:39.153"/>
    </inkml:context>
    <inkml:brush xml:id="br0">
      <inkml:brushProperty name="width" value="0.08578" units="cm"/>
      <inkml:brushProperty name="height" value="0.08578" units="cm"/>
      <inkml:brushProperty name="color" value="#E71224"/>
    </inkml:brush>
  </inkml:definitions>
  <inkml:trace contextRef="#ctx0" brushRef="#br0">91 0 9979,'-7'6'-46,"-3"1"1,4 6-1,0 0-92,1 0 1,-5 1 0,2 2-1,1 2 56,3-3 1,-2 4 0,2 0 0,-1 0 32,0-1 1,3 0-1,-2-4 1,3 2-16,1 1 1,1-1 0,2-6-1,1-1 17,-1 1 0,4-5 0,2 1 12,2 0 0,-2-5 0,0 4 0,-1-5 6,0-5 1,3 3-1,-4-7 1,2-1 56,0-2 0,-7-1 0,4 0 1,-2 0-45,1 0 0,-1 1 0,-4-1 16,0 0 0,-1 4 0,-4 0-4,-3-1 1,-4 4 0,-1 2-106,0 3 1,0 1 0,0 0-1079,0 0 1187,0 5 0,0 3 0,1 5 0</inkml:trace>
  <inkml:trace contextRef="#ctx0" brushRef="#br0" timeOffset="383">196 169 7868,'-7'0'622,"1"0"0,7 0 1,4 0-661,3 0 0,0 0 1,0 0-101,2 0 1,2 0-174,1 0 1,0 0-354,0 0-110,-6 0-9,-1 0 783,-6 0 0,-6-6 0,-1-1 0</inkml:trace>
  <inkml:trace contextRef="#ctx0" brushRef="#br0" timeOffset="640">234 104 8166,'0'-7'1104,"0"1"1,0 7-1111,0 4 0,-2-2 0,-1 5 0,-1 2-22,1 2 1,2-4 0,1 1 0,0 1-201,0 2 1,0 1-1,0 0-69,0 0 1,0 0-1,0-1-905,0 1 1202,0 0 0,0 0 0,0 0 0</inkml:trace>
  <inkml:trace contextRef="#ctx0" brushRef="#br0" timeOffset="990">363 65 10165,'2'9'346,"1"-1"1,1 2-227,-1 2 0,-2-3 1,-1-1-1,0 2-24,0 2 0,0 2 0,0 2 0,0 1-153,0-1 1,0-1-1,0-3 1,0 1-728,0 0 0,0 0 784,0 0 0,0 0 0,0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2:30.893"/>
    </inkml:context>
    <inkml:brush xml:id="br0">
      <inkml:brushProperty name="width" value="0.08578" units="cm"/>
      <inkml:brushProperty name="height" value="0.08578" units="cm"/>
      <inkml:brushProperty name="color" value="#E71224"/>
    </inkml:brush>
  </inkml:definitions>
  <inkml:trace contextRef="#ctx0" brushRef="#br0">65 0 10510,'0'13'347,"0"0"0,0 0-192,0 0 1,-4 0 0,0 0-1,1 0-197,1 0 0,-2 0 0,-2 1 1,0 2-173,1 1 1,-1 1-1,3-5 1,-1 0-306,1-1 0,-3 1 0,2 0-290,1 0 0,1-4 809,2 0 0,0-6 0,0 2 0</inkml:trace>
  <inkml:trace contextRef="#ctx0" brushRef="#br0" timeOffset="384">129 104 8629,'0'13'351,"0"-5"1,-1 1 0,-2 1-296,-2 2 1,1-4-1,4 1 1,0 1 177,0 2 0,0 1-657,0-1 1,2 0 257,2-3 0,-1-4 0,5-5 91,2 0 0,2-1 1,1-3-1,-2-5 83,-2-3 0,3 0 0,-5-3 0,1-1 0,1-1 0,-2 0 1,2 4-1,-3 0-8,-1 0 1,-3 0-1,2 0 53,-2 0 1,-2 4 0,-2 2-1,-2 1 1,-3 2 0,-6 4-178,0 0 0,0 0 0,0 0 1,0 2-257,0 2 1,4-1-1,1 5 379,-2 2 0,-2 2 0,-1 1 0</inkml:trace>
  <inkml:trace contextRef="#ctx0" brushRef="#br0" timeOffset="748">310 130 7478,'0'7'919,"0"-1"-355,0-6 116,0 0 0,6 0 0,3 0-601,2 0 0,2 0 0,0 0-130,0 0 1,0 0 0,0 0 0,0 0-122,0 0 1,0 0-1,0 0-559,0 0 0,-4 0 65,-1 0 0,-6 0 20,-2 0 0,-6 0 646,-7 0 0,0 0 0,0 0 0</inkml:trace>
  <inkml:trace contextRef="#ctx0" brushRef="#br0" timeOffset="1007">402 77 10789,'-7'1'76,"3"4"1,2 2 0,1 6-1,-2 0 1,-1 0-557,1 0 1,0 0-1,0 0 124,-1 0 1,-1 0-1,5 0-341,0-1 1,0-3-219,0 0 915,0-6 0,6 2 0,1-5 0</inkml:trace>
  <inkml:trace contextRef="#ctx0" brushRef="#br0" timeOffset="1491">597 64 8672,'-8'1'1483,"4"4"-1272,3 3 1,-4 4-1,1 1-62,1 0 0,2 0 0,1 0 1,0 0-416,0 0 0,0-5 0,0 1-1,0 1 0,1 0 0,2 0 0,3-3-10,1-1 1,-3-2-1,5-4 209,1 0 0,-3-1 0,2-2 0,-1-3 3,0-1 1,3 3 0,-4-6 0,2-2 113,0 1 1,-5-5 0,3 7 0,-1-2 86,-3-2 0,-2 4 1,-1 0 68,0-1 0,0-1 1,-1-2-127,-3 0 0,-4 6 0,-5 2 0,2 3-174,2-3 1,-2 4 0,2-3 0,-2 4-404,-2 4 498,-6-3 0,4 11 0,-3-5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1:22.468"/>
    </inkml:context>
    <inkml:brush xml:id="br0">
      <inkml:brushProperty name="width" value="0.08578" units="cm"/>
      <inkml:brushProperty name="height" value="0.08578" units="cm"/>
    </inkml:brush>
  </inkml:definitions>
  <inkml:trace contextRef="#ctx0" brushRef="#br0">207 1102 11163,'0'18'281,"0"-1"1,-1 0-239,-3 2 1,2 1-1,-3 6 1,0 0-120,1 0 0,-2 0 1,3 0-1,-1-1-3,1 1 0,0-4 0,0 0 0,-1-1-106,1-1 1,2-1 0,1-6 0,0 0-249,0 0 0,0 0-494,0 0 644,0-6 0,0-3 49,0-8 1,0-3-1,0-6 1,0-2-153,0-2 0,0 3 0,0-5 386,0 0 0,0 5 0,0-5 0</inkml:trace>
  <inkml:trace contextRef="#ctx0" brushRef="#br0" timeOffset="543">195 1129 7787,'0'-8'1108,"0"-1"1,5 6-862,4-1 0,2 2 1,2 2-79,0 0 0,-4-4 0,0 0 1,1 1 7,1 1 0,2 2 1,0 0-255,0 0 1,0 0-1,0 0-138,0 0 0,-4 6 0,-2 3 46,-1 2 0,-2 2 0,-4 0 1,-2 0-30,-2 0 0,1 0 0,-5 0 0,-2 1 63,-2 4 0,-1-8 0,0 3 1,0-2-145,0 1 1,0-1 0,0-1 374,0-1 417,0-6-429,6 3 1,1-8 0,8-2 0,2-5 0,-1 2 1,6 0-1,1 0 60,1-1 0,2 6 1,0-3-79,0 4 1,0 1 0,0 0 0,0 0-28,0 0 0,0 0 1,0 0-1,0 0 1,-6 6 0,-1 1 0,-2 1-185,0 1 1,1 0 0,-5 4 0,0 0 104,0 0 0,-2 1 0,-2 2 0,-5 1 38,-2-1 0,-2-2 1,0-1-1,0 0 0,0 0 0,0-4 1,0-2-1,0 0 23,0 0 0,0-4 0,0 2 0,0-4-220,0-1 1,5 0 0,-1-1-680,-1-4 1,3-2 876,-2-6 0,6-6 0,-2-1 0</inkml:trace>
  <inkml:trace contextRef="#ctx0" brushRef="#br0" timeOffset="1499">130 1025 7979,'-7'0'2035,"-1"0"-1867,4 0 0,1 0 1,-4 2 14,1 2 1,2-1 0,2 4 0,0 1-183,-3-1 1,-3 1 0,2 5 78,-1 0 1,2 0 0,-2 0 0,1 2 36,3 2 1,-2-3 0,-1 4 0,0-3 9,0 3 0,2-4 1,4 3-1,0-2-65,0-2 1,-4 0 0,-1 0 0,3 0-65,0 0 0,2 4 1,0 0-1,0 0-1,0 2 1,0-4 0,0 2 0,0-3 13,0-1 1,4 0 0,1 0 36,-2 0 0,2 0 0,1 0 1,1 0 1,2-2 0,3-1 0,-2-2 28,-2-3 0,1 4 1,4-3-1,0 0 54,0-1 1,0 4 0,0-5 0,0 1-46,0 0 1,0-3 0,0 2 0,-1-1-20,1 1 1,0-2 0,0 2 94,0-2 0,6-2-225,3 0 0,-2-2 0,0-1 1,-1-3 39,-4-1 0,0 3 1,-1-5-1,2-1 25,1-1 1,1 2 0,-5 0 0,0 1-75,0 1 0,0-3 0,-1 4 0,1-1-9,0-4 1,0 1 0,0 0 0,-1 2-31,-4-2 0,3-2 0,-6-1 1,1 0 10,0 0 1,0 0 0,-4 0 0,3-1-9,-2-3 1,-2 2-1,-1-3 1,0 0 43,0 1 1,0-5 0,0 5 0,0 1 158,0 2 1,-1-3-1,-2-1 1,-3 1-2,-1-2 0,0 3 1,-3-4-1,2 2-62,3 2 1,-4 1 0,3 1 0,0-2-82,1-1 0,-4 0 0,3 4 0,-1 1 37,-3 3 0,3-2 0,-2 4 0,-1-2 25,-1 0 0,2 7 0,0-4 0,-1 1 44,-1 1 1,-7 0 0,1 4 0,1 0 96,2 0 1,-3 0-1,-1 0 1,1 0 27,-2 0 0,5 0 1,-5 1-1,2 2-74,0 1 0,-1 5 1,5-5-1,0 1-128,1 0 0,-1-3 0,0 4 1,0-2-147,0 0 1,4 5 0,0-3-1686,-1 1 0,5 2 1850,0 4 0,-2 5 0,0 2 0</inkml:trace>
  <inkml:trace contextRef="#ctx0" brushRef="#br0" timeOffset="2626">1815 1194 11351,'0'-13'120,"0"4"0,0 1-447,0-2 1,-4 2 0,0 0 206,1-2 1,-3 3-1,2-2 233,1-1-49,-4 4 0,4-4 25,-6 6 1,2 1 0,-3 6-51,1 1 1,5 6 0,-5-3-1,1 2-7,0 0 1,-2-1 0,5 5 0,-1 0 28,0 0 0,-4 4 1,3 1-1,-2-3-30,1 0 0,3 2 0,-2 2 0,0 0 24,0-1 0,4 4 0,-2-3 1,4-1-213,1 1 0,0-2 0,0-4-43,0 0 1,6-1 0,2-4 94,4-3 1,2-4 0,2-2 0,1-4-130,-1-3 0,-1-4 0,-2-1 0,0-1-410,0-3 1,-2 2 643,-2-2 0,2 3 0,-4 1 0</inkml:trace>
  <inkml:trace contextRef="#ctx0" brushRef="#br0" timeOffset="3550">1633 987 7699,'-9'0'1755,"1"0"-1532,5 0 0,-4 0 1,4 1-49,-2 3 1,0 2-1,2 4 67,-2-1 1,-3-1-1,2 5-107,-1 0 0,4 0 1,-3 0-1,2 0-26,0 0 0,-2 0 1,3 0-1,-3 0-31,-1 0 1,4 1 0,-1 2 0,1 2 26,-1-3 1,2 0-1,-2-2 0,1 0-91,-1 0 1,2 1-1,-2 2 1,2 1-61,2-1 1,0-2 0,0-1-1,0 0 70,0 0 0,0 0 0,0 0 0,0 0-19,0 0 1,5 0 0,-1 0 0,0 0 9,2 0 0,-3 0 0,6-2 0,-1 0-181,0-3 1,3-3 0,-2 3 141,2 2 1,1-3-1,-2 1 1,-2-3 1,3-2 1,0-1 0,2-2 67,0 0-1,0 0 1,0 0 0,1 0 57,4 0 0,-4 0 1,3 0-1,-2-2-62,-2-2 1,4 1 0,0-6-1,-1 1-98,-2 1 0,4-5 1,-1 3-1,-1-2-38,-2-2 1,-1 0 0,0 2-1,-1 0 47,-4 3 1,4-1-1,-5-4 1,2 2-18,-1 2 0,-3-2 0,3 2 1,1-3 133,-2-1 0,3 0 1,-4 0 17,1 1 0,-4-1 0,1 0-14,-2 0 0,2-5 0,0 1 0,-1 1-58,-1 2 0,-2 1 0,0 0 0,0 0-23,0 0 0,-2 0 0,-1-1-28,-1-4 0,-5 4 0,4-3 0,-1 2 25,0 2 0,0 2 0,2 1 0,-3 1 11,0-1 1,-1-2 0,4 0 65,-5-1 0,-2 0 0,-1 0 1,2 1-9,2 3 1,-1-1-1,-4 6 1,0 0 31,0-2 1,-1 5 0,-2-4-1,-1 4-9,1 1 1,1 0 0,2 0 0,-1 0-106,-3 0 0,2 6 0,-2 1 0,3 1-183,1 1 1,0-2 0,1 3 0,2-2-2820,2-3 3026,5 5 0,-3-2 0,6 5 0</inkml:trace>
  <inkml:trace contextRef="#ctx0" brushRef="#br0" timeOffset="5082">3034 1181 7964,'0'-7'2559,"0"1"-2158,0 6 0,0-1-254,0-4 0,1 2-140,3-5 1,-2-1-58,2-4 1,-2 0 70,-2 0 1,0 5 0,-2 0-1,-1 1 18,-1 0 0,0 3 0,2-4 15,-2 3 1,2-1 0,-3 3-26,-1-1 0,4-2 49,-2 2-48,-3 2 0,4-4 0,-6 6 6,-1 0 1,3 0 0,-2 2-16,-1 2 0,3-1 1,-1 6-1,-3 1-94,0 1 0,2 2 0,1 0 1,-2 2-41,-2 2 0,1-3 0,0 5 0,3-2 24,-2 1 0,0 3 0,0-2 1,2 0-222,3-1 1,-4 1 0,5-3 124,1 1 1,1 1 175,2-6 0,2 0-8,2-3 0,-1-4 1,6-5 134,1 0 1,1 0 0,2 0-33,0 0 0,0-4 0,0-2 1,0 1-32,0-1 1,0-3 0,0 5-158,0 1 0,-2 0 0,-1 0-3,-1-1-102,-6 0 100,3-2 0,-8 4 1,-2-2 40,-5 3 1,2-4 0,-2 1-102,-1 1 1,3 2 0,-1 1-53,-3 0 1,4 0 295,-1 0 1,3 0 0,-2-2 363,1-2-65,2 2-195,4-3 1,6 5 15,2 0 0,4 0 0,1 0 0,0 0-85,0 0 0,0-2 1,0-1-1,0-1-78,0 1 1,0 0-1,0 0 1,0-1-39,0 1 0,-5 0 0,1 0-1783,1-1 929,-4 0 0,-2 5 0,-8 4 478,-5 3 1,-1-1 0,0 1 379,1-3 0,5 1 0,-5-2 121,6-2 1066,-2 4-508,5-6 1,0 1 33,0 3 0,4-1-481,0 6 0,1 0 0,-5 4-130,0-1 0,0 1 0,0 0 9,0 0 0,0 0 1,0 0-387,0 0 0,1-1 1,2-2 137,1-2 137,1-5 0,-5 3 0,0-6 0</inkml:trace>
  <inkml:trace contextRef="#ctx0" brushRef="#br0" timeOffset="6258">2787 958 7627,'-7'0'1388,"0"4"-1086,3 0 0,1 6 1,-4-1-81,1 3 0,0-4 1,3 1-29,-1 1 0,-2-3 0,3 2 32,-1 1 1,-2-3 0,3 2-132,-1 1 1,-2 1 0,3 2 0,-1 0-48,1 0 0,-3 0 0,2 0 1,1 0-52,2 0 1,1 0-1,0 0 1,0 0 38,0 0 1,0 0-1,0 0-25,0 0 1,0 0 0,0 0 0,0 0 20,0 0 0,0 0 0,0-1 48,0 1 0,1 0 0,2 0 13,1 0 0,5 0 1,-3 0-3,1 0 0,-3 0-43,5 0 0,-2 0 0,3-1 0,-3-2 0,1-3 40,-1-1 1,1 4 0,5-3-35,0 0 1,-4 0 0,0-4-14,1 1 0,1 5 0,2-3-39,0 1 0,0-4 1,0 1-33,0-2 0,0-2 0,0 0 1,0 0-13,0 0 0,0 0 0,0 0 0,0 0-13,0 0 1,0 0 0,0 0 0,0 0 115,-1 0 0,1 0 1,0 0-58,0 0 1,0-5-1,0 0-69,0-3 1,0 4 0,0-5 0,0-1-106,0-1 0,0-2 0,0 0 0,0 0 30,0 0 0,-4 0 0,-1-1 0,2-2 42,2-1 1,-4-1-1,1 7 1,0 1 17,-2 1 1,0 0-1,-4-4 70,1 1 1,1-1 0,-4 0-4,3 0 1,-2 4 0,2 0 0,-2-1-9,-2-1 1,0 2 0,0 0-1,0-1 7,0-1 1,0-2-1,0 0 18,0 0 1,0 0 0,0 0 138,0 0 0,0 0 1,-2 0 32,-2 0 0,-2 0 0,-4 2 0,1 1-81,-1 1 0,5 0 1,-1-2-1,0 1-35,-3 1 1,2 1 0,0-5-17,1 0 1,-4 0 0,3 0-28,0 0 1,-3 4 0,4 2 163,-1 1-131,-2-4 0,-4 7 0,0-4 70,0 1 1,0 0-1,0 4 15,0-3 0,0-3 0,0 3 0,0 2-32,0 2 1,5-3-1,-1-1-52,-1 2 0,-1 2 0,-2 1 1,0 0-1,0 0-75,0 0 0,0 0 0,-2 0 1,0 1-148,-3 4 0,0-2 0,2 5 0,-3 1-128,-1-2 0,4 5 0,-1-5 0,2 1-528,2 1 1,0-2-1,2 3-1577,2-1 1327,3-6 1077,6 3 0,0-1 0,0 3 0</inkml:trace>
  <inkml:trace contextRef="#ctx0" brushRef="#br0" timeOffset="7868">610 869 9112,'9'-1'116,"-1"-4"1,1-2 0,4-4 0,0 0-65,0 3 1,0-1 0,0-4 0,0 0-152,0 0 0,0 0 0,0 0 1,0 0 22,0 0 0,1 0 0,2 2 0,1 1 34,-1 1 1,-2 1 0,-1-5-1,0 0 19,0 0 1,0 0 0,0 0-1,2 0 25,2 0 1,-3 0 0,4 0 0,-4 0-10,-1 0 1,0 2 0,-2 0 0,-1 3-37,-1-2 0,0-2 1,4-1-1,0 0 17,0 0 0,-2 3 1,-1 0-1,-1-1 20,1 1 1,1-1 0,2-1 0,0-1 34,0 0 0,-4 4 0,0 0 1,1-1-23,1-1 1,2-1 0,0 2 0,-1 1-16,-4-1 1,4 0 0,-5 0 0,2 3-28,-1 1 1,-3-2-1,2 2 1,0 0 18,0 0 0,-2 1 1,3 0-7,2-3 0,-3 0 0,2 1 79,1 2 1,-3-4 0,1 3 27,-3-1 1,5 3-94,-1-5 1,1 0-1,0-2-36,-1 2 0,-5-1 0,5 4 21,1-1 1,-3 0 0,0-3-39,-1 1 0,3 5-21,-5-5 105,0 6-338,-4-2-272,0 5 366,0 0 0,0 5 0,0 3 0</inkml:trace>
  <inkml:trace contextRef="#ctx0" brushRef="#br0" timeOffset="8503">674 596 9957,'0'13'140,"0"0"0,0 0 0,-1 0 0,-2 0-104,-2 0 0,-5 4 0,2 0 0,-2 0-88,1 2 1,-3-4-1,5 2 1,-1-3-101,-1-1 1,2 0-1,-3 0 176,1 0 17,6-6 0,-3 0 91,6-2 0,2-4 75,2 4 0,3-4-48,6-1 1,0 1-1,0 2-85,0 2 0,-4-1 0,-1-4-117,3 0 1,0 1 0,2 2-1,0 2-145,0-3 0,0 0 0,0-2 0,0-2-415,0-2 0,4 1 1,2-5-1,-1-2 603,1-2 0,4-1 0,-3 0 0</inkml:trace>
  <inkml:trace contextRef="#ctx0" brushRef="#br0" timeOffset="9294">1789 235 7762,'0'-13'-134,"0"0"-311,0 0 0,0 4 688,0 1 170,0 5-21,0-9 350,0 11 48,0-5-158,0 6-9,0 0-496,0 6 1,0 1-1,0 6 5,0 0-103,0-6 0,0 5 0,0-4 0,0 4 12,0 1 1,-1 0 0,-2 1 0,-1 4-86,1 3 0,2-1 0,1 0 1,-2 1-18,-2-1 0,2 0 1,-2 3-1,3-1 35,1 1 1,0-3 0,0 0 0,-2 0 9,-2 0 0,2 0 0,-2 3 0,3-2-52,1-3 0,0 4 0,0-5 0,0-1-131,0-2 1,0-1 0,0 0-124,0 0 0,0-4-228,0 0-71,0-6 327,0 2 0,0-16 0,0-4 1</inkml:trace>
  <inkml:trace contextRef="#ctx0" brushRef="#br0" timeOffset="9644">1634 686 7727,'0'-9'848,"0"0"286,0 6-235,0-2-644,0 5 1,1 1 0,4 3-98,3 5 0,0-2 1,-1 2-1,0 1-80,0 1 0,-3 1 0,4-2 1,-1-1-185,0 1 0,-3 1 1,5 1-1,0-2 1,-2-1 0,3-5 1,-4 3-1,-1 0-266,1 0 227,4-4 55,-2 9 0,4-12 0,1 0-278,0-7 1,0-11-1,0-5 1,2-4-452,2-3 1,-3-5 817,4 5 0,2 0 0,0 4 0</inkml:trace>
  <inkml:trace contextRef="#ctx0" brushRef="#br0" timeOffset="10767">2230 14 8314,'0'-8'331,"0"3"114,0 5-51,0 0-2,0 5 0,0-2-254,0 6 0,2-6 1,0 3-102,3-1 1,3-2-1,-2 4 1,0 1 39,0-1 0,-1-4 0,-2 3 0,3-2-14,1 0 1,-2 5 0,2-3-79,-1 1 0,2-3 1,-2 3-1,0 0 42,-1 1 0,6 0 0,-4 5-43,0 0 1,3-4 0,-4-2 0,0 0-33,-1 0 1,5 2 0,-1 4 40,3 0 1,-4-1 0,1-2 0,-1-2 12,0 2 1,3 2 0,-4 1 13,1 0 0,2-5 0,-5 1 0,1 1-13,0 2 0,3-4 0,-4-1 0,1 1-5,0-1 0,2-3 0,-2 5 2,1 1 0,-2-3 0,2 2 0,0-1 80,0 0 0,-2 3-64,3-2 0,0 2 0,2 1 0,-3-2 0,-1-1 0,4-1-31,-2 5 1,-1-1 0,1-2 0,-1-3-14,0-1 0,-3 2 0,4-2 1,-1 0 22,0 0 0,-3 4-2,5-2 1,-2 0-1,3 0-11,-1 2 0,-5-4 0,3 0-1,-1 0 0,3-4 0,-3 6 25,1-3 0,-3 4 0,5-5-117,1-1 0,-4 0 1,-1 0-635,1 1-449,-4 1 472,3-5 1,-6 0 717,-3 0 0,-4 5 0,-5 3 0</inkml:trace>
  <inkml:trace contextRef="#ctx0" brushRef="#br0" timeOffset="11301">2566 647 7748,'7'-6'1787,"-1"4"-677,-6-3-824,0 5 1,0 1 0,1 2 16,4 1 0,-2 2-142,5-2 1,-1-1 0,4 5 0,-3-3-101,2-2 0,-3 3 1,2-2-1,0 1-13,-2 0 1,4-2-1,-2 4-116,3-1 1,1 4 0,0-3 43,0 1 0,-5-3 1,-1-3-1,1 1 177,-1 1 0,-3 2-18,5-2-65,-1-2 79,5 9-148,0-9 82,-6 3 1,4-6 0,-7-3-61,-1-5 1,-2 2 0,1-1 0,1 1-294,1 0 0,0-2 1,-2-5-1,0-2-237,3-1 0,1-2 1,-4 2-1,3-5-214,-2-2 1,0 4 0,-1 1 720,3 0 0,-1 5 0,-4-5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6:07.921"/>
    </inkml:context>
    <inkml:brush xml:id="br0">
      <inkml:brushProperty name="width" value="0.08578" units="cm"/>
      <inkml:brushProperty name="height" value="0.08578" units="cm"/>
    </inkml:brush>
  </inkml:definitions>
  <inkml:trace contextRef="#ctx0" brushRef="#br0">1 297 10806,'12'0'268,"1"0"1,0 0-1,2 0-117,2 0 0,-1-4 0,4 0 1,-1 1-52,-3 1 0,2 2 1,0 0-1,-1-1-44,2-3 0,-5 2 0,3-2-649,-2 2 0,-2 2 128,0 0 1,-5 0 0,-1-1-243,-1-3 0,-1 1 285,-5-6 0,0 5 0,-2-3-270,-2 1 0,1-3 692,-6 5 0,1-6 0,-5 3 0</inkml:trace>
  <inkml:trace contextRef="#ctx0" brushRef="#br0" timeOffset="225">207 182 7725,'0'-9'1597,"0"0"-438,0 7-660,0-4-449,0 6 1,0 6 0,-2 2 0,0 5-56,-3 4 1,-3-1 0,2 6 0,-1 1-102,-3 1 1,2 1 0,1-2 0,1-2-60,4 3 0,-4-6 1,1 0-1,3-4-273,0-1 0,4-2 0,2-1 38,5-1 1,2-6 0,2 0 0,0-6 399,0-6 0,0-2 0,0-2 0</inkml:trace>
  <inkml:trace contextRef="#ctx0" brushRef="#br0" timeOffset="498">311 362 7639,'-9'13'588,"0"0"0,6 0 1,-1 0-10,3 0 1,1-4-544,0-1-33,0-5 1,5 3 0,4-6-77,3 0 1,1 0 0,-1 0 0,1-2-80,0-2 1,0-3-1,-1-6 1,-2 1-47,-1 4 1,-7-4-1,3 4 212,-4-4 1,-1 3 0,0 1 14,0-2 0,-1 3 1,-4-1-5,-3 3 0,1-4 0,-2 5 0,-1 1-430,-2 1 0,-1 2 0,0 0-1144,1 0 1549,4 0 0,-3 0 0,4 0 0</inkml:trace>
  <inkml:trace contextRef="#ctx0" brushRef="#br0" timeOffset="1042">519 284 7564,'-13'0'-1463,"6"0"2404,1 0 210,6 0-369,0 0 1,6 0-453,2 0 1,0 0-1,0 0 1,2-1-254,2-3 1,1 2 0,0-2 0,0 2-54,0 2 0,4 0 0,0-1 1,-1-2-450,-2-1 0,-1-1-314,0 5 1,-4 0 240,0 0 1,-8 0-1,-1 0 74,-7 0 1,-5 0 0,-1 0 138,0 0 1,0 0 284,1 0 0,3-5-37,0-4 0,6 2 646,-1-2-206,3 1 1473,1 0-1239,0 3 0,-2 5-594,-2 0 0,-2 5 0,-3 4 0,4 3-14,-1 0 1,3 1-1,-4 2 1,1 1-69,3 1 0,-3 2 0,2-3 0,1 1-258,2-1 0,1-2 0,0-1-217,0 0 0,1-2 0,4-2 514,3-5 0,4-2 0,1-2 0</inkml:trace>
  <inkml:trace contextRef="#ctx0" brushRef="#br0" timeOffset="1772">856 350 7725,'7'-1'1746,"-3"-4"-1109,-2 4 1,-2-6-265,0 2 1,0 3-427,0-7 1,-2 6 0,-1-3-1,-1 1-294,1-4 1,2 2 0,-1-2-104,-2-1 0,3 3 1,-5-2 170,0-1 0,3 4 1,-5 2 250,-2 3 1,2 1 0,0 0 106,-2 0 1,-2 5 0,1 4 0,0 4-97,3 4 0,1-2 0,-3 2 0,2-3-71,3-1 1,0 0 0,5 0 0,0 0 37,0 0 1,0 0 0,0 0 134,0 0 1,2-2-25,2-2 0,-1-3 1,6-6-14,1 0 0,1-2 0,2-2 0,-1-5-17,-4-2 0,4-2 1,-5 0-1,2 0-144,-1 0 1,-3 0-1,2 0 1,0 0-650,0 0 394,-4 6 365,3 1 0,-6 8 0,0 2 1,-2 3 0,0 6 328,-3 0 1,1-4 0,4-1 22,0 3 0,0 0 1,0 2-112,0 0 0,0 0-217,0 0 0,0-4 0,1-2-321,4-2 1,2-2 0,6-8-183,0-8 1,0 0-1,0-6 482,0 0 0,5-1 0,3-6 0</inkml:trace>
  <inkml:trace contextRef="#ctx0" brushRef="#br0" timeOffset="2058">1102 0 9562,'-6'7'234,"3"6"1,-4-1 0,0 4-131,0 0 1,0 2 0,-3 1 0,1 1 34,-1 3 1,0 3-1,0 3 1,1 1-39,-1-1 1,3-2-1,0-1 1,1-1-35,3-4 1,1 2 0,2-5 0,0-2-282,0-2 0,2-3 0,2 0 0,5-4-95,2-2 1,2-2 0,2-6 0,1-4-275,1-4 1,2 1 0,-4-8 0,3 4 582,-2 1 0,-2-6 0,-1-1 0</inkml:trace>
  <inkml:trace contextRef="#ctx0" brushRef="#br0" timeOffset="3550">1671 259 9394,'0'-8'1446,"0"-1"-1246,0-1 1,0-1-1,0-2-15,0 0 0,-1 4-285,-3 0 0,2 5 0,-4-3-425,1 1 1,2 2 306,-6 4 1,0 0 0,-2 1 195,2 4 0,2-3 0,3 7-3,-5 1 0,2 0 0,0 0 0,-1-1 239,1 1 1,0 6-1,-3 1 1,1-1-186,-1-2 1,3 1 0,0 1 0,0 2-193,-1 2 1,6-4 0,-3 2 0,4-4-384,1-1 0,0 0 136,0 0 1,1-6-1,4-3 1,3-2-50,4-2 0,1-2 0,0-2 459,0-5 0,0 2 0,0-1 0,0-1-27,-1 2 0,1-5 1,0 4 73,0-4 1,-1 3 0,-2 2 979,-1 1-462,-7 2-337,4 4-210,-6 0 1,0 2-1,0 2 88,0 5 1,0 2 0,0 2-5,0 0 1,2-4 0,2-2-44,5-1 1,-2 2 0,1-3-32,3-3 0,0-2 0,2-2 1,0-4 2,0-1 0,-2-2 1,0-4-1,-3 0-213,2 0 0,-3 0 0,1 0 97,-3 0 1,0 0 0,-7 0 50,-2 0 1,1 5-1,-6-1 1,-1 0-5,-1 2 1,-2 0 0,0 4-208,0-1 0,0-1 1,0 5-245,0 0 0,6 2 489,3 2 0,4-2 0,4 2 0,5-3 0,2-1 0,2 0 0,1 0-4,4 0 0,-4-4 0,5 0 0,-2-1 72,0 0 1,1 3 0,-4-2 0,2 1 43,1-1 0,0 2 0,-4-2 0,0 3 25,0 1 0,-4 0 0,0 0 284,1 0 432,-5 0 23,1 0-821,-6 0 1,-1 0-177,-4 0 1,-2 1 0,-6 2 107,0 1 0,2 6 0,1-3 1,1 2-184,-1 0 0,0-5 0,0 3 0,3 0 301,1 1 0,2-4 55,4 5 1,1-5-67,3 5 1,-1-7 0,6 3-1,1-4 18,1-1 0,-2 0 1,0 0-99,1 0 1,1 5-1,2-1-26,0-1 0,-1 0 1,-2 0 26,-2 1 1,-5 2-89,2-2 1,-5 3 0,-5 5 236,-3-4 0,1 2 0,-2-4 1,-1 0-146,-2 0 0,-1 2 1,0-2-1,0 0-279,0 0 0,5-2 0,-1-4-594,-1 0 394,4 0 1,5-2 459,5-2 0,12-9 0,-2-7 0</inkml:trace>
  <inkml:trace contextRef="#ctx0" brushRef="#br0" timeOffset="4091">2086 273 9347,'11'-1'874,"0"-2"-706,-3-1 1,1-1 0,4 5 0,0 0 20,0 0 0,0 0 0,0 0 0,0 0-295,0 0 0,0-1 1,-1-2-1,1-1 6,0 1 1,0 1-1778,0 2 1129,-5 0 0,-4 0 372,-8 0 1,-4 0 0,-5 0 199,0 0 1,0-1-1,0-2 143,1-1 0,4-6 1,3 3 14,-1-1 0,4-3 0,-2 2 265,3-2 0,1 2 372,0 0 0,0 5 260,0-5 454,0 7-703,0-4-543,0 6 0,0 6 1,0 2-10,0 4 0,-2 5 0,-1 0 0,-2 1-20,-3 0 1,5 1 0,-2 4 0,0-3-18,1-1 0,0 3 1,4-5-1,0-1-99,0-2 1,0-1-1,1-1-193,3-4 1,2-1 0,4-4 0,-1 2 28,1-3 1,2-2-1,1-4-486,-1-5 0,0-2 0,-2-1 708,-1 4 0,-6-4 0,2 5 0</inkml:trace>
  <inkml:trace contextRef="#ctx0" brushRef="#br0" timeOffset="4471">2565 234 7343,'8'0'1350,"-3"0"0,-3 0-2052,2 0 702,-2 0 0,9 0 0,-4 0 0</inkml:trace>
  <inkml:trace contextRef="#ctx0" brushRef="#br0" timeOffset="4638">2565 325 9250,'6'7'1197,"1"-1"-3161,6-6 1964,0 0 0,0 6 0,0 1 0</inkml:trace>
  <inkml:trace contextRef="#ctx0" brushRef="#br0" timeOffset="11580">3059 196 6406,'7'0'2454,"0"-5"-1846,-2 1 0,-3-2-79,7 2 1,-6 1-46,1-6 0,-2 5-329,-2-5 1,0 1 0,-2-4-225,-2 4 1,1-4 0,-6 3-207,-1-2 1,-1 2 0,-2 2 105,0 1 1,4 2 0,2 3 0,0-2 53,0-2 1,2 1 0,-3 4 34,-2 0 0,-2 0 6,-1 0 0,0 2 0,0 0 54,0 3 1,6 5-1,1-3-6,1 0 0,3 5 0,-2-4 0,2 4 42,2 1 0,0-5 0,0 1 0,0 1-16,0 2 1,5 1 0,1 0 0,-1 0 147,1 0 0,3 0 0,-4-1 1,3 1-106,2 0 1,-3-4 0,0 0 0,0 1-45,1 1 1,-1 2-1,3-1 1,-2-2-16,3-2 1,-4 1 0,0 4 0,0 0-21,0 0 0,-4-4 0,3-1-14,0 2 0,-5 2 0,3 1 14,-2 0 1,-2-5 0,-2 0 8,-2-3 1,-3 4-1,-6-5-18,0-1 0,0 3 1,0-2 5,0-1 1,0-1 0,0-2 45,0 0 0,0-5 0,0 0 88,0-3 0,0 0 0,2-5-42,2 0 1,-1 4 0,6 1 0,0-1 59,-2 2 0,4-5-133,-2 4 0,4-3 0,3 1 1,3 2-16,1-2 0,2-2 1,3 1-1,3 1 42,2 1 1,-2 0 0,3-4-1,0 0-21,-1 0 0,0 2 0,-2 1 0,-1 1-31,-1-1 0,3 4-778,-8 2-663,-2 3 1486,0 1 0,-18 5 0,-2 2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3:38.175"/>
    </inkml:context>
    <inkml:brush xml:id="br0">
      <inkml:brushProperty name="width" value="0.08578" units="cm"/>
      <inkml:brushProperty name="height" value="0.08578" units="cm"/>
      <inkml:brushProperty name="color" value="#E71224"/>
    </inkml:brush>
  </inkml:definitions>
  <inkml:trace contextRef="#ctx0" brushRef="#br0">0 0 10291,'13'0'-92,"-4"0"0,0 0 62,1 0 1,-3 0 0,2 0 36,1 0 0,-3 0 1,2 0-75,1 0 1,-3 0 0,1 0-19,3 0 1,-4 0-122,1 0 36,-5 0 147,3 0 0,-6 2 19,0 2 0,0-1-24,0 5 1,0 1 8,0 4 1,0 0 37,0 0-24,-6 0 0,5 0 0,-4 0 0,3 0-3,-3 0 1,4 0 0,-3 0 0,1 0-5,-2 0 1,4 0-1,-3 0 102,2-1-100,-4 1 1,5 0 0,-3 0 0,1-1-137,-2-3 1,4 2-304,-3-2-482,2-4 39,2 1 892,0-6 0,0-6 0,0-1 0</inkml:trace>
  <inkml:trace contextRef="#ctx0" brushRef="#br0" timeOffset="299">170 169 7809,'9'0'741,"-1"0"0,-3 0-431,3 0 0,1 0-444,4 0 1,0 0 0,0 0-72,0 0 1,-5 0 0,1 0-56,1 0 1,-3 0 0,2 0-59,1 0 1,-4-2-368,-2-2 175,-3 2 510,-1-3 0,-5 5 0,-3 0 0</inkml:trace>
  <inkml:trace contextRef="#ctx0" brushRef="#br0" timeOffset="543">247 65 8793,'0'13'-96,"0"0"178,0 0 1,0 0 0,0 0 0,-2 0-153,-2 0 1,2 0 0,-2 0-137,3 0 0,1-5 0,0 1-453,0 1 0,0-3 659,0 2 0,-6-1 0,-1 5 0</inkml:trace>
  <inkml:trace contextRef="#ctx0" brushRef="#br0" timeOffset="877">403 25 7700,'0'7'1231,"0"-1"1,0-4-1009,0 2 1,0-1-1,0 5 1,0 1-1,0 4-232,0 0 0,0 0 0,0 0 0,-1 1-99,-4 3 1,4-2-1,-3 2 1,2-2-186,2-2 1,-4 1 0,0 2 0,1 1-189,1-1 1,2-6 0,0-1 480,0 1 0,0-5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8:56.491"/>
    </inkml:context>
    <inkml:brush xml:id="br0">
      <inkml:brushProperty name="width" value="0.08578" units="cm"/>
      <inkml:brushProperty name="height" value="0.08578" units="cm"/>
    </inkml:brush>
  </inkml:definitions>
  <inkml:trace contextRef="#ctx0" brushRef="#br0">260 284 10201,'-9'0'507,"1"0"0,3 4 1,-3 2-679,-2 1 0,-2 0 0,-1 4 1,0-3 43,0 2 0,0 2 0,0 1 1,0-2 55,0-2 1,2 2 0,1-3 0,1 0 92,-1 1 0,3-5 1,0 5 77,1 1 1,-3-3-55,5 2 1,0-1-30,4 5 0,4-4 0,2-2 0,0 0 34,-1 1 0,5-6 0,-1 4 1,3-1-69,1-1 1,-1 0 0,1-2 0,0 1-66,0 1 0,0 2 0,0-4 73,0 3 1,0 1 0,0-4-1,-1 4 20,-4 1 1,2-2 95,-5 3 1,-1 1 0,-4 4-17,0 0 1,-6 0 0,-2 0 0,-4 0 2,-1 0 0,0-5 1,0 1-1,0 0-14,0-2 0,0 3 0,0-4 0,0-1-76,0 1 1,1-1 0,-1-5 0,0 0-158,0 0 1,0 0-1,0 0-691,0 0 1,4-6-1299,0-3 2142,7-2 0,-4-2 0,6 0 0</inkml:trace>
  <inkml:trace contextRef="#ctx0" brushRef="#br0" timeOffset="659">492 518 11661,'13'0'214,"0"0"0,0-1 1,0-2-1,0-1-23,0 1 0,1 1 0,2 2 0,2 0-160,-3 0 0,1-1 0,0-2 0,1-1-37,-1 1 1,-1 1 0,-2 2 0,0 0-103,-1 0 0,1-4 0,0 0 0,0 1-218,0 1 0,-4 2-940,0 0-876,-7 0 2142,4 0 0,-6 0 0</inkml:trace>
  <inkml:trace contextRef="#ctx0" brushRef="#br0" timeOffset="1019">751 349 11350,'9'0'636,"0"0"1,1 0-421,1 0 0,2 0 1,-1 1-1,-2 2-123,-1 1 1,-1 2 0,5-3 0,0 3-119,0 1 1,-4-3 0,-1 5-1,1 1-66,-2 2 1,3-4-1,-5 1 1,-1-1 62,2 0 0,-5 3 24,3-2 1,-2 2 0,-4 2-89,-2 0 1,-3 0 0,-6 2 0,-1 0-532,-4 3 1,2 0 0,-4-2 0,2 2-389,2-3 1,6-2 1010,1-4 0,0 3 0,-4-5 0</inkml:trace>
  <inkml:trace contextRef="#ctx0" brushRef="#br0" timeOffset="1628">1412 205 9276,'-1'13'777,"-2"0"0,-3 0-567,-1 0 1,-2 4 0,-3 2 0,-1 1-115,0 3 0,0 2 1,0 1-1,0 0 13,0-1 1,0 1-1,0 0 1,0 0-205,0 0 1,1 0-1,2-1 1,2-4-285,-2-4 0,2 2 0,1-2-380,1-1 0,1-6-1335,0-1 1551,4-6 0,-5 1 543,6-8 0,0-9 0,0-7 0</inkml:trace>
  <inkml:trace contextRef="#ctx0" brushRef="#br0" timeOffset="2253">1426 154 7778,'8'-13'666,"2"5"999,-6-1-647,0 6-686,-4-2 1,0 6 0,2 2 0,1 3 27,1 1 0,0 1 0,-4 5 0,0 0-111,0 0 0,0 5 1,0-1-1,2 0-39,2 2 0,-3-3 1,4 4-1,-4 0-69,-1 0 1,0 2 0,0 4 0,0 1-124,0 3 1,0-2-1,0 2 1,0-3-385,0-1 1,5 0-1,-1-1 1,-1-2-166,-2-2 1,-1-5 135,0 1-83,0-2-87,0-2 556,0-6 0,-1-1-202,-4-6 1,3 0 0,-7 0-93,-1 0 0,-2-2 1,1-2-1,1-5 1,1-2-127,-1-2 0,-2 0 1,-1-2-1,1 0 111,-1-3 1,0 1 0,0 4 0,0 0 120,0 0 0,4 4 0,0 2 20,-1 2 22,5 0 200,-7-1 1,9 5 85,-5-3 1,5 1 80,-2-2 0,4 3 0,2-6 1,2 1 274,2 0 1,5 4 0,-3-3 0,1 2-22,1 0 0,0-5 0,4 5 0,1 1-46,3 1 0,-2-2 0,2 0-175,-3 1 0,-1 1 1,0 2-241,0 0 0,0 0-889,0 0-792,-6 0 369,-1 0 1307,-6 0 0,0-5 0,0-2 0</inkml:trace>
  <inkml:trace contextRef="#ctx0" brushRef="#br0" timeOffset="2800">1867 439 10496,'13'0'464,"0"0"0,0 0-252,0 0 0,4-4 0,2 0 0,0 1-89,-1 2 0,1 1 1,-3 0-1,3-2-238,1-2 0,-4 2 0,1-2 0,-3 3-186,-1 1 1,0 0 0,0 0-1019,0 0-191,-6 0-45,-1 0 1555,-6-6 0,-6-1 0,-1-6 0</inkml:trace>
  <inkml:trace contextRef="#ctx0" brushRef="#br0" timeOffset="3111">2113 232 7786,'0'-7'1426,"0"1"1,6 6-1,3 0-1128,2 0 0,2 0 0,0 0 1,0 2-154,0 2 1,4-3-1,1 4 1,-3-4 39,0-1 0,2 4 0,0 1 0,-1-1-154,-1 2 0,-2-3 0,-1 5-252,1 2 0,-5 2 1,-3 1-1,0 0-1,-1 0 0,-1 4 0,-7 0 0,-6 1-73,-6 0 0,0 1 0,-4 4 0,0-3-278,-1-1 1,1-2-1,-1-4 1,3-1 572,4-4 0,-5 4 0,-1-5 0</inkml:trace>
  <inkml:trace contextRef="#ctx0" brushRef="#br0" timeOffset="3719">2761 283 7778,'0'-7'2678,"0"1"-2275,0 6 1,2 1 0,0 4-166,3 3 1,-1 0 0,-4 2 0,0 3-201,0 2 1,0 4 0,0-3-1,0 3-17,0 1 1,0 2 0,0 2-1,-1-1-168,-4-1 1,4-1 0,-3 4 0,2-4-100,2-3 1,0 0 0,0 0-903,0-3 0,0-4 215,0-3 0,0-6 447,0-2 1,-1-6 485,-4-7 0,4-6 0,-5-1 0</inkml:trace>
  <inkml:trace contextRef="#ctx0" brushRef="#br0" timeOffset="4303">2722 219 7430,'5'-8'249,"-1"-1"673,0 6 0,-4-4 0,2 4-490,2-1 1,3-5-1,6 5-234,0 1 1,0-3 0,0 2 0,0-1-31,0 0 1,0 3-1,0-2 1,0 2-102,0 2 0,0 0 0,0 0 0,0 2-189,0 2 1,-5-1 0,-1 6 0,-1 2-78,-3 5 1,-1-2 0,-2 5 0,0-2-155,0 1 1,-2 3-1,-2-3 1,-5-1 140,-2 2 0,-2-5 1,-2 3-1,-1-4-150,-1-4 1,0 1 0,4-6 349,0-1 1,0-1 757,0-2-441,6 0 0,1-2-271,6-2 1,2 1-1,2-4 1,4 1 0,4 3 1,1-3 0,0 2 0,0 1 12,0 2 1,0 1 0,0 0 0,0 0 91,0 0 1,0 0-1,0 0-50,0 0 0,0 5-125,-1 4 0,-4 3 0,-3 2 0,0 2-95,-1 1 1,0 0 0,-4-4 0,-1 0-97,-3 0 0,1 5 0,-4-1 1,-1-1 66,1-2 0,0-5 0,-3-1 0,1 1 132,-1-2 0,-3-1 1,-3-5-1,-1 2 15,1 2 1,-2-1-1,-1-4 1,0 0-143,0 0 1,2 0-1,4 0 1,0-1-1059,0-4 1212,0 4 0,0-17 0,0 4 0</inkml:trace>
  <inkml:trace contextRef="#ctx0" brushRef="#br0" timeOffset="4903">3318 348 12066,'13'0'435,"-4"0"1,0 0-121,1 0-178,1-6 0,7 5 0,-1-4 75,-1 4-139,-2 1 0,3 0 0,2 0 0,0 0-75,-1 0 0,4 0 0,-3-2 0,0-1-213,-1-1 1,4 0-1,-5 4-642,-1 0 0,-2 0-630,-1 0-304,0 0 927,-6 0 0,-2 0 864,-10 0 0,-2 0 0,-6 0 0</inkml:trace>
  <inkml:trace contextRef="#ctx0" brushRef="#br0" timeOffset="5242">3578 179 7789,'0'-7'2045,"1"1"-1568,3 6 1,4 0 0,5 0-147,-1 0 1,1 0-1,0 0-50,0 0 0,0 2 0,0 1 0,0 1-52,0-1 0,0 0 0,0 0 0,0 1-2,0-1 1,0 0 0,0 0-43,0 1 0,0 5 0,-2-4 0,-1 1-307,-1 0 1,-6 4-1,3-1 1,-2 2-154,0 2 1,-1 0 0,-7 1 0,-5 4-221,-2 3 0,-7-1 0,0 1 0,-2-3-583,-3-2 1,-2-1 0,1-3 1077,2 1 0,-2-5 0,3-3 0</inkml:trace>
  <inkml:trace contextRef="#ctx0" brushRef="#br0" timeOffset="6850">4433 195 11526,'0'-8'820,"0"-1"-708,0-1 1,0-2 0,0-1-604,0 0 376,0 6 1,0-4 0,0 2 33,0-2 1,-4 2 0,-2 2 104,-1 1 0,2-3 152,-3 5 1,3-2-74,-3 2 0,3 3-73,-3-4 0,-1 5 1,-4 5 0,0 2 1,2 6-1,1 0 46,1 0 0,2-5 0,-3 1 1,1 2-10,-1 5 1,-2-1 0,-1 2-1,1-1 32,-1 1 1,4-1 0,0 5-45,-1 3-19,-1-6 1,2 7 0,2-4 0,0 2 13,-1-1 0,6 2 0,-3-3 0,4 0-110,1 1 1,0-5-1,0 3 1,0-1 11,0-3 1,1-2 0,4-2-1,2-2-31,0-2 0,4-5 1,-2 2-1,3-4 38,1-1 1,4-1 0,0-4 0,0-2 27,2 0 0,-4-5 0,3 4 1,0-2-131,-1 1 0,0-3 1,-4 5-1653,0 0-915,-6 1 2709,-1 6 0,-6-5 0,0-3 0</inkml:trace>
  <inkml:trace contextRef="#ctx0" brushRef="#br0" timeOffset="7413">4744 336 7769,'9'0'822,"-1"0"1,1 0 0,4 0 0,0 0-459,0 0 0,0-2 0,0-1 1,0-1-189,0 1 0,4 2 0,2 1 1,-1 0 17,1 0 1,0-4 0,-3-1 0,1 2-148,-1 2 1,2 1 0,0 0-338,-3 0 1,0 0-1,-2 0-468,0 0 0,0-2-790,0-2-241,-6 3 1789,-1-11 0,-12 11 0,-1-5 0</inkml:trace>
  <inkml:trace contextRef="#ctx0" brushRef="#br0" timeOffset="7778">5042 192 7769,'0'-8'1537,"0"-1"-300,0 6-973,0-3 0,1 6 19,4 0 1,-2 0 0,5 2-39,2 2 0,-2-1 0,0 4 1,2-1-54,2-3 0,1 0 1,0 0-1,0 1-51,0-1 1,0 3 0,0-2-1,1-1-169,3-2 1,-2 4 0,0 0 0,-3 1-154,-3 0 0,-2 4 0,1-1-72,-3 2 1,-4 3 0,-2 2 0,-4 3 0,-3 1 0,-8-3 1,-3 4-1,-1-3-187,-3-2 1,3-1 0,0-3-1,0 1-124,-1 0 1,6-5-1171,-3-4 1733,10-3 0,-4-1 0,5 0 0</inkml:trace>
  <inkml:trace contextRef="#ctx0" brushRef="#br0" timeOffset="8850">5793 195 8144,'5'-7'1289,"-3"0"-69,2 3-798,-2 2 0,-2-9-331,0 2 1,0 2 0,0-2-180,0-1 0,0-1 0,0-2 2,0 0 0,0 0 0,-2 0-113,-2 0 0,1 0 281,-6 0 0,5 4 125,-5 1 1,5 5-165,-5-2 1,5 4 0,-5 1-65,-1 0 0,-1 6 0,-2 2 34,0 4 0,4-1 0,1-1 0,-2-1 0,-2 1 24,-1 2 0,2 1 0,0 0 0,3 1 45,-2 3 0,-2-1 0,-1 6 0,0 1-58,0 1 0,0 2 1,0 0-1,0 0 10,1 0 0,0 0 0,2-2 0,3-1-137,1-1 0,2-6 0,4 1 0,0-1-47,0 1 1,0-7 0,0 3 0,1-3 90,3-3 1,2 1 0,4-5 0,-1 1 76,1-1 0,3-2 0,3-1 0,1-1-21,-1-4 0,0 3 1,0-7-1,2-1 19,2-2 1,-4 1 0,3 1-1,-2 1-254,1-1 0,-1-2-99,-4-1 1,-6 5-130,-3-1 0,-4 5 289,-4-5 1,1 6-1,-6-1 1,-1 3-90,-1 1 0,-2 0 1,0 0 209,0 0 1,0 0 0,0 0-13,0 0 0,4 0 0,2-2-3,2-2 1,-1 2 2142,1-2-1000,4 3-914,-5-5 1,11 3-1,0-4-53,3 1 1,0 2 0,5 2 0,0-1-29,0-1 1,0 0 0,0 4 0,0-2-19,0-2 1,0 3-1,0-4 1,0 4-96,0 1 0,0 0 1,0 0-1,0 0-15,0 0 1,-5-5 0,1 1-395,1 1-2561,-4 2 2574,-1 1 1,-22 6 0,-4 1 0</inkml:trace>
  <inkml:trace contextRef="#ctx0" brushRef="#br0" timeOffset="9050">5741 387 8501,'7'5'1298,"-1"-2"-806,-6 6 0,0-5 1,0 5-1,0 1-384,0 1 1,0 2 0,0 0 0,0 0-43,0 0 0,0 0 0,0 0 0,0 0-81,0 0 0,0 0 0,0 0-454,0 0 469,0-6 0,5 5 0,3-5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3:29.459"/>
    </inkml:context>
    <inkml:brush xml:id="br0">
      <inkml:brushProperty name="width" value="0.08578" units="cm"/>
      <inkml:brushProperty name="height" value="0.08578" units="cm"/>
      <inkml:brushProperty name="color" value="#E71224"/>
    </inkml:brush>
  </inkml:definitions>
  <inkml:trace contextRef="#ctx0" brushRef="#br0">117 103 9391,'-1'-7'2,"-4"3"1,2 2-1,-4 1 1,0-2-87,0-1 0,3-1 47,-5 5 0,5-1 15,-5-3-31,0 2 0,-2-2-107,2 8 84,3-2 0,2 5 41,0-3 0,-1-1 0,7 4 61,2-1 0,-1 4 1,6-1 5,1 2 1,-3-2 0,2 0 0,1 1-9,1 1 0,-2-2 0,0-1 0,-1 3-18,-1 0 0,3-2 1,-4-1 6,1 2 0,-2 2-1,3 1 1,-5-4-1,0-1-4,-6 2 0,-4-3-37,-6 2 1,0-6-1,0 1-3,0-2 1,0-2 0,0 0 14,0 0 1,5 0-1,-1-2 51,-1-2 0,3-2 0,0-4 39,1 1 0,1 1-28,5-5 1,0 4-27,0 1 0,2 0 1,1-2-1,3 3-4,1 1 0,0 1 1,3 2-1,-1-3 97,1-1 1,1 2-1,2-2-72,0 2 0,0-4-94,0 5-545,0-7 599,-6 10 0,5-5 0,-5 6 0</inkml:trace>
  <inkml:trace contextRef="#ctx0" brushRef="#br0" timeOffset="258">195 169 7538,'7'0'1193,"-1"2"0,-5 1-970,4 1 1,2 0 0,6-4-162,0 0 0,-5 0 0,1 0 49,1 0 1,2 0-1237,1 0 0,-5 0-336,1 0 896,-6 0 0,1 0 565,-8 0 0,2 6 0,-3 1 0</inkml:trace>
  <inkml:trace contextRef="#ctx0" brushRef="#br0" timeOffset="506">260 130 8275,'0'13'16,"0"-4"1,0 0 0,0 1-55,0 1 0,0-2 0,0-1 0,0 3-233,0 0 1,0 2-184,0 0 0,0-4 454,0-1 0,0-5 0,0 3 0</inkml:trace>
  <inkml:trace contextRef="#ctx0" brushRef="#br0" timeOffset="1032">480 14 7507,'-7'-8'1685,"1"3"-1424,6 5 1,-1 1 0,-2 3-145,-2 5 0,-3-2 0,2 2 0,0 1-66,0 2 0,-2 1 0,2-1 1,0 1-14,1 0 1,-4 2 0,3 1 0,0 1-114,1-1 0,0 2 1,5 0-1,0-2-192,0-2 1,0-1-1,2-2 66,2-2 0,2-2 1,4-4 94,-1 1 1,-1-1 0,5-7 94,0-5 1,0-2-1,-1-2 422,-4 0 0,2 4 81,-5 1 1,-1-1-266,-4-4 0,-1 6 0,-4 3-91,-3 2 0,0-2 1,0 0-400,-2 1 0,-2 1 0,-1 2-1005,0 0 1268,6 0 0,-5 0 0,5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4:45.060"/>
    </inkml:context>
    <inkml:brush xml:id="br0">
      <inkml:brushProperty name="width" value="0.08578" units="cm"/>
      <inkml:brushProperty name="height" value="0.08578" units="cm"/>
      <inkml:brushProperty name="color" value="#E71224"/>
    </inkml:brush>
  </inkml:definitions>
  <inkml:trace contextRef="#ctx0" brushRef="#br0">117 14 10416,'0'13'-83,"0"-4"76,0-1 0,0 1-81,0 4 0,0 0 54,0 0 1,5 0 0,-1 0 21,-1 0 1,3 0 0,-1 0-84,3 0 1,-6-5 0,3 1-29,-4 1 1,3-3 153,1 2 182,-1-1 0,-4 1 83,0 0 93,0-6 0,-1 7 0,-2-5-274,-2 3 1,-5-6-1,3 4-160,0 0 1,-5-5 14,4 4 1,-4 1-111,-1-2 1,0 0-1,0-4-179,0 0 0,5-4 1,-1-2-192,-1-1 0,3-2-88,-2-4 1,6 0-1,-1 0 1,3 0 597,1 0 0,0-5 0,0-2 0</inkml:trace>
  <inkml:trace contextRef="#ctx0" brushRef="#br0" timeOffset="224">143 79 9704,'13'0'213,"-4"0"1,-1 0-213,3 0 0,-4 0 0,1 0-545,2 0 0,-2 0-542,0 0 1086,-5 0 0,9 0 0,-5 0 0</inkml:trace>
  <inkml:trace contextRef="#ctx0" brushRef="#br0" timeOffset="616">298 130 7127,'-2'7'1509,"-2"-3"-1112,3-2 1,-4-2-63,10 0 0,-3 0-154,7 0 1,-5 0-1,5 0-163,1 0 1,-3 0 0,2 0-45,1 0 0,2-2-78,0-2 0,1 2 0,0-2-318,0 3 1,-4-4-583,0 1 438,-6 0 196,2 4 0,-10 0 370,-4 0 0,-3 5 0,-1 3 0</inkml:trace>
  <inkml:trace contextRef="#ctx0" brushRef="#br0" timeOffset="957">350 52 9586,'0'9'88,"0"-1"1,0 2-72,0 2 0,0 1 0,0 0 0,0 0 2,0 0 1,0 0 0,0 0-97,0 0 0,0-1-60,0 1-591,0 0 0,0-4-416,0 0 177,0-6 967,0 2 0,0-5 0</inkml:trace>
  <inkml:trace contextRef="#ctx0" brushRef="#br0" timeOffset="1341">519 0 11337,'0'13'171,"0"0"0,0-4 1,0-1-1,0 2-48,0 2 0,0 5 0,0 2 0,0 0-23,0-1 1,0 4 0,0-3 0,0-1-145,0 1 0,0 3 0,0-5 0,0-1-28,0-2 0,0 3 0,0 1-770,0-2 1,0-6-1482,0-2 2323,0-5 0,6 3 0,1-6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4:33.318"/>
    </inkml:context>
    <inkml:brush xml:id="br0">
      <inkml:brushProperty name="width" value="0.08578" units="cm"/>
      <inkml:brushProperty name="height" value="0.08578" units="cm"/>
    </inkml:brush>
  </inkml:definitions>
  <inkml:trace contextRef="#ctx0" brushRef="#br0">286 945 8022,'7'0'1188,"-2"0"-553,-5 0 1447,0 0-2322,0-5 1,0-3 0,-1-3 92,-3 2 1,2 2 0,-3 4 0,0-3 44,1-1 0,-2 4 0,3-3 12,-1 1 1,-5 2 239,5-6 0,-6 6 428,1-1-476,3 3 1,-5 1-36,2 0 1,2 0 0,0 1-31,1 3 1,0-1-1,2 6-40,-5 1 0,4 1 0,-1 2 0,2 0 135,-1 0-120,-5 0 1,9 0-1,-4 0 15,4 0 0,-3 0 1,-1 0-1,1 0-7,-2 0 0,5 0 1,-3 0-1,2 0-31,2 0 0,0 0 1,0 0-1,0 0-41,0 0 1,0-5-1,0 1-33,0 1 1,0 2 102,0 0-32,0-4 0,6-1 12,2-3 1,4-2 0,1 2 0,0-3-1,0-2 145,0-3 0,4 1 1,0-4-1,-1-1-5,-1 1 1,-2 4-1,0-2-610,0-1 247,-1 4 0,0-5-989,-3 3 1214,-4 2 0,-5-9 0,0 4 0</inkml:trace>
  <inkml:trace contextRef="#ctx0" brushRef="#br0" timeOffset="1156">104 778 6516,'0'-7'2113,"0"1"-1959,0 6 0,-1 0 13,-4 0 0,2 0 1,-4 1 197,1 4-63,2-4-132,-2 11 1,4-7 0,-6 5-38,3-1 0,-1 0 0,3 4-27,-1 0 1,-1 0-1,4 0-69,-3-1 0,2 1 0,-2 0-72,2 0 88,-3 0 0,3 0 0,-2 0 0,2 0 22,2 0 1,-4 0-1,0 0-63,1 0 0,1-4 0,2-1 1,0 2 24,0 2 0,0 1 1,0 0-14,0 0 0,0 0 0,0 0 17,0 0 0,0 0 0,0 0-49,0 0 0,0-5 0,2 1-41,2 1 1,-1-3-1,4 2 50,-1 1 0,3-3 1,-4 2 40,3 1 0,-1-3 0,3 0 0,-3 0-28,-1 1 0,2-4 1,-2 3 12,1-1 1,-4-2 58,9 2-42,-5-5 1,6 9 0,0-5-52,0-2 1,-4-2-1,-2 0 1,0 2 23,0 2 0,2-1-5,4-4 1,0 0 0,0 0 0,0 0-16,0 0 0,0-4 0,0-1 0,-2 1-23,-2-2 0,2 3 0,-2-4 0,2 0-47,2 0 0,-4 4 0,0-3 1,-1 0 14,-1-2 1,4 1 0,-6-2-3,2-1 1,2-2 33,4-1 0,-4 0 0,-2 0 6,-1 0 0,2 1 1,-3-1 5,-3 0 0,4 0 0,-1 0-15,-3 0 1,0 0 15,-2 0 1,0 0-1,0 0 1,0 0-35,0 0 0,0 0 0,0 0 36,0 0 1,0 0-1,0 0 99,0 0-103,-6 0 3,5 6 1,-9-4-1,5 2 18,2-3 0,-2-1 1,-1 0 187,-1 1 1,-2-1-1,-2 0 35,2 0 0,-3 4-158,4 0 1,1 5 0,-2-3 0,-1 1 30,-2 3 1,-1 0-1,0 0-91,0-1 0,0 0 0,1 4 35,-1 0 0,0-2 0,0-1 93,0-1 0,4 0-130,0 4 40,1 0-123,1 0 1,-5 0-233,3 0 1,-2 0-1,-2 1 1,0 4-317,0 3 0,4 4 1,1 1 621,-2 0 0,-2 0 0,-1 0 0</inkml:trace>
  <inkml:trace contextRef="#ctx0" brushRef="#br0" timeOffset="2007">323 0 11012,'6'13'342,"-4"0"0,2 0-194,-3 0 1,-1 0 0,0 0-74,0 0 0,0 0 1,0 0-40,0 0 1,0 0 0,0 0-1,0 0-50,0 0 0,-1 4 0,-2 0 0,-1 1 4,1 0 0,1-2 0,2 4 0,0 0 8,0 1 0,-1-4 0,-2 3 0,-1 0-212,1 0 0,1-4 0,2 3 1,0-2 26,0 0 0,0 1 1,0-5-1,0 0 44,0 0 0,0 0 0,0-1 43,0 1 1,0 0-71,0 0 0,0-4-94,0 0 12,0-6 0,0 4-458,0-3-739,0-3 1449,0 5 0,0-6 0,0 0 0</inkml:trace>
  <inkml:trace contextRef="#ctx0" brushRef="#br0" timeOffset="2399">195 583 7532,'0'-7'2456,"0"1"-1733,0 6-433,0 0 1,0 6-157,0 3 1,0 2 0,0 2-95,0 0 1,4 0-1,2 0 3,1 0 1,-4 0-1,3-1 1,-2-2-90,0-2 1,5 1-1,-3 3-100,1-4 0,-3-1 76,5-2 1,0-4 76,4 3 0,-5-2 0,1-2 43,1 0 0,-3-2 1,2-2-247,1-5 0,1-3 1,2-4-1,0-3-580,0-1 0,-1 3 776,-4-5 0,10 0 0,-4-4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5:08.813"/>
    </inkml:context>
    <inkml:brush xml:id="br0">
      <inkml:brushProperty name="width" value="0.08578" units="cm"/>
      <inkml:brushProperty name="height" value="0.08578" units="cm"/>
      <inkml:brushProperty name="color" value="#E71224"/>
    </inkml:brush>
  </inkml:definitions>
  <inkml:trace contextRef="#ctx0" brushRef="#br0">208 78 11368,'-9'-2'-452,"1"-2"393,5 3 1,-7-7-1,4 4-25,-1-5 0,2 4 1,-2-1-1,0 2-24,0-1 1,3 0-1,-5 2 85,-1-2 0,-2 1 0,1 3 13,2-4 1,-2 4 12,2-3 1,2 2-63,-2 2 1,5 4 9,-5 1 0,6 5 44,-1-2 1,3 4 47,1 1-51,0-6 1,0 5 0,0-4 19,0 4 0,1 1 0,3 0 23,5 0 1,1 0 0,0 0 36,-1 0 1,-1-5 0,4 1 0,-2 1 0,-1 1-31,1 2 0,-3-1 0,0-2 1,0-1-22,0 1 0,-4-3 0,3 0 0,-2 0-27,1 0 0,-1-2 0,-4 3 3,0 3 1,0-4 0,0 1 0,0 2-29,0 2 1,-1-3-128,-4-1 141,4 1 0,-11-2-55,4-3 1,-4 2 22,-1-2 1,0 1 0,2-7 0,1-1-45,1-1 1,0-6 63,-4 1 0,0-2 0,2-2 64,2 0 0,2 1 1,4 2 0,-1 2 1,0-1 0,4-4-74,0 0 0,1 0 1,3 0 20,5 0 0,-2 5 0,2-1 165,1-1-87,-4 4 1,5-4-1,-2 4-2,2-1 1,2 4-1,0-1 66,0 3 0,0 1-279,0 0 0,-4 0-1780,-1 0 1933,-5 0 0,9-6 0,-5-1 0</inkml:trace>
  <inkml:trace contextRef="#ctx0" brushRef="#br0" timeOffset="307">234 206 7869,'0'8'1633,"0"-3"1,6-5-1504,2 0 0,4 0 0,1 0-92,0 0 0,-5 0 0,1 0-116,1 0 0,2 0 1,1 0-116,0 0 1,-1-4 0,1 0 7,0 1 0,-4 1 0,0 2-1317,1 0-236,-4 0 738,-1 0 1000,-16 0 0,2 0 0,-10 0 0</inkml:trace>
  <inkml:trace contextRef="#ctx0" brushRef="#br0" timeOffset="556">352 117 7759,'-8'0'1858,"3"0"-1623,5 0 0,0 5-179,0 4 0,0 3 1,0 1-1,0 0-240,0-1 0,-2 1 1,-1 0-10,-1 0 0,0 0 0,4 0 0,0 0-341,0 0 1,0-4 116,0-1 417,0 1 0,0-2 0,0-1 0</inkml:trace>
  <inkml:trace contextRef="#ctx0" brushRef="#br0" timeOffset="1157">532 130 8969,'-4'8'182,"-1"1"-156,2 1 1,2 2 0,0-1 0,-2-1 37,-2-1 0,1-1 1,4 5-40,0 0 0,0 0 0,0 0-61,0 0 0,4-4 1,2-1-91,1 3 1,-2-6 0,3 0-69,2-4 1,2-1 0,1 0 50,0 0 0,-5-6 1,1-1-1,1-2-91,2 1 1,-4-1 0,1-4 170,1 0 1,0 0 0,-1 0 0,-4 2 162,1 2 1,-4-2-32,2 2 1,-4-2 329,-4-2 1,-4 5 0,-4 3-226,-1-1 1,0 4 0,0-2 0,0 1-447,0-1 0,0 2-1011,0-2 1283,0 3 0,0 1 0,0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24:58.002"/>
    </inkml:context>
    <inkml:brush xml:id="br0">
      <inkml:brushProperty name="width" value="0.08578" units="cm"/>
      <inkml:brushProperty name="height" value="0.08578" units="cm"/>
    </inkml:brush>
  </inkml:definitions>
  <inkml:trace contextRef="#ctx0" brushRef="#br0">300 1 10629,'0'8'183,"0"1"1,0 0 0,0 4-135,0 0 1,0 0-4,0 0 0,0 0 0,0 0 0,0-1-25,0 1 1,0 0 0,0 0 0,0 0-80,0 0 0,0 0 0,0 0 0,0 0 54,0 0 0,0 0 0,-2 0 1,-1 0 48,-1 0 0,0 0 1,4 0-1,0 0-17,0 0 1,0 0 0,0 0 0,0 1 12,0 3 0,0-2 0,0 2 0,0-3-43,0-1 0,0 0 1,0 2-1,0 1-41,0 1 1,0-4 0,0-5-1,0 3-4,0 0 1,0 2 0,0 0-16,0 0 0,0-4 0,0-1-57,0 2 1,0-2-1,1-1-78,3-2 1,-2 6-62,2-3 1,-2-1-263,-2 2-1324,0-6 1844,0 3 0,-6-12 0,-1-1 0</inkml:trace>
  <inkml:trace contextRef="#ctx0" brushRef="#br0" timeOffset="409">169 659 10518,'4'13'529,"2"0"-452,1 0 0,-2 0 0,3 0-121,2 0 1,-3-2-1,2-1 32,1-1 0,2-2 0,1 2-29,0-5 1,0-3-1,0-2 0,0-3 0,-1-4 0,1-5 1,0-1-199,0-3 1,0-3 0,0-5 0,0 4-251,0 3 0,-4 4 1,-2 1-1,-1 0 489,-3 0 0,-2 6 0,-1 1 0</inkml:trace>
  <inkml:trace contextRef="#ctx0" brushRef="#br0" timeOffset="2017">338 1139 10747,'0'-13'-160,"0"0"0,0 5 1,0-1-1,0-1 150,0-2 0,-4 4 0,-2 1-88,-1 1 0,3-3 0,-5 5 220,-1 1 0,3 2-265,-2 1 157,1 0-131,-5 0 1,4 1 117,0 3 1,1 4 0,-4 4 20,4 1 1,-2 0-1,4 0 1,-1 0 14,-4 0 1,4 0 0,0 2 0,0 0 31,0 3 1,2 3 0,-2-2-63,1 1 0,2-4 0,4 1 1,0-2-1,0-2 5,0 0 1,0-5-1,0 1-92,0 1 0,6-4 80,2-2 1,4-2 10,1-2 0,0 0 0,0 0 2,0 0 0,0-2 1,0-2-103,0-5 1,-2 2-1,-1-2-44,-1-1 1,-2-1-1,3-1 1,-3 2-144,-1 1 1,-1 5 225,-5-4-53,0 5 1,-2-3 258,-2 6 0,1 0-395,-6 0 215,1 0-26,0 0 1,-3 0-78,2 0 1,2 0 0,-2 0 10,-1 0 0,3 0 461,-2 0 644,7 0-263,-4 0-641,6 0 1,1 0 32,4 0 1,-3 0 0,7 0 70,1 0 0,2 0 1,1 0-122,0 0 0,0 0 0,0 0-120,0 0 0,-5 0 1,1 0-209,1 0 0,1-2-133,2-2 0,-4 3-984,0-4 592,-6 4 785,-3 1 0,-8 0 0,-5 0 0</inkml:trace>
  <inkml:trace contextRef="#ctx0" brushRef="#br0" timeOffset="2250">350 1269 11808,'0'13'-383,"0"0"271,0 0 0,0-5 0,0 1 0,0 1-20,0 2 0,0-4 0,0 1 0,-1 0-1409,-3-2 230,2 4 1311,-4-9 0,6 9 0,0-4 0</inkml:trace>
  <inkml:trace contextRef="#ctx0" brushRef="#br0" timeOffset="4077">65 984 8698,'-1'8'834,"-2"1"-649,-1 1 1,-2-3 0,3 2-92,-1 1 1,-1-3 0,4 2 0,-2 1 14,-1 1 0,-2-2 0,3 0 0,-1 1-1,1 1 0,1 2 1,2 0-98,0 0 0,-4 0 0,0 0-111,1 0 143,1 0 0,2 0-20,0 0 1,0 0 0,0 0 26,0 0 1,0 0 0,0 0-137,0 0 1,0 0-76,0 0 160,0-6-25,0 4 1,0-8 26,0 6 1,0 0 13,0 3 0,0 1 0,2-1 31,2-3 0,-1 2 5,6-2 1,-5-2-43,5 2 1,-5-7 0,3 4-1,0-1 9,1-1 0,-5 2 0,2-3-12,1 1 1,-3 0 0,4-2-1,0 0 24,1 3 0,-4-1 0,4-4-15,3 0 1,-4 2 0,1 0 0,2 3 57,2-2 0,-3-2 0,-1-1 0,2 0-31,2 0 1,-3 0-1,-1 0-61,2 0 1,2 0-1,1 0 7,0 0 0,-5 0 1,1 0-108,1 0 1,2 0 71,1 0 0,-1 0 1,1-1 30,0-4 1,-4 4 0,0-5 13,1 0 1,1 1-1,1-5 1,-2 2-48,-1 3 0,-1-4 0,4 3-29,-4-1 57,4 4 1,-9-4-130,5 3 98,-5 2 1,4-5 27,-2 3 1,-2-4-1,4-5-8,-1 0 1,-2 5 0,-3 1 0,2-1 12,2 1 1,3-1-1,-4-5 49,-1 0 0,3 0-16,-2 0 1,2 6-1,-3 1 107,1 0 0,1 3 10,-5-5 0,0 3-217,0-3 0,-5-1-85,1-4 0,0 0 124,4 0 1,0 0 209,0 0 0,0 4-180,0 1 119,0-1 0,-2 1 308,-2-1 1,3 5-277,-4-5 1,-1 5 0,2-5-131,1-1 1,-2-2-107,0-1 118,1 0 0,4 5 1,-2 1-139,-2 1 78,3-4 85,-11 3-5,5-6 1,-5 4 0,4 0 1,-2 5-1,5-5-21,1 7 0,3-6 34,-4 4 0,-2-2 65,-6-2 0,5-2-40,-1 5 1,0-1 2,-4 2 80,0 3 0,5-5-73,-1 6 0,5 0-13,-5 0 0,5-2-1,-5-2 0,5 3 41,-5-4-93,6-2-110,-8 6 1,8-5 175,-6 6 0,1 0 12,-5 0 0,4 0 78,0 0-7,1 0-144,-5 0-84,0 0 26,0 0 0,0 0-14,0 0 1,4 4-198,1 1 0,0 0 0,-2-2 121,2 2 0,3 3 0,-2-2 1,0 0-172,0 0 0,3 2 1,-4-2-228,3 1 1,-4 2 521,5 4 0,-6 0 0,2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06.978"/>
    </inkml:context>
    <inkml:brush xml:id="br0">
      <inkml:brushProperty name="width" value="0.08578" units="cm"/>
      <inkml:brushProperty name="height" value="0.08578" units="cm"/>
    </inkml:brush>
  </inkml:definitions>
  <inkml:trace contextRef="#ctx0" brushRef="#br0">52 26 6822,'0'9'904,"0"-1"0,0 1 0,0 5 0,-1 4-818,-4 3 1,2-1 0,-4 2 0,0 2-221,0 5 0,4-1 1,-3 2-1,2-4-103,0-5 1,-1-2-1,5-6 1,0 0-2082,0 0 2318,0-6 0,6-1 0,1-6 0</inkml:trace>
  <inkml:trace contextRef="#ctx0" brushRef="#br0" timeOffset="360">246 65 7188,'0'13'805,"0"0"1,0 0-1,-1 0-531,-3 0 1,2 1 0,-3 2 0,0 1-171,1-1 0,0-6 0,4-1-197,0 1 1,5 1-1,4 1-66,2-3 0,2-2 0,0-4 1,0 1-3,0-1 1,0-3 0,0-3 0,0-3 93,0-1 0,-4-2 0,-1-4 1,3 0 82,0 0 0,-2-1 0,-2-2 0,-1-1 196,-4 1 1,0 2-1,-2 1 1,0 0 6,0 0 1,0 0 0,-2 0 106,-2 0 0,-3 0-336,-6 0 0,0 2 1,0 2-1,0 5 1,0 2-322,0 2 1,0 2-1,0 2 331,0 5 0,-5 14 0,-3 4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01.811"/>
    </inkml:context>
    <inkml:brush xml:id="br0">
      <inkml:brushProperty name="width" value="0.08578" units="cm"/>
      <inkml:brushProperty name="height" value="0.08578" units="cm"/>
    </inkml:brush>
  </inkml:definitions>
  <inkml:trace contextRef="#ctx0" brushRef="#br0">195 13 7718,'0'-7'262,"0"1"136,0 6 1038,0 0 0,0 6-1200,0 2 1,-2 4-173,-2 1 0,1 0-30,-6 0 1,6 4 176,-1 0-20,-3 6-173,5-8 1,-3 5 90,5-3 0,0 2-105,0 3 0,0 1 62,0-6 1,4 5-201,0-5 237,6 0-201,-2-4-6,5 0 170,-6 0 0,4 0-243,-2 0 1,1-4 67,-1-1 0,1-4-64,-6 5 1,5-5-27,-5 5 236,0-6 1,-2 3 0,1-5 97,1 3 1,-1-1 14,-7 6 0,1-5-11,-6 5-134,0-6 71,-4 3 1,0-2-34,0 0 57,1 6-149,-7-8 1,3 8 134,-6-6-36,7 0-213,-10-4-10,11 0 183,-5 0 0,6-1-414,0-3 0,0 1 53,0-6-358,0 1 412,6-5 0,1 0-1589,6 0 1886,0 0 0,0-6 0,0-1 0</inkml:trace>
  <inkml:trace contextRef="#ctx0" brushRef="#br0" timeOffset="165">233 221 7729,'9'0'22,"0"0"859,-6-5 1,4 3 225,-3-2-588,-2 2-260,9 2-210,-4-5 0,2 3-1507,0-2 914,-1-3 544,5 5 0,0-4 0,0 6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06.329"/>
    </inkml:context>
    <inkml:brush xml:id="br0">
      <inkml:brushProperty name="width" value="0.08578" units="cm"/>
      <inkml:brushProperty name="height" value="0.08578" units="cm"/>
    </inkml:brush>
  </inkml:definitions>
  <inkml:trace contextRef="#ctx0" brushRef="#br0">195 247 10164,'8'-6'436,"1"-1"1,-1-2-289,0 0 1,2-1 0,-4-5-1,1-3-90,3 2 1,-4 2 0,-1 3 0,0 0-105,-1 3 1,0-1-1,-4-4 82,0 0 1,-1 0 0,-2 0 24,-1 0 0,-2 5 1,2 1-82,-5 1 1,-3-3 0,-1 5 0,0 1-189,1 2 1,-3 1-1,-1 1 1,-2 3-99,-3 5 1,4 4 0,-3 3 0,0 2 145,0 3 0,5-6 0,1 4 0,4-2 56,0 1 0,4-1 1,2-4 144,2 0 0,2 0 5,0 0 1,0-5 0,2 0 63,2-3 1,-1 1 0,5-3-1,3 1 83,0-1 0,2 0 0,0 0-94,0 1 1,0 1 0,0-5 152,0 0-257,-6 0 0,5 0 0,-5 1 31,0 3 1,4-2-47,-2 2 1,-2-2 0,0-1 25,-1 3 272,-1-2-70,0 9-11,-3-3-168,4-1 1,-6 4 0,0-2 17,0 2 1,0 4 0,0 1 0,0 2-12,0 3 1,-5 0 0,1 4 0,0-1-36,-2 2 1,0-7 0,-4 5 0,3-4-398,1-4 1,0-1 0,3-2-1827,-1 0 600,0-6 1622,4-2 0,-6-5 0,-1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05.061"/>
    </inkml:context>
    <inkml:brush xml:id="br0">
      <inkml:brushProperty name="width" value="0.08578" units="cm"/>
      <inkml:brushProperty name="height" value="0.08578" units="cm"/>
    </inkml:brush>
  </inkml:definitions>
  <inkml:trace contextRef="#ctx0" brushRef="#br0">207 78 10811,'0'-7'1845,"0"0"-1173,0 2-507,0 4 0,-5-11-304,-4 4 138,3 2 1,-4-1 0,4 4 0,-1-2-165,-3 3 0,-1-4 1,-2 2-268,0 1 1,0 1-1,0 2 80,0 0 0,0 0 0,0 2 232,0 2 1,4-3 0,2 5 49,1 0 1,1-3 58,0 5 88,4 1 1,-5 0 0,6-1 16,0 2 0,2 2-70,2 1 0,-1 0-17,5 0 0,-3-2 116,3-2 1,1 4-107,4 0 1,0 0 109,0 4 0,0-2-99,0-3 0,0 1-125,0 0 1,0 0 122,0 0 1,0 5-140,0-1 0,-2-3 79,-2-1 1,1-3 4,-6 8 1,2-4 0,-3-1 0,1 0-150,-1 0 182,-2 0 1,-1 0 0,-1 0-31,-3 0 0,1 0 123,-6 0 1,2-5-104,-2 1 1,-1-5 122,6 5 0,-6-6 0,1 1-27,-2-2 0,-2-2 1,0 0-1,0-2 0,0-1-36,0-1 1,4-6-1,2 0 1,0-5-145,0-2 1,2-5-1,-2 4-5,1-2 0,2 2 10,4-3 0,0 5 36,0-1 0,0 2 47,0 2-20,6 0 1,-1 0 0,6 0 10,-3 0 1,1 0 0,4 0 0,0 2 56,0 2 1,4-2-1,0 4 1,-1-2 3,-1 0-51,-3 6-227,1-8 65,0 9 0,-4-8-772,0 6-531,-6 0 1466,-3 4 0,-8 5 0,-5 3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03.937"/>
    </inkml:context>
    <inkml:brush xml:id="br0">
      <inkml:brushProperty name="width" value="0.08578" units="cm"/>
      <inkml:brushProperty name="height" value="0.08578" units="cm"/>
    </inkml:brush>
  </inkml:definitions>
  <inkml:trace contextRef="#ctx0" brushRef="#br0">14 0 7959,'-7'0'2748,"1"0"-2203,6 0-213,0 0 0,6 0-172,2 0 0,-1 0 52,2 0 1,0 0-169,4 0 0,0 0 1,0 2-1,0 1-362,0 1 196,0 0 1,4-4 0,0 0-131,-1 0 210,-2 0 63,-1 0-52,-6 0 0,1 0 163,-4 0-27,-3 0 1,5 6-1,-6 3-91,0 2 0,0-2 0,-1-1-115,-4 3 0,4 0 71,-3 2 0,2 1-48,2 4 1,-1-3 68,-4 7 0,3 0-219,-7 4 178,6 5-42,-8-3 1,5 3-135,-3-5 1,-1-4-321,6-1 1,-5-5 204,5 2 0,-1-4-525,5-1 0,0-4 57,0-1 809,0-5 0,-5 3 0,-2-6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7:05.471"/>
    </inkml:context>
    <inkml:brush xml:id="br0">
      <inkml:brushProperty name="width" value="0.08578" units="cm"/>
      <inkml:brushProperty name="height" value="0.08578" units="cm"/>
      <inkml:brushProperty name="color" value="#E71224"/>
    </inkml:brush>
  </inkml:definitions>
  <inkml:trace contextRef="#ctx0" brushRef="#br0">117 1 11657,'-9'13'29,"1"0"0,1 0 0,-3 0 1,1 1-1,-1 2 0,0 1 0,0 0 93,1 2 0,2-3 0,-2 4-622,5-1 244,-3-2 144,5 2 0,-4-5-104,6 3 1,0 2 44,0-2 81,0 1 0,0-5-105,0 0 0,0 0 133,0 0 1,5-5-1,1-1 1,1-1-2,3-3 1,1-1-1,2-2-7,0 0 0,0-2 161,0-2 1,2-3-1,0-6 1,3 0 98,-3 0 1,-4 0-1,-3 0 1,1 0 57,-2 0 1,-1 4-140,-6 1 0,0 3 0,0-3 0,-2-1 506,-2 2-519,-3-5 0,-6 11-437,0-3 186,0 2-122,0 2 1,0 0-186,0 0 0,0 0 1,0 0-1,0 2 462,0 2 0,0 3 0,0 6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02.854"/>
    </inkml:context>
    <inkml:brush xml:id="br0">
      <inkml:brushProperty name="width" value="0.08578" units="cm"/>
      <inkml:brushProperty name="height" value="0.08578" units="cm"/>
    </inkml:brush>
  </inkml:definitions>
  <inkml:trace contextRef="#ctx0" brushRef="#br0">169 39 7733,'0'-7'400,"2"-3"187,2 5 1,-2 0 774,2 0-1171,-3 4-94,-1-5 1,-1 8 0,-3 2-272,-5 4 1,-2 4 189,-2 1 0,4 4 49,0 0 0,1 7-45,-5-3 0,-5 4-151,1 1 57,6-1-6,-1 1 1,5 0 216,-6 0-114,6-6 16,-5 5 1,11-6 73,-4 2-81,4 4-279,1-11 137,0 5 18,0-6 123,0 0-2,0 0 0,1-5 0,4 1-225,-4-6 1,11 3 0,-4-6 0,4 0-648,1 0 802,0 0 0,0-6 0,0-3 1,0-2-1,0-4 0,0-1 45,0-1 1,-2-2-32,-2 2 1,1 3-82,-6-4 79,0 4 1,1 1 771,-1 0-514,0 6 0,-5-3 11,-3 6 1,1-1 18,-6 5-417,0-6-29,-3 5-960,-1-5 560,0 6 291,0 0 296,0 0 0,0 12 0,0 2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00.817"/>
    </inkml:context>
    <inkml:brush xml:id="br0">
      <inkml:brushProperty name="width" value="0.08578" units="cm"/>
      <inkml:brushProperty name="height" value="0.08578" units="cm"/>
    </inkml:brush>
  </inkml:definitions>
  <inkml:trace contextRef="#ctx0" brushRef="#br0">103 0 7755,'7'0'962,"-1"0"1,-6 2 0,0 2-807,0 5 1,-2 2-1,-1 3 1,-2 2 0,-3 2-75,-2-3 0,3 6 0,-2 0 0,-1 2-253,-1-1 1,2 1 0,2-4 18,1 1 1,-2-3-1,2 3 4,-1-1 0,4-2 77,-2-4 1,5-1 130,5-4 1,-2-2 0,5-6 144,2 0 0,-2 0 0,0 0-134,2 0 0,2-1 1,1-2-1,0-2 20,0 3 0,0 0 1,0 2-1,0-1-60,0-4 0,4 4 0,0-3 1,-1 2-29,-2 2 0,-1-1 1,0-2-1,0-2 89,0 3 1,0 0 0,0 2-68,0 0 0,-4 0 0,-2-1-79,-1-4-184,-2 4 1,-6-5-1,-2 6-413,-4 0 0,-1 0 0,-3 0 0,-2 0-118,0 0 0,-1 0 1,2-1 768,0-4 0,2 3 0,1-7 0,2-1 0,3-2 0,-4 2 0,3-1-228,-1-4 0,4-1 1808,-1 4 150,2 4-1237,2 3 1,0 6-410,0 3 0,0 4 1,0 4-38,0 1 0,0 2 0,-1 1 0,-2 2 0,-3 3-70,-1 2 1,3-3 0,-3 3 0,1 3-63,3 3 0,-3 1 1,2-6-1,0-1-276,-2-1 0,4-6 0,-2 1 361,3-3 0,6-6 0,3-3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59.679"/>
    </inkml:context>
    <inkml:brush xml:id="br0">
      <inkml:brushProperty name="width" value="0.08578" units="cm"/>
      <inkml:brushProperty name="height" value="0.08578" units="cm"/>
    </inkml:brush>
  </inkml:definitions>
  <inkml:trace contextRef="#ctx0" brushRef="#br0">14 1 12872,'13'0'123,"0"0"1,0 0-1,0 0 1,0 0-97,0 0 0,0 0 1,-2 1-1,-1 2-339,-1 2 0,-2 0 1,3-2-101,-1 1 1,-6 7 0,1-3 0,-4 4 157,-4 1 0,-4 1 1,-5 2-1,1 1 162,-1-1 0,0-2 1,1-1-1,2-1 263,1-3 1,1 1 332,-5-6 175,6 0-570,1-4 0,16 0 0,1-1-36,-1-3 0,3 2 0,-4-4 0,3 2-101,1 0 0,0-1 1,-1 5-1,1 0 11,0 0 1,0 0-1,-1 2 1,-2 1 7,-1 1 1,-5 6 0,3-1-1,-1 2 59,-3 2 0,-2 4 0,-1 1 0,0-2 95,0-2 0,-6-1 0,-2 0 0,-2 0-91,1 0 0,-7-2 0,3-1 1,-3-2-310,-2-3 0,2 4 0,-4-5 1,0-1-834,-1-1 1,6-2 1087,-3 0 0,4-6 0,1-1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58.659"/>
    </inkml:context>
    <inkml:brush xml:id="br0">
      <inkml:brushProperty name="width" value="0.08578" units="cm"/>
      <inkml:brushProperty name="height" value="0.08578" units="cm"/>
    </inkml:brush>
  </inkml:definitions>
  <inkml:trace contextRef="#ctx0" brushRef="#br0">1 53 7736,'7'-9'597,"-1"2"-110,0 1 1,-5 0 0,5 3-117,0-1 0,-5-2 0,5 3 0,0-1-128,2 1 1,-1 2 0,2 1-175,1 0 1,2 1 0,-1 3 0,-1 5-109,-1 3 1,-5 2 0,3 2 0,-1 3-119,-3 1 0,-1-3 0,-2 3 0,0 0-126,0 0 0,-6-2 1,-1 2-1,-2-1 152,0-4 1,1 0 0,-5-4 0,1-1 169,4-1 1,-4-5 336,3 5 296,4-6-626,-1 3 0,7-6 0,4 0 49,3 0 1,4 0 0,1 0-1,0-2-65,0-2 0,1 3 1,2-5-1,1 1-253,-1 1 1,-2-2 0,-1 3 0,0-2-951,0-2 1173,-6 4 0,5-9 0,-5 5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8:57.784"/>
    </inkml:context>
    <inkml:brush xml:id="br0">
      <inkml:brushProperty name="width" value="0.08578" units="cm"/>
      <inkml:brushProperty name="height" value="0.08578" units="cm"/>
    </inkml:brush>
  </inkml:definitions>
  <inkml:trace contextRef="#ctx0" brushRef="#br0">40 14 7751,'0'-7'12,"0"1"-11,0 6 0,0 6 0,0 2 2151,0 4-974,0 1-823,0 0 1,0 5-1,-2 4-192,-2 2 1,2 2 0,-3 0 0,0 0-250,1 0 1,-5 0-1,5 0 1,1 0-311,2 0 1,1-6 0,0-3-1851,0-2 2246,0-2 0,5-12 0,3-2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2:11.026"/>
    </inkml:context>
    <inkml:brush xml:id="br0">
      <inkml:brushProperty name="width" value="0.08578" units="cm"/>
      <inkml:brushProperty name="height" value="0.08578" units="cm"/>
      <inkml:brushProperty name="color" value="#33CCFF"/>
    </inkml:brush>
  </inkml:definitions>
  <inkml:trace contextRef="#ctx0" brushRef="#br0">829 882 6907,'0'-8'-70,"0"3"499,0 5 0,0-2 541,0-2-122,0 2-285,0-3-526,0 5-40,0 0 0,0 5 0,-1 3-40,-4-1 1,0 9-1,-5-3 1,1 3-7,-1 2 1,0-3 0,0 3 0,1 0 8,-1-1 1,0 5-1,0-5 1,3-1-114,1-2 0,-3-1 0,3-1 0,1-2-483,-1-2-397,2-5 724,4 3 1,1-10 0,2-2 0,3-3 308,1-5 0,-4 7 0,8-16 0,-4 8 0</inkml:trace>
  <inkml:trace contextRef="#ctx0" brushRef="#br0" timeOffset="369">869 869 7775,'0'-8'151,"0"3"0,1 5 481,4 0-334,-4 0 0,6 0 353,-2 0-58,-4 0-296,5 0 0,-6 1-137,0 3 0,4 4 1,1 5 62,-3 0 1,4-5-309,-1 1 75,-1 0 1,0 8 0,2 0 0,0-1-1,1-2-54,0-1 1,-3 0 0,4 0-1,-3 0-91,-2 0 0,3 0 0,-2 0-253,-1 0 0,0-6-614,1-2-447,-2-4 1469,-2-1 0,-7 0 0,-6 0 0</inkml:trace>
  <inkml:trace contextRef="#ctx0" brushRef="#br0" timeOffset="36882">390 131 10337,'-2'12'810,"-1"-2"-697,-1-2 0,0-3-399,4 3 0,0 1 1,0 4 678,0 0 0,0-5 0,0 1 0,0 1-279,0 2 1,0 1 0,0 0-279,0 0 0,0-1 0,0 1-2,0 0 1,1-1-1,2-2 55,1-1 1,5-1 0,-3 4 34,1-4 1,-3 3-1,3-6 129,-1 2 1,4 2 86,-1 4 1,-2-1 37,2-4 1,-6 4-11,1-4 0,-3 0 0,-1 0-69,0 2 1,-4-2-1,-2-1-13,-1-2 0,0 1 0,-3-3 0,1 1-96,-1-1 0,3 3 0,-2-2 1,-1-1-117,-1-1 1,-2-2-1,0 0 1,0 0-507,0 0 1,0 0-1,0 0 94,0 0 0,1-6 1,4-3-1,3-4 538,4-4 0,1-3 0,0-6 0</inkml:trace>
  <inkml:trace contextRef="#ctx0" brushRef="#br0" timeOffset="37072">402 311 7657,'9'-1'931,"0"-3"0,-5 2 0,3-4-603,-1 1 1,4 3 0,-3-3-213,1-1 0,3 4-524,-2-2 1,-2 3 0,2 1-1838,1 0 2245,-5 0 0,7 5 0,-5 3 0</inkml:trace>
  <inkml:trace contextRef="#ctx0" brushRef="#br0" timeOffset="37281">649 403 7856,'0'7'1933,"0"-1"1,4 0-2223,0 3 0,1-2 0,-7 1 289,-2 2 0,-3 2 0,-6 1 0</inkml:trace>
  <inkml:trace contextRef="#ctx0" brushRef="#br0" timeOffset="38139">1037 195 7777,'0'-7'1288,"2"-3"1,1 4-920,1-1 0,0 2 0,-4-3-60,0-2 1,0-2-281,0-1 1,0 0-1,0 0-117,0 0 0,-5 0 0,-3 0-66,1 0 1,-3 5 0,4-1 59,-1-1 1,3 4 0,-5 2-112,-1 2 0,3 2 0,-2 0 74,-1 0 1,-1 2-1,-2 2 1,0 5-2,0 2 1,-3 7 0,2-1 0,2-1 26,1-2 1,-1 3 0,1 1 0,0-2 220,3-2 0,5-5 0,-1-1 22,2 2 1,2-3 0,2 1 90,2-3 1,3 0-1,6-5-9,0 0 0,0 0 0,0 0-38,0 0 1,0-5-81,0 1 0,0 0-270,0 4 1,-6 1 87,-3 4 0,-1-4 1,0 5 112,1 0 57,1-5 0,-4 9 257,3-6 0,-2 6-170,2-1 0,-2-2 0,-2 2 0,0 1-136,0 2 0,0 0 0,-2 1 1,-1 2-67,-1 2 0,0-2 0,2 3 0,-1 0 4,-1-1 0,-2 2 0,3-4 0,-1 3-75,1-3 1,0 0 0,0-2 0,-1 0-84,1 0 0,2-5 0,1 1-923,0 1-277,0-4-533,0 0 487,0-6 1425,0 0 0,0 0 0</inkml:trace>
  <inkml:trace contextRef="#ctx0" brushRef="#br0" timeOffset="38432">1205 195 8603,'9'0'1442,"-1"1"1,1 4-1046,-2 3 0,0 4 0,-4 1 1,3 0-205,1 0 1,-4 4 0,1 2 0,-2 1-91,-2 3 0,0-3 1,-2 2-1,-2-1-650,-5-1 0,-2 0 0,-2-4 1,0 2 546,0-3 0,-6 6 0,-1-1 0</inkml:trace>
  <inkml:trace contextRef="#ctx0" brushRef="#br0" timeOffset="39163">78 209 7703,'-1'7'775,"-3"-1"-307,-5-1 1,3-2 0,1 6-336,-1 1 0,3 2 0,-4 1 0,1 0-16,3-1 0,0-3 1,0 0-1,-1 1-86,1 1 0,-3 4 1,2 1-1,1 1-269,2-1 1,1 0 0,0-1 0,0 3-359,0-2 1,0-2 0,1-3 595,3-2 0,4 3 0,5-5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0:26.568"/>
    </inkml:context>
    <inkml:brush xml:id="br0">
      <inkml:brushProperty name="width" value="0.08578" units="cm"/>
      <inkml:brushProperty name="height" value="0.08578" units="cm"/>
      <inkml:brushProperty name="color" value="#E71224"/>
    </inkml:brush>
  </inkml:definitions>
  <inkml:trace contextRef="#ctx0" brushRef="#br0">52 573 8855,'6'-7'1384,"-5"-5"-1898,5 11 272,-6-5-110,6 12 219,-5 1 0,5 1 137,-6 1 31,0-6 97,0 3 1,-1-6-108,-4 0 0,2 0 6,-5 0 0,4 0-63,-5 0 51,6 0 1,-4-2-34,2-2 1,4 1 20,-3-6 0,4 1-22,4-5 1,-3 4-4,4 1 36,2 5 0,-1-5 49,2 4 0,4 3 4,-3-4-3,-4 4 0,3 1-15,-4 0 1,-3 1-1,4 4 1,-4-2-1,-1 5 3,0 2 1,0 2-33,0 1 1,0-5 103,0 1-60,0 0 0,0-1 116,0 1-118,-6-6 1,-1 4-22,-6-3 1,4-2-22,1 2 0,4-2 26,-5-2-28,6 0-82,-3 0 1,2-2-27,0-2 0,-1-3 41,5-6 1,0 4 38,0 0 1,0 5 0,2-5-24,2-1 1,-3 3 62,4-1-10,2 5-32,0-3 0,2 2 66,-1-1 0,-3 1 88,3 4 0,-3-2 55,3-2-184,1 3 0,0-5 1,-2 7 0,-1 4 0,-1-4 0,-2 5-47,2 0 0,-1 1 31,-4 6 0,0 0 19,0 0 0,0-5 14,0 1 1,0-5 27,0 5-53,0-6 1,-2 4-1,-2-4 9,-4 1 0,0 1 0,0-5-65,-2 0 0,2 0 0,0 0-96,-2 0 1,2 0 113,0 0 0,1-2 0,-3-1-47,1-1 1,5-2 28,-5 2 1,5 1 65,-5-6 1,6 5-105,-1-5 1,2 5 6,2-5 0,0 5 0,2-3 37,2 1 0,-1 0 0,6 2 56,1-5 1,-3 4 0,2-1 91,1 0 1,-3 5 37,1-4 0,1 3-92,4-3 0,-4 4 6,-1-4 0,-3 4-105,3 1 0,-5 1 0,3 2 22,0 2 0,-5 5 12,3-2 1,-2 0 7,-2 0 0,0 1 205,0 4 0,0-5-83,0 1 0,-4-5 0,-2 4-135,-1-3 0,2 1 0,-3-3 58,-2 1 0,2 1-134,0-5 1,3 0 13,-3 0 0,-1 0 33,-4 0 0,6-2 5,3-2 0,-2 1 0,2-6-69,1-1 0,1 3-10,2-2 0,0 5 0,0-5 37,0-1 1,5 3 0,0 0 0,1 0 82,0 0 0,3 2 0,-4-2 50,2 1-24,2-4 1,0 9-81,-1-3 345,1 2-227,4 2 0,-4 0-68,-1 0 44,-5 0 0,3 6 9,-6 2 0,4 0-46,1 0 0,-1 1 55,-4 4 1,0-4 0,-2-1-20,-2 2 1,1-3-89,-5 2 74,-1-6 1,0 7 4,1-6 1,0 2 0,-2-3 9,2 1 1,3 1-69,-3-5 1,3 0-265,-3 0 213,5 0 1,-7-6-1,6-3-75,1-2 0,1 2 0,2 0-66,0-1 1,0 3 0,2 0 188,2 1 0,-1-2-27,6 3 0,-5 1-10,4 4 1,-3 0 128,3 0 1,-3 0 0,2 1-104,-1 4 1,-2-2-475,-4 5 0,0-3 515,0 3 0,0 1 0,0 4 0</inkml:trace>
  <inkml:trace contextRef="#ctx0" brushRef="#br0" timeOffset="1181">415 1 13057,'4'8'56,"1"1"0,0-5 0,-2 5-21,2 1 0,5 1 0,-3 2 0,2 0 143,-1 0 0,-3 0 0,3 0 0,1 2-529,-2 2 0,5-3 0,-4 4 0,4-4 372,1-1 0,-5 4 1,1 0 773,1-1-745,-4-1 0,4-2 0,-6 0 0,0 0-147,2 0 1,-4-5 0,2 1-1,-1-1-534,1 0 1,-2 3-1055,2-2-132,-3-3 1261,-1-1 0,0-6 556,0-3 0,-5-9 0,-3-8 0</inkml:trace>
  <inkml:trace contextRef="#ctx0" brushRef="#br0" timeOffset="1516">585 15 10445,'-12'5'56,"2"4"1,1 2-116,-1 2 0,-1 0 1,-1 2-1,2 1-12,1 1 0,1 4 1,-5-2-1,0 1-56,0 3 1,0 0 0,0 0-1,0-1-44,0 1 1,0-4 0,2 0 0,2-2-673,5 0 1,-2 0 842,2-4 0,-1 0 0,5 0 0</inkml:trace>
  <inkml:trace contextRef="#ctx0" brushRef="#br0" timeOffset="2572">882 221 10565,'0'-9'-80,"-2"1"-58,-2-2 0,2 2 0,-3 1 94,-1 1 0,4 1 0,-3 2 72,-1-2 1,4 0-1,-3 2 29,-1-2 0,3 1 31,-6 4-62,7 0-34,-10 0 0,6 2 1,-4 0 26,2 3 1,3 5-1,-2-2-15,1 4 1,-4 1 0,3 0 0,-2 1-48,1 4 1,3-4-1,-2 3 1,0-1-8,0 1 0,4-2 0,-1 2 0,2-1 27,2 1 1,0-2-1,0 2 47,0-3 0,2-1 1,2-1 26,5-4 1,-2-2 110,1-6-150,-5 0 1,9 0 0,-4 0 0,3-1 0,-1-2 39,-2-1 0,-1-7 0,4 3 0,-4-4-150,-2-1 0,0 5 1,-5-1-329,0-1 1,0 3-836,0-2 888,0 6 1,-2-3 141,-2 6 0,-3 0 179,-6 0 64,6 0 0,-1 0 264,4 0 0,1 0 397,-5 0 151,5 0 297,-3 0-934,6 0 0,1 0-21,4 0 0,-2 0-43,5 0 0,1 0 0,4 0-143,0 0 0,0 0 0,0 0-28,0 0 1,0 0-1,-2-1 1,-1-2-276,-1-1 0,-5 0-679,5 4-297,0 0 656,-2 0 643,-2 0 0,-5 0 0</inkml:trace>
  <inkml:trace contextRef="#ctx0" brushRef="#br0" timeOffset="2833">844 363 10471,'0'13'-135,"0"0"0,0 0 87,0 0 1,0 0-1,0 0-11,0 0 1,4 0 0,0 0-425,-1 0 0,-1-4 0,-1-2 483,3-1 0,4-2 0,5-4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3:33.352"/>
    </inkml:context>
    <inkml:brush xml:id="br0">
      <inkml:brushProperty name="width" value="0.08578" units="cm"/>
      <inkml:brushProperty name="height" value="0.08578" units="cm"/>
      <inkml:brushProperty name="color" value="#FFC114"/>
    </inkml:brush>
  </inkml:definitions>
  <inkml:trace contextRef="#ctx0" brushRef="#br0">26 65 7837,'0'-8'-1458,"0"-1"1250,0 6 208,0-2 0,0-1 588,0 4-240,0-3-1,0 5 1999,0 0-2255,-6 0 28,5 0 23,-5 0-63,6 0 0,-1 0 62,-3 0 19,2 0-53,-4 0 22,6 0 1354,0 0-1421,6 0 33,-4 0 101,9 0 1,-8 0 21,6 0 113,-1 0-161,5 0-234,0 0-39,6 0 179,-5 0 0,6 0-279,-2 0 105,-4 0 0,5 0 148,0 0 14,1 0-68,6 0 58,-6 0-117,4 0-175,-9 0 81,9 0 52,-4 0 1,2 0 28,-1 0 16,-5 0 92,9 0 1,-11 0-77,3 0 20,4 0 117,-7 0-105,5 0 5,-6 0 1,0 0 6,0 0 1,0 0-1,0 0-13,-6 0-185,4 0-12,-4 0 190,6 0-224,0 0 213,-5 0-20,3 0 63,-4 0-71,6 0 16,0 0-22,0 0 212,0 0-2,-6 0-183,5 0-5,-5 0 23,6 0 0,0 0 13,0 0 0,0 0-58,0 0 1,0 0 43,0 0 75,0 0-69,0 0 15,0 0 38,0 0-55,0 0 5,0 0-11,-1 0 74,1 0-69,0 0 7,6 0 0,-7 0 212,5 0-198,-6 0-2,8 0 0,-6 0 93,0 0-63,0 0-22,0 0-25,0 0 29,0 0 10,0 0-125,6 0 121,-5 0-8,5 0 1,-2 0-167,0 0 1,5 0 46,-5 0 63,6 0 0,-8 0 0,3 0-53,1 0 32,-5 0 66,5 0 0,-2-2-54,1-2 0,3 2 140,-3-2-134,-1 3 172,2 1 1,-1 0-64,4 0-55,2 0 76,-3 0-67,-1 0-15,4 0 42,-4 0-204,0 0 0,5 0 109,-3 0 1,1 0 31,-2 0 7,4 0 7,-11 0 25,11 0-37,-5 0 1,1 0 6,1 0 0,-6 0-30,1 0 10,3 0 25,-5 0-14,3 0 7,-5 0 0,2 0 149,2 0 26,-3 0-160,5 0 0,-6 0 90,0 0 0,4 0-37,1 0 0,-1 0 13,-4 0 1,4 0-24,0 0-91,6 0 75,-8 0 1,5 0-114,-3 0-22,-2 0 127,3 0 0,0 0-219,-1 0 195,6 0 0,-9 0 1,5 0-39,-6 0 2,6 0 40,-5 0 1,6 0-4,-2 0-26,-4 0 51,5 0 1,-5 0 71,3 0 1,-2 0 42,2 0-124,-3 0 0,5 0 0,-4 0 33,2 0 1,2 0-17,-2 0 2,0 0-9,2 0 0,-3 0-32,5 0 1,-5 0-19,1 0 0,-1 0 22,1 0 0,-1 0-26,6 0 41,-6 0-51,2 0 45,1 0 2,-4 0-9,3 0-7,1 0 1,-5 0 9,4 0 1,-4 0-3,-1 0 3,0 0-21,0 0 0,0 0-23,0 0 37,0 0 185,0 0-180,0 0-1,0 0 1,-5 0 92,1 0 0,0 0-78,4 0 1,0 0 63,0 0 0,-1 0-48,1 0-143,0 0 64,0 0 1,0 0 93,0 0-151,0 0 116,0 0 1,0 0-149,0 0 131,0 0-20,0 0 21,0 0 1,0 0 0,0 0-46,0 0 93,0 0-58,0 0 1,0 0 1,0 0 35,0 0 0,0-5-15,0 1-1,0 0-5,-6 4 1,4 0-6,-2 0 14,2 0-6,-3 0 0,3 0-8,-2 0 6,-3 0 0,5 0 0,-9 0-66,9 0 64,-10 0-2,11 0 9,-11 0-9,11 0 0,-5 0-1,0 0 9,5 0-12,-11 0-2,11 0 3,-5 0 1,6 0 2,-6 0-132,-1 0 129,0 0-3,1 0 0,0 0-42,-1 0 39,0 0-3,-5 0 3,11 0-9,-11 0-12,11 0-21,-5 0 17,0 0 18,4 0-15,-3 0 13,-1 0 24,4 0-23,-9 0 7,4 0-10,-1 0 56,-3 0-50,9 0 0,-9 0 0,3 0-34,1 0 35,-4 0 5,9 0-78,-9 0 77,9 0 1,-8 0-97,6 0 1,-5 0 79,5 0 1,-5 0 0,5 0-3,-7 0-22,10 0 19,-11 0 138,5 0-136,0 0-2,-5 0 123,11 0-118,-11 0 4,5 0 14,0 0 43,-5 0-41,5 0 31,0 0 0,-3 0-23,5 0-113,-5 0 104,9 0 4,-11 0-185,11 0 177,-11 0-7,5 0 5,0 0-165,-5 0 59,11 0 1,-9 0 18,5 0 13,-5 0 247,9 0-195,-11 0-20,5 0 181,-6 0-102,0 0-13,6 0-13,-5 0 9,5 0-8,-6 0-653,0 0 0,-6 5 0,-1 3 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2:04.466"/>
    </inkml:context>
    <inkml:brush xml:id="br0">
      <inkml:brushProperty name="width" value="0.08578" units="cm"/>
      <inkml:brushProperty name="height" value="0.08578" units="cm"/>
      <inkml:brushProperty name="color" value="#33CCFF"/>
    </inkml:brush>
  </inkml:definitions>
  <inkml:trace contextRef="#ctx0" brushRef="#br0">13 27 7913,'0'-13'-143,"-1"6"253,-4 2-20,4 4 261,-5 1-644,6 0 4680,0 0-4192,6 0 1,-3 0-1,5 0 11,2 0 1,-2 0-1,0 0-169,2 0 1,-2 0 302,0 0 92,1 0-219,-2 0 1,0 0 180,-2 0-260,-4 0 0,11 0 1,-4 0-48,4 0 1,1 0 0,1 0 0,2 0-73,1 0 0,0 0 0,-2 0 1,1 0-76,1 0 1,2 0-1,-3 0 1,1 0-16,-1 0 1,-2 0 0,-1 0 0,0 0 18,0 0 1,0 0 0,0 0-1,0 0 20,0 0 1,0 0 128,0 0 1,0 0 0,0 0-37,0 0 1,-1 0-50,1 0 0,0 0 0,0 0-33,0 0 1,0 0 0,0 0 0,0 0 9,0 0 1,2 0-1,0 0 1,3 0 53,-2 0 0,-2 0 0,-1 0 0,0 0-37,0 0 1,4 0 0,0 0 0,-1 0 8,-1 0 1,-2 0 0,0 0 0,-1 0-17,1 0 0,0 0 1,0 0-1,0 0-50,0 0 0,0 0 0,0 0 1,0 0 17,0 0 1,0 0 0,0 0 0,1 0 9,4 0 0,-4 0 0,3 0 1,-2 0 14,-2 0 0,0 0 1,0 0-1,0 0 10,0 0 0,4 0 1,0 0-1,-1 0-63,-2 0 1,-1 0 0,0 0 30,0 0 1,5 0-1,-1 0-29,-1 0 1,-2 0 0,-1 0 25,0 0 1,0 0-1,0 0 54,0 0 0,0 0 0,0 0-13,0 0 0,0 0 0,0 0 14,0 0 1,0 0-1,0 0-69,-1 0 0,-3 0 1,0 0-31,1 0 0,1 0 58,2 0 0,0 0 1,0 0-8,0 0 0,0 0 1,0 0 45,0 0 1,-4 0-1,-1 0-12,2 0 0,2 0 0,1 0-95,0 0 0,-5 0 18,1 0 1,0 0 28,4 0 1,0 0 49,0 0 0,0 0-21,0 0 0,-5 0 0,1 0-22,1 0 0,-3 0 0,2 0 26,1 0 0,1 0-26,2 0 1,0 0 54,0 0 1,0 0 0,0 0-43,0 0 0,0 0 1,0 0-40,0 0 0,-4 0 1,-1 0-6,2 0 1,2 0 0,1 0 18,0 0 0,-5 0 0,1 0 29,1 0 0,2 0 36,1 0 0,0 0 19,0 0 0,-5 0-52,1 0 1,-1 0-155,5 0 0,-4 0 92,0 0 1,-5 0 70,5 0 0,-5 0-9,5 0 0,-5 0-2,5 0 1,-5 0-56,5 0 0,-5 0-69,5 0 134,-7 0 1,6 0-23,-4 0 0,-1 0 84,5 0 0,-3 0-61,3 0 0,-3 0-134,3 0 24,-5 0 1,4 0 11,-2 0 0,-2 0-4,5 0 109,-5 0 0,4 0 88,-2 0-95,-4 0 0,6 0-57,-2 0-149,-4 0 31,5 0 96,0 0-66,-5 0 19,5 0 166,-6 0 0,1 0 106,4 0-105,-4 0 0,6 0-58,-3 0 9,-2 0 0,5 0-161,-3 0 109,-2 0 188,4 0-111,-6 0 0,1 0 9,3 0 0,-1 0-151,6 0-91,-6 0 167,8 0-33,-9 0 339,4 0-252,-6 0-806,0 0 853,5 0-130,-3 0-318,9 0-53,-9 0 54,3 0-187,-5 0 590,0 0 0,-5 6 0,-3 1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3:07.200"/>
    </inkml:context>
    <inkml:brush xml:id="br0">
      <inkml:brushProperty name="width" value="0.08578" units="cm"/>
      <inkml:brushProperty name="height" value="0.08578" units="cm"/>
      <inkml:brushProperty name="color" value="#33CCFF"/>
    </inkml:brush>
  </inkml:definitions>
  <inkml:trace contextRef="#ctx0" brushRef="#br0">1 79 11689,'8'5'-9,"1"-1"-2,-6 0 0,8-4 1,-2 2-12,3 2 1,1-2 0,0 2-1,-1-3 3,1-1 1,0 0-1,0 0-7,0 0 0,0 0-207,0 0 167,0 0-20,-6 6 95,-1-4 1,-6 5-11,0-3 0,0-1-33,0 6 0,0-5 18,0 5 1,0-1-1,0 5-12,0 0 1,-4 0-1,-2 0 1,0 0-5,1 0 0,-6 6 0,4 1 0,-1 1-24,-1 1 0,5-5 1,-4 5-1,1-1-25,0 0 1,3 2 0,-3-5-1,1 1-78,3 0 0,0-6 0,0-5-465,-1 2-537,0-4 779,4 0 1,0-7-1,1-4-286,3-3 668,-2-4 0,9 5 0,-4-10 0,6 2 0</inkml:trace>
  <inkml:trace contextRef="#ctx0" brushRef="#br0" timeOffset="199">354 338 7831,'0'13'536,"0"-5"0,-2-1 0,-1 1-248,-1-1 0,-2 1 0,3 5-508,-1 0 0,0 0 0,2-1-259,-2-4 479,3 4 0,-5-11 0,6 5 0</inkml:trace>
  <inkml:trace contextRef="#ctx0" brushRef="#br0" timeOffset="1060">677 156 7685,'0'-7'2036,"0"0"-1735,0 2 0,1-2 0,2-6-87,1 0 1,5 0-195,-5 0 1,1 0-58,-5 0 0,0 1 0,0-1 1,-2 5 0,-1 3 0,-3 0-98,-1 1 0,-1 0 0,-5 4-39,0 0 0,0 0 0,0 0 6,0 0 0,0 1 1,0 2-1,0 4 58,0 5 0,0-2 0,0 7 1,0-3 29,0-1 0,5 0 0,0 0 0,3 0 59,2 0 0,1 0 112,2 0 146,0-6-117,0-1 0,6-6 1,3 0 36,2 0 1,-2 0 0,-1 0-4,3 0 0,0 0 0,2 0-57,0 0 1,0 0 0,0 0 103,0 0-78,-6 0 0,3 2-19,-6 2 1,1-1-27,-5 5 0,0-3-25,0 3 0,0-3 13,0 3 1,0 1 0,0 4 23,0 0 0,0-5 0,0 1 0,0 1 41,0 2 1,0 1 0,0 0 0,-2 0-63,-2 0 0,3 1 1,-5 2-1,1 1-129,1-1 0,-4 0 0,3 0 1,2 1-23,2-1 1,-3-2-1717,-1-1 40,1 0 1252,4-6 1,0-2-1,0-10 1,0-3 504,0-4 0,6-7 0,1-1 0</inkml:trace>
  <inkml:trace contextRef="#ctx0" brushRef="#br0" timeOffset="1433">883 66 7685,'9'-1'351,"-1"-3"0,-3 2 684,3-2-67,-5 2-747,9 2 0,-9 0 0,4 2 1,-2 2 44,-2 5 1,-1-2 0,-1 2 0,2 1-58,1 1 0,1 7 1,-5 0-1,0 1-90,0 0 0,-5 4 0,0-2 0,-3 4-185,-2 1 0,-1-2 1,-2-1-1,0-1-504,0 1 1,4-4 0,2-2-1,0-4-1817,0-4 2387,4-4 0,-9 1 0,5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7:04.395"/>
    </inkml:context>
    <inkml:brush xml:id="br0">
      <inkml:brushProperty name="width" value="0.08578" units="cm"/>
      <inkml:brushProperty name="height" value="0.08578" units="cm"/>
      <inkml:brushProperty name="color" value="#E71224"/>
    </inkml:brush>
  </inkml:definitions>
  <inkml:trace contextRef="#ctx0" brushRef="#br0">45 0 11823,'7'0'572,"5"0"-213,-11 0 52,11 0-391,-5 0 1,6 2-1,0 2-417,0 5 1,-5-2 164,1 2 1,-5-5 0,5 5-381,1 1 0,-4-3 386,-2 1 0,-2-3 0,-2 3 53,0 2 1,-2 2 0,-2-1 0,-3 0 86,-1-3 1,-3 1-1,1 2 1,-5-1 0,-2-1 157,1 1 1,2 0-1,1 0 1,0-2 123,0-3 0,4 4-78,1-5 657,5 1-336,-9-5 1,12 0-289,0 0 1,2 0 345,6 0-338,1 0 0,4 0-52,0 0 0,0 0-3,0 0 0,-2 1-187,-2 3 0,3-2 72,-4 2 1,4-2-12,1-2 1,-5 0 7,1 0 1,0 0 0,4 0-248,0 0 1,-5-5 78,1 1-154,-6 0 1,1 4-846,-8 0 1181,2 0 0,-9 5 0,4 3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3:03.474"/>
    </inkml:context>
    <inkml:brush xml:id="br0">
      <inkml:brushProperty name="width" value="0.08578" units="cm"/>
      <inkml:brushProperty name="height" value="0.08578" units="cm"/>
      <inkml:brushProperty name="color" value="#33CCFF"/>
    </inkml:brush>
  </inkml:definitions>
  <inkml:trace contextRef="#ctx0" brushRef="#br0">52 0 9313,'-1'9'426,"-3"0"1,1-1 0,-5 5-135,3 0 0,-1 0-258,2 0 1,2 0-1,-2 0 1,1 0-111,-1 0 0,2 4 1,-2 0-1,2 1-5,2 0 1,0-3-1,0 2 1,0-2-75,0-3 1,0 6-1,0-1 59,0-1 0,5-6 0,1-1-616,1 1 1,-3-5-885,5 0 1596,-1-4 0,5-1 0,0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2:12.796"/>
    </inkml:context>
    <inkml:brush xml:id="br0">
      <inkml:brushProperty name="width" value="0.08578" units="cm"/>
      <inkml:brushProperty name="height" value="0.08578" units="cm"/>
      <inkml:brushProperty name="color" value="#33CCFF"/>
    </inkml:brush>
  </inkml:definitions>
  <inkml:trace contextRef="#ctx0" brushRef="#br0">0 13 6598,'0'-7'3212,"0"1"-2557,0 6 451,0 0-959,6 0 1,-3 2-1,5 1-17,2 1 0,-2 5 0,0-4-98,2 3 0,2-6 1,1 4-54,0 0 1,-5-5-1,1 4 78,1-4 1,2 3 0,1 1-71,0-2 1,-5 2 0,1 1-37,1 1 0,-3-2 26,2 3 1,-5-3-88,5 3 69,-6-5-77,2 3-25,-5-6-253,0 0 416,0 6-41,0-5 0,0 6 0,-1-4-34,-3 1 0,2 2 1,-4-3-26,1 1 1,2 2 0,-6-1 14,-1 3 0,3-1 1,-2 1-1,1-1-7,0 0 0,-3-3 0,2 5 0,-1 1-16,1 2 1,-2-4 0,2 1 35,-2 1 1,2 0 0,1 0-119,-3-1 28,6-6 0,-3 7-577,4-6 267,3 0 0,-4-5 55,10-3 1,-4 1 0,5-5-653,0 3 1049,-5-5 0,5 2 0,-6-5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3:44.436"/>
    </inkml:context>
    <inkml:brush xml:id="br0">
      <inkml:brushProperty name="width" value="0.08578" units="cm"/>
      <inkml:brushProperty name="height" value="0.08578" units="cm"/>
      <inkml:brushProperty name="color" value="#FFC114"/>
    </inkml:brush>
  </inkml:definitions>
  <inkml:trace contextRef="#ctx0" brushRef="#br0">273 26 7952,'0'-7'0,"0"1"-206,0 1 381,5 3 217,-3-4 52,3 6-364,-5 0 49,0 0 0,0 6 0,-1 3 0,-2 2-173,-1 2 0,-6 6 0,1 3 0,-2 3 0,-4 4-82,-2 1 1,1 8 0,-4-1-1,0 7-158,0 2 118,-2-5 0,2 4 43,3-6 1,2-6 39,2-3 0,0-8 9,0-5 0,6-2-83,3-2 0,-2-5-405,2 1 283,-1-6 0,5 1 279,0-8 0,6-4 0,1-4 0,6-1 0</inkml:trace>
  <inkml:trace contextRef="#ctx0" brushRef="#br0" timeOffset="484">558 78 7463,'7'-1'-762,"-3"-4"914,-2 4-83,-2-5 0,1 6 149,3 0 76,-2 0-159,4 0 0,-6 2 0,-2 0-75,-2 3 0,1 5 0,-4-1 1,-1 2-1,1 2-25,-3 0 0,-1 6 0,-2 1 1,0 1-29,0 1 1,-4 4 0,-1 6-1,1 1-48,-2 3 1,3-3 0,-5 1 24,-2 2 1,3 6-142,-2 1 168,0 1-40,-3-6 1,0 1 0,3 0 1,-2 4-8,2 1 1,4-3 22,0-6 0,0-3-118,0-7 1,1 1 61,4 0 0,0-6-2,0-2 0,6-4 27,3-1 0,-2-4-134,2-1 133,-1-5-54,5 3 1,0-5-327,0 4 254,0-4 0,0 4 21,0-10 149,6 4 0,1-16 0,6 2 0</inkml:trace>
  <inkml:trace contextRef="#ctx0" brushRef="#br0" timeOffset="1041">701 339 7952,'0'-7'-1124,"0"1"1303,0 6 276,0 0-355,0 6 1,-1-3-1,-2 6 1,-3 1-45,-1 1 1,3 2 0,-5 0 0,-1 0-53,-2 0 1,-1 6 0,0 2-3,0 4 0,-1 1 48,-3 0 1,1 1-61,-6 3 0,5-1 39,-5 6 1,5-1-84,-4 5 0,3-3 66,-3 3 1,3-3 42,-3 7-39,5-8-19,-8 2 1,9-8 1,-2 5 0,-2-5-96,2 2 1,-5 0 104,5-1 0,0 1-18,4-5 1,0-2 9,0-2 1,0 1-122,0-6 0,4 0 86,1-4-127,5-6 1,-4 4-175,2-7 88,4 0 3,-5-4 27,6 0-94,0 0 1,1-4 311,4 0 0,-4-1 0,5 5 0,0-6 0,1-1 0</inkml:trace>
  <inkml:trace contextRef="#ctx0" brushRef="#br0" timeOffset="1801">572 1076 8004,'0'-7'-263,"0"1"-73,0 6 546,0 0 71,0 6-228,0 1 1,-5 6-1,-1 0 1,1 0-1,-2 0 1,-1 0-34,-2 0 0,-1 4 1,-2 2-1,-2 1 1,0 3-41,-3 1 0,0 2 0,2 0 0,-2 2 55,3 2-157,-6 3 0,3 1 90,-4 1 0,-1-2-101,6 2 0,-5 1 116,5-6 0,0 0-138,4-4 1,-3 0 53,3 0 1,-3-4 30,7-1 0,-2-5 4,-2 1 0,1-2 0,4-2 0,-2-5-26,5 1 33,-5-6-1,9 8-157,-5-9 217,6 4 0,0-12 0,0-1 0</inkml:trace>
  <inkml:trace contextRef="#ctx0" brushRef="#br0" timeOffset="2242">649 1348 7545,'-4'9'128,"0"-1"0,-1 1-7,0-2 1,-1 6-156,-3 0 0,-2 0 24,2 4 1,2-2 121,-2-2 0,1 4-142,-5 0-53,0 1 136,0 0 0,4 1-120,0 3 1,-4 2 147,-4-2-74,0 2-5,4 2 1,-4 0 51,-1 0-109,1 0 85,-2 0-18,5 5-89,-10-3 95,9 9-4,-9-9 1,8 8-41,-6-6 0,6 0 40,-1-4 1,1 0-210,-1 0 199,3 0-3,-5-6 0,6 3-99,0-6 1,1 0 26,4-4 48,-4 0-13,11-5-190,-11 3 46,11-9-55,-5 3 0,8-6 0,0-3-262,3-5 497,5 3 0,-3-5 0,6-2 0,0-7 0</inkml:trace>
  <inkml:trace contextRef="#ctx0" brushRef="#br0" timeOffset="2660">675 1660 8004,'6'2'-63,"-5"2"129,-3 5 1,-9 2 0,3 2 37,-4 0 0,1 0 0,1 1 1,1 2-56,-1 1 1,-2 2 0,0-3-1,-1 3 50,0 1 0,0-3 0,-2 5-202,-2 1 1,3 6 13,-4 1 0,0 2-35,0-2-24,-5-3 161,9 5 0,-9-1-107,6 4 0,-5 1 93,5-1 1,-5-2-93,5-3 88,-6-3-5,8 11 0,-8-7-16,6 4 8,-6 2-7,9-9 0,-9 8-3,5-6 1,1 0-69,4-4 1,0-4 76,0-1 0,0-5-126,0 1 1,5-2 64,-1-2 1,5 0 13,-5 0 0,6-5-43,-1 1-246,2-6 282,2 3 1,0-8 0,0-2 1,6 1-269,3-6 62,-4 1 278,7-5 0,-5 0 0,6 0 0,0 0 0</inkml:trace>
  <inkml:trace contextRef="#ctx0" brushRef="#br0" timeOffset="3050">701 2049 8004,'-4'13'-41,"0"0"0,-7 0 175,3 0 0,1 0-26,-2 0 0,2 0 0,-3 1 1,1 2 12,-1 1 0,0 0 0,0-4 1,1 2-87,-1 2 1,0-1 51,1 5 1,-2-3-191,2 3 1,-2 1 101,-2 4 0,-5 4-82,1 0 0,-2 6 64,2-1 0,-2-2 21,-2 2 1,-4-1-358,4 5 167,-4 0 70,-1 0 1,2 0 49,2 0 0,-1-2-12,6-2 43,-6-4 85,9-5 1,-5-4-120,6-1 30,6-5 77,-5 3 1,6-6-96,-2 0 32,2-6-385,6 5 199,0-11 100,0 5 0,0-8-204,0-2 1,6-3 316,2-6 0,4-6 0,1-1 0</inkml:trace>
  <inkml:trace contextRef="#ctx0" brushRef="#br0" timeOffset="3926">934 2216 7694,'6'-7'-77,"-4"1"464,3 6-238,-5 0 1,-1 2 0,-2 2-117,-1 5 0,-5 2 0,3 2 0,-1 2-35,-3 2 0,-1-1 0,-2 5 0,0 2-46,0 2 1,-2 5 0,-1 2 0,-1 1 39,1 3 0,-2-3 1,0 0-1,2-1 20,2-3 0,0 2 0,-2 0 1,-1-4-10,1-4 1,6 0-1,1-6 1,-1 1-34,-2 0 1,-1-3-1,2 2 1,1-3-4,1-1 0,5-1 1,-3-2-1,1-1 3,3 1 1,0-3-145,-1 1-471,2-5 278,-3 3 0,10-6-147,4 0 514,-3-6 0,5-1 0,-3-6 0</inkml:trace>
  <inkml:trace contextRef="#ctx0" brushRef="#br0" timeOffset="4359">1337 2215 7354,'-7'6'438,"0"-3"0,4 6-228,-1 1 0,-5-3 1,5 2-1,-1 1-165,0 1 1,2-2 0,-5-1 0,1 4-41,0 4 1,3 0-1,-5 4 1,-1 0-16,-2 0 1,-5 2 0,0 4 0,0 1 4,-2 3 1,3-1 0,-6 4 0,1 0 31,1 0 0,-5 0 1,4 3-1,-4-2-77,-1-3 0,0 4 1,2-3-1,1-1-54,1 1 0,6-2 1,-2-5-1,0-2-18,1-2 0,4-1 1,5 2-1,-1-5 42,2-2 1,-3-7-225,5 1 118,1-6 0,4 1 0,1-8 0,2-5-376,2-2 562,5-2 0,-3-6 0,6-1 0</inkml:trace>
  <inkml:trace contextRef="#ctx0" brushRef="#br0" timeOffset="4767">1673 2230 8350,'-13'6'327,"5"0"0,0 4 0,1-1-330,0 1 0,-2 3 1,-4 2-1,0 4-28,0 1 1,3-2 0,-1 3-1,-4 2 56,1 2 1,-2 1 0,0 1 0,-2 2 23,-3 1 1,4 5 0,-4-4 0,-1 2-42,2 3 0,-5-3 1,4 1-1,-4-1-63,-1 0 0,5-4 0,1-1 1,1-3-31,3-3 1,2-7 0,1 3-113,0-4 1,4-2-197,0-4 1,7-3-415,-3-10 595,10-2 1,2-6 0,6-1 211,0-4 0,0-8 0,0-7 0</inkml:trace>
  <inkml:trace contextRef="#ctx0" brushRef="#br0" timeOffset="5110">1893 2215 7856,'8'-7'289,"-3"3"-88,-5 8 1,0 3 0,-1 6-86,-3 0 0,-2 5 0,-4-1 0,1-1-27,-1-2 1,-1 5 0,-2 2 0,0 4-62,0 1 1,0 0 0,-2 1 0,-1 3-14,-1 5 1,-4-1-1,2 2 1,-1 3-117,-3 2 0,-2-8 0,1 6 1,1-2-38,1 0 1,6-3 0,-1-6 0,3-5-22,1-5 1,4-4 0,2-1 0,0-1-292,-1-4 1,5-1-239,-1-2 688,3-4 0,6-7 0,3-8 0</inkml:trace>
  <inkml:trace contextRef="#ctx0" brushRef="#br0" timeOffset="5875">2255 2255 7910,'0'-7'874,"0"1"1,0 8-727,0 2 1,-1 3 0,-2 6-1,-3 0-121,-1 0 0,-2 4 1,-4 2-1,0 1-70,0 3 0,1 2 0,-3 2 0,-1 3-67,-1 5 1,-5 2 0,4 1-1,-1-2-40,0-2 1,-2-1 0,3 3 0,3-2 21,0-3 1,2-5-1,0-6 1,0-1 18,0-3 0,6-6 0,1-3-149,1-1-314,3 4 43,-4-9 0,6 4 41,0-10 488,6-2 0,-4-6 0,3 0 0</inkml:trace>
  <inkml:trace contextRef="#ctx0" brushRef="#br0" timeOffset="6261">2659 2151 7987,'-6'13'275,"3"-1"1,-5 1-1,-1 0-16,2 0 0,-5 2 0,4 1 0,-4 2-156,-1 2 0,0 1 1,0 2-1,0-2-66,0 2 0,0 6 1,-1 3-1,-3-1-87,-5 1 1,2 4 0,-2-1 0,1 1-14,1-2 1,-5 4 0,4-5 0,-4 1 39,-1 1 0,5-6 0,0 2 0,1 0-93,0-1 0,0 0 0,-2-4 0,5-1-125,3-4 1,1 2-1,1-6-357,4-1 1,-1-9 108,9-7 0,3-7 489,10-10 0,0-9 0,0-7 0</inkml:trace>
  <inkml:trace contextRef="#ctx0" brushRef="#br0" timeOffset="6627">2943 2242 7610,'-6'13'316,"5"0"0,-11-4 0,5-1 0,-1 3 3,-1 0 0,2 2 0,-3 0 0,2 0-190,3 0 1,-5 4 0,2 2 0,0 0-118,-1-1 0,0 5 0,-3-1 1,-1 2-70,0 2 0,-5 5 0,0 0 0,-3 1-78,-2 0 0,3-1 0,-1-2 0,-1 1 93,2-1 1,-3 3-1,4-2 1,0 0 0,1 2 0,-4-9 0,5 3 1,1-3-206,2-3 1,5-1-354,0-6 1,6-3-599,-1-6 1197,8-11 0,4-13 0,5-6 0</inkml:trace>
  <inkml:trace contextRef="#ctx0" brushRef="#br0" timeOffset="7651">3189 2242 7695,'0'9'533,"0"0"-230,0 1 1,-4-3-1,-2 1-170,-1 3 1,3 0 0,-3 2 0,-1 0-131,1 0 0,0 4 0,-3 1 0,1-1-41,-1 2 0,-1-4 0,-2 7 0,0 1-20,0 1 1,0-2 0,1-2 0,2 0 41,2 1 1,-1-4-1,-4 3 1,1 0-34,4 0 0,-4 0 0,4 3 0,-4-2-44,-1-3 1,0 4 0,2-5 0,1 1 62,1 0 0,0-3 0,-2 2 0,1-3 4,1-1 1,5 0-1,-5 0 1,0 0-44,2 0 1,0-4 0,4-1-8,-1 2 1,-5-2-21,5 0-559,0-5 382,4 3 1,0-7 0,0-4 272,0-3 0,5-4 0,3-1 0</inkml:trace>
  <inkml:trace contextRef="#ctx0" brushRef="#br0" timeOffset="13375">3952 1428 8876,'0'10'-12,"-2"0"0,0 2 24,-3-2 0,0-5 1,2 4 17,-2 1 1,-5 2 0,3 1-1,-2 0 1,1 1 42,-2 3 1,2-2-1,0 2 1,-2-3 2,-2-1 1,-1 5 0,0 0-1,-1 1-65,-3 0 1,2 4 0,-2-3-1,1 1-66,-1 1 1,2 1 0,-3 6 0,0 1 9,1-1 0,0-6 0,4-1 0,1-1-21,4-1 1,-4 3-1,5-5 1,-2-3 36,1 0 0,3-2 1,-2 0-1,0 0 37,0 0 1,3-2-1,-4-1 1,1-1-19,0 1 1,3 2 0,-4 1 0,1-1 7,0 1 0,0 5 1,-3-1-1,1-1-3,-1-2 0,3-1 0,-2 0 0,-1 0 3,-1 0 1,2 0-1,2 0 1,1 0 1,-4 0 0,3 0-1,-2 0-9,0 0 1,5 0 0,-3 0-46,1 0 0,-2 1 0,2 2 0,-1 1-33,-4-1 1,4 0-1,-1 0 1,-1 1 28,2-1 1,-3-2 0,4-1 0,0 0 39,0 0 0,-4 0 0,3 0 0,-1-1-32,-1-4 0,5 4 1,-4-4 30,3 4 1,-1-4-1,3 1 46,-1 1 0,-5 2 1,3-1-39,-1-2 1,4 2 0,-3-3 0,2 0 112,0 1 1,-5-5 0,3 5-120,-1 1 1,0 1 0,-2 2 0,4 0-107,-1 0 1,0-4 0,-3 0 260,5 1 0,-2-3-305,2 2 164,0-7 0,4 10-360,0-3 0,-5-2 176,1 1 100,0-5 48,4 3 1,0-5-275,0 4-21,0-4 335,0 5 0,-6-6 0,-1 0 0</inkml:trace>
  <inkml:trace contextRef="#ctx0" brushRef="#br0" timeOffset="13971">3838 2113 8423,'0'-8'314,"0"4"0,0 8-277,0 5 1,-4 3 0,-2 2 0,-1 2 36,-3 1 1,0 2 0,0-3-1,0 2 28,-5 3 1,2-4-1,-4 4 1,3 3-17,1 0 1,-5 3 0,1 2 0,0 1-37,-2-1 1,5 0-1,-5 0 1,2 1-34,-1-1 0,1-3 1,4-3-1,0-2-225,0 2 0,0 0 1,-1 0-1,-2-1-60,-1 1 0,0-3 1,4 0-1,0 1 8,0-1 0,1-3 1,2 3-1,1-1 65,-1-3 1,0-2-1,0-1 1,2 0-58,-3 0 1,6-4 584,0-1-431,4-5 1,1 2-35,0-10 1,4-2 0,2-6 131,1 0 0,2-6 0,4-1 0</inkml:trace>
  <inkml:trace contextRef="#ctx0" brushRef="#br0" timeOffset="14358">3889 2476 7987,'-4'8'60,"-1"1"0,0-5 1,2 5 298,-1 1 1,-5-3 0,5 2-1,-1 1-240,-1 1 1,4 2 0,-7 0 0,0 0-21,2 0 1,-4 2 0,2 0 0,-3 3-113,-1-3 0,1 6 1,-1-1-1,0 1-133,0 1 1,0-6 0,1 3 0,2-2-144,1 0 0,1 0 0,-4-4 0,2 0-165,2 0 0,3-1-294,-3-4 404,5 4 344,-3-16 0,6 2 0,0-11 0</inkml:trace>
  <inkml:trace contextRef="#ctx0" brushRef="#br0" timeOffset="14602">3888 2800 7653,'7'0'-505,"-2"0"765,-10 0 0,2 4 0,-4 2 0,0 1 28,0 3 1,3-3 0,-5 2-340,-1 1 0,3 1 51,-2 2 0,0 0 0,-4 0 0</inkml:trace>
  <inkml:trace contextRef="#ctx0" brushRef="#br0" timeOffset="16678">713 350 7145,'0'7'338,"0"-1"1,0-7-1,2-2-359,2-1 1,-3-2 0,5 3-19,0-1 1,-5-2 0,5 3 0,-2-3 4,1-1 0,5-2 0,-3-4 12,0 0 0,3 0 1,-4 1-27,1-1 0,0 0 1,3 0-32,-1 0 1,0 0 68,4 0 1,0 0 24,0 0 0,-2 0 0,-1 1 0,-3 2 0,-1 2 1,3-1 0,-3-2 0,-1 0 23,1 3 1,3-1 0,-3-2-53,1 2 1,-3-1-166,5 6-14,-6-1 104,2 5-185,-5 0 146,0 0 0,0 0 0</inkml:trace>
  <inkml:trace contextRef="#ctx0" brushRef="#br0" timeOffset="17443">909 635 8221,'5'-7'376,"-2"-4"0,6 2-119,1-3 1,-3 0-1,2-1-117,1 0 1,1-2 0,1-1-1,-2-1-95,-1 1 0,-1 0 0,5 1 0,0-4-89,0-1 1,0-2 0,0-4-78,0 0 0,0 0 0,0 0 0,0 0 0,0 1-84,0-1 1,0 5 0,-2 4 0,-1 1 91,-1-1 0,0 3 1,2-4 134,-2 4 1,1 5-1,-4 2 136,1 1 1,-3-2 14,5 3-12,-6 1-231,2 4-569,-5 0 487,0 0 0,0 6 0,0 1 0</inkml:trace>
  <inkml:trace contextRef="#ctx0" brushRef="#br0" timeOffset="18245">1607 90 9311,'-7'6'58,"-3"-3"0,4 5 1,1 2-52,-1 2 1,-3 1-1,3 0 1,-1 0-31,-3 0 1,3 1 0,-2 2 0,-1 3 45,-1 1 0,-2 1 1,0 5-1,-2 0-96,-2 0 1,3 0 0,-4 0 0,4 0 32,1 0 1,-4 0 0,-1 0-1,3-2-29,0-2 1,-2 2 0,0-4 0,1 1 41,1-4 1,7-3 0,-1-1-12,-1 0 0,4-4 0,1-2-244,-1-1-208,4-2 294,-3-4 1,6-1 0,3-4 48,5-3 1,2-8 146,2-1 0,0-1 0,0 5 0</inkml:trace>
  <inkml:trace contextRef="#ctx0" brushRef="#br0" timeOffset="18811">1930 117 7921,'7'0'1390,"-1"0"-948,-6 0-256,0 0 0,0 6-158,0 2 0,-6 4 0,-2 2 0,-2 2-87,1 1 0,-4 6 1,2-1-1,-5 3 6,0 0 0,0 6 0,0-1 1,-2 0 14,-3 2 1,6-5-1,-4 3 1,2-2-107,-1-2 0,1-5 1,4-1-1,0 1 16,0-1 1,0-3 0,0 3 0,2-1-110,2-3 0,-1-2 1,4-2-223,-1-4-370,4 4 508,-3-11 0,11-1 321,-1-8 0,12-4 0,-2-1 0</inkml:trace>
  <inkml:trace contextRef="#ctx0" brushRef="#br0" timeOffset="19437">2242 143 7962,'8'-2'-916,"-4"-2"1659,3 3 1,-6-7 38,4 4-467,-4 3 1,-1-4-249,0 10 1,-1 2 0,-2 6-1,-3 0-155,-1 0 0,3 0 1,-5 0-1,-1 1 78,-2 3 1,2 4-1,-1 4 1,-4 1 2,1 0 1,0 0 0,1 0-1,0-1 22,0-4 0,0 4 1,0-4-99,0 4 0,0-4 1,1 1-1,2 0 0,3-2-172,1-3 1,-2-3 0,2-1 0,0 0-207,0 0 0,2 0 115,4 0 1,0-4 210,0 0 69,0-7 0,0 3 1,0-10 65,0-3 0,-6-4 0,-1-1 0</inkml:trace>
  <inkml:trace contextRef="#ctx0" brushRef="#br0" timeOffset="19985">2605 65 9812,'-4'13'129,"0"0"1,-7 6 0,3 1 0,-5 2-163,-4-1 1,2 5 0,-2 4 0,2 1-60,3 0 1,-1-3 0,-2 3-1,-1-1 2,-1 1 0,0 0 1,2-2-1,0 1 7,-3-1 1,1-6 0,4-1 0,0-1 19,0 0 1,0 2 0,2-5 0,1 1-340,1 0 1,2-2-696,-2-4 1097,3-6 0,18-12 0,2-10 0</inkml:trace>
  <inkml:trace contextRef="#ctx0" brushRef="#br0" timeOffset="20668">2902 104 7427,'2'-7'419,"1"1"1334,1 0-690,0 5-974,-4-5 0,-1 8 0,-2 2-204,-1 5 1,-7 2 0,4 3-206,0 4 257,-4-4 0,5 11 1,-4-4-1,1 4-65,-1 1 1,-2-1 0,-2 3 0,-2 1 95,-1 1 0,-2 0 0,3-3 0,-1 2-7,1 2 1,-2-3 0,0-5 0,1-1-72,-2 1 0,6-3 0,-1 0 0,4-1-278,0-3 1,3-2 57,-2-1 0,6-4-9,-1 0 0,4-7 0,3 1 187,1-6 1,5-4-1,-4-6 152,3 0 0,0-5 0,5-3 0</inkml:trace>
  <inkml:trace contextRef="#ctx0" brushRef="#br0" timeOffset="21028">3175 39 7779,'8'2'152,"-4"2"1,-3-1 67,-1 6 0,-1-5 1,-2 4-111,-1 3 1,-5-4-1,3 1 1,1 2-45,-1 2 1,-4 2 0,1 2 0,-2 3-23,-2 1 1,0-3 0,-2 5 0,-1 1 38,-1 1 1,-2 7 0,4-1 0,-4-1-115,-1-2 0,2 3 0,-2 1 0,2-4-47,2-4 0,1 0 1,2-6-1,0-1-251,0-1 1,5-2 0,-1-1-146,-1 1 0,4-4 0,1-2-394,-1-1 868,4-2 0,-3 2 0,5 1 0</inkml:trace>
  <inkml:trace contextRef="#ctx0" brushRef="#br0" timeOffset="21510">3499 51 7091,'-4'9'710,"0"-1"0,-6 1 0,2 4-660,1 0 0,-4 0 1,2 0-1,-2 0-17,-2 0 1,0 4 0,0 2 0,0 0 40,0-1 0,-2 5 0,0-1 1,-4 2-55,-1 2 1,-2 5 0,-2-1 0,1-1-96,1-2 0,5-1 0,-4 0 0,3-2-92,2-2 1,2 1-1,1-6 1,0-1-21,0-2 1,4-1-1,0-1 0,1-2-91,1-1 0,-5-2 1,5 3-817,0-1 1094,1-7 0,6 4 0,-6-12 0,-1-1 0</inkml:trace>
  <inkml:trace contextRef="#ctx0" brushRef="#br0" timeOffset="21903">3657 103 7927,'13'0'-777,"-2"-1"0,-1-2 821,-1-2 1,0 1 1260,4 4-1021,-6 0-36,-1 0 0,-6 2-104,0 2 0,-6 3 0,-3 7 1,-2 2-36,-2 2 0,0 3 0,0-2 0,0 1-25,0 3 0,-4 2 0,-1 0 0,1 1-45,-2 0 1,4 0 0,-6 0 0,1 0-125,0 0 0,4-2 1,-3-1-1,2-2-66,0-3 0,0 4 0,4-5 0,0-1 75,0-2 0,1-5 0,2-2 1,3 1-1304,1-1 872,-4-4 0,9 1 507,-4-8 0,15-4 0,5-5 0</inkml:trace>
  <inkml:trace contextRef="#ctx0" brushRef="#br0" timeOffset="22629">3865 375 7925,'6'-7'937,"-5"-5"-28,5 11-705,-6-5 0,0 12 1,-1 3-1,-4 2-193,-3 2 0,1 0 0,-2 1-53,-1 4 0,-2 0 0,-2 6 0,-2-3 0,-1 4-50,1 3 0,-4 0 0,0 3 1,-2 0 45,0-1 1,2 4 0,-3-2 0,3 0-66,1-1 1,-2 0 0,2-4 0,0 2-55,1 1 1,0-4 0,7-6 0,1-3-125,1-5 1,5 1-596,-5-4 671,6-4 1,2 0 212,5-10 0,6-2 0,-3-6 0</inkml:trace>
  <inkml:trace contextRef="#ctx0" brushRef="#br0" timeOffset="23077">3850 767 6524,'0'9'481,"-1"-2"-297,-4-1 1,3 4 0,-6-2-9,3 4 1,-5 2 0,1 2-77,-3 1 0,-1 1 0,0-4 0,1 2-73,-1 1 1,0 6-1,0-1 1,0 2-18,0 2 1,-5 0 0,1 0 0,1-2-86,2-2 1,-3 3 0,-1-4-1,3 2-14,0-1 0,2 2 0,0-4 0,2 1-42,2-4 1,-2 2-1,3-2 1,0-1-161,-1-2 0,5-5-31,-5-1 0,5 0 106,-5 0 0,6-1 216,-1-2 0,3-4 0,1-1 0,5-7 0,2-6 0</inkml:trace>
  <inkml:trace contextRef="#ctx0" brushRef="#br0" timeOffset="23526">3889 1089 8178,'-9'11'76,"2"0"0,2-3-37,2 2 1,-3-3-1,0 2 1,0 1-10,1 2 0,-5 1 0,1 1 0,-1 2 12,1 1 1,-7 6 0,3-1 0,-2 2-38,-4 2 0,3 0 0,-4 1 0,0 4-30,-1 3 1,4-1-1,-3 0 1,0-1-35,0-3 1,4-3-1,-1-3 1,2-1-43,2 1 0,2-3 1,1 0-1,1 0-153,-1 0 1,3-3 0,0 4-540,1-3 793,1 0 0,0-11 0,-2-1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3:16.123"/>
    </inkml:context>
    <inkml:brush xml:id="br0">
      <inkml:brushProperty name="width" value="0.08578" units="cm"/>
      <inkml:brushProperty name="height" value="0.08578" units="cm"/>
      <inkml:brushProperty name="color" value="#FFC114"/>
    </inkml:brush>
  </inkml:definitions>
  <inkml:trace contextRef="#ctx0" brushRef="#br0">12 75 5859,'0'-7'-77,"0"1"53,0 6 24,0 0 0,0-5 0,0-3 0</inkml:trace>
  <inkml:trace contextRef="#ctx0" brushRef="#br0" timeOffset="1819">13 40 5761,'-7'-2'-3,"3"-2"3,2 2 0,2-3-1,0 5 102,0 0-50,0-6-16,0 4 1,0-5 47,0 3 90,0 2 45,0-3-38,0 5 2909,0 0-2917,0 5-110,0 3 1,0 5-171,0 0 189,0-1-159,0 1-17,0 0 136,0 0 1,0 0-3,0 0 0,0 2 17,0 2-27,0-3 0,0 5 0,0-5 0,0 2 48,0 2-3,0-1-39,0-4 1,0 4 0,0 0 133,0-1-126,0 4-160,0-5 159,0 3 7,0 1-5,0-4 6,0 9-4,0-10 0,0 5 14,0-6 0,0 4 0,0 1 60,0-2-78,0 4 169,0-6-12,0 5-136,0-6-22,0 0 22,0 5-3,0-3-169,0 4 170,0-6 9,0 0-6,0 5 8,0-3-6,0 3-74,0 1 1,0-5-1,0 4 1,0-4 0,0-1-88,0 0 174,0 0-52,0 6-29,0-5 36,0 5-16,0-6 3,0 6-71,0-5 65,0 5 0,0-2 0,0 2 16,0 1 0,0-3 1,0 5 0,0-2 190,0 1-12,0-2-173,0 0-5,0-5 96,0 11-85,0-11-4,0 5 1,0-6-105,0 0 1,0 4-48,0 0-33,0 1 182,0-5-2,0 0-7,0 0 7,0-1-31,0 1 25,0 0-116,0 0 1,5 0 62,-1 0 1,0 5 22,-4-1 1,0 4-12,0-3 0,0 0-3,0 0 8,0 2 16,0 0 1,0 4-14,0-2 0,0-3 14,0 5-11,0-9-14,0 9 5,0-9 225,0 3-212,0 1 1,0-5 0,0 7-18,0-4 1,0-3 20,0 4 0,0-4 189,0-1-3,0 0-163,0 0 1,0 0-4,0-6 0,0 4 15,0-3-12,0-1 25,0 4-13,0-3-165,0-1 92,0 4 1,0-3 0,0 4-159,0 1-59,0 0 253,0 0-120,0 0 83,0 0 16,0 0 90,0 0-98,0 0-12,0 0 7,0-6-4,0 5 1,0-5-14,0 6 0,0 0 300,0 0 16,0 0-241,0 0-29,0 0 70,0 0-58,0 0 42,0 0-7,0 0-17,0 0-6,0-6-92,0 4 82,0-4 1,0 2-1,0 0 17,0 1-25,0-4 0,0 5 0,0-2-239,0 2-7,0 2 219,0 0 14,0 0-75,0 0 65,0 6-29,0-5 270,0 5-245,0 0 1,0-5 274,0 3-266,0 4 4,0-7-3,0 5 52,0-1-39,0-3 23,0 3-16,0-5 42,0 6-35,0-4 7,0 3 1,0-5-220,0 0 14,0-6 185,0 5-140,0-5 122,0 6 11,0-6-69,0-1 23,0 0 0,0-3-70,0 5 90,0 1 5,0-2-4,0 5-16,0-11-44,0 11 67,0-11-6,0 11-106,0-5 101,0 0-4,0 4 95,0-9-110,0 9 8,0-3 153,0-1 0,0 0-156,0-3 32,0-2 0,0 5 53,0-3 191,0-2-201,0 4-22,0-1 45,0-3-38,0 3 58,0 1-47,0-4 30,0 9 0,0-8 27,0 6-15,0-6-86,0 8-343,0-9 54,0 3 260,0-5 117,0 0-156,0 6 87,0 1-33,0 0 0,0 5-9,0-3 27,0-4 107,0 7-105,0-11 5,0 5 116,0-6 1,0 6-68,0 3-127,0-4 0,0 7-44,0-4 65,0-2-25,0 0 28,0-6-1155,0 0 1,0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2:07.517"/>
    </inkml:context>
    <inkml:brush xml:id="br0">
      <inkml:brushProperty name="width" value="0.08578" units="cm"/>
      <inkml:brushProperty name="height" value="0.08578" units="cm"/>
    </inkml:brush>
  </inkml:definitions>
  <inkml:trace contextRef="#ctx0" brushRef="#br0">258 0 7722,'8'0'1107,"-3"0"-504,-5 0-458,0 0 0,-1 6 0,-2 3 0,-3 2-106,-1 2 0,-2 2 1,-2 1-143,2 1 81,-2 6 1,2-3 0,-7 6-194,-1 0 163,0 6 0,-1-5 0,0 5-195,-2-1 160,4 2 0,-3 1 0,6-4 0,2-3-173,2-1 0,-1-6 0,4-3-831,-1-2 638,4-2 1,-1-6 452,8-3 0,3-14 0,6-4 0</inkml:trace>
  <inkml:trace contextRef="#ctx0" brushRef="#br0" timeOffset="390">468 78 7895,'7'0'1496,"-1"0"-1038,-6 0-238,0 0 1,-2 7-199,-2 6-42,-3 0 0,-6 7 0,1-4 0,1 3-5,-2 1 1,3-3 0,-8 5 0,4 1 15,1 2 0,-1 1 0,-2 1 1,-3 2-18,-1 1 1,4 6 0,-3-3 0,2 2-56,0-1 0,0-4 0,2 3 1,1-1-11,1-3 1,-3-3 0,7-3-616,-2-1 423,4-7 1,-1 3 0,6-8-1067,-3-2 985,1-5 0,4 2 364,0-10 0,6-8 0,1-7 0</inkml:trace>
  <inkml:trace contextRef="#ctx0" brushRef="#br0" timeOffset="817">766 38 7364,'7'-7'1318,"-1"3"-1070,-6 8 0,-2 2 0,-1 4 1,-2-1-56,-3 1 1,1 3-1,-4 2 1,1 4-41,0 1 1,-5 1-1,5 2 19,-6-2-141,2 1 0,-6 8 1,4 2-8,-1 1-11,-6 1 0,4 5 0,-4 2-142,1 2 54,1 3 0,-5 1 0,0-1 1,-2 0-66,-2 1 1,3-4 0,-3 3-1,4-2 23,4-2 0,-2-3 0,3-3 0,1-3-35,3-1 1,4-6-1,3-6 1,1-1-76,-1-3 1,3-2 0,0-1-266,1 0 0,2-5-221,4 1 462,0-6 1,0 1-1,1-8 251,4-5 0,2-8 0,6-3 0</inkml:trace>
  <inkml:trace contextRef="#ctx0" brushRef="#br0" timeOffset="1351">1114 104 6945,'-8'0'778,"-2"2"0,5 0 292,-3 3-742,6 5 0,-6-7 290,4 5-404,3 1-139,-11 4 1,9-4-1,-4-1 39,1 2 1,-2 2-1,2 1 1,-1 0-24,-3 0 0,-3 5 0,-3 4 0,-3 4-155,-1 4 0,3-1 1,-5 7-1,-2 4-79,-5 6 0,1 2 1,-3 2-1,0 4-213,1-1 0,-4-6 0,3-2-128,3 0 356,0-5 0,2 3 0,2-8-220,2-5 256,4-3 1,3-1-1,-1-1-177,-1-4 126,6-2 0,-1-6-82,3 0 11,4 0 1,-5-4-833,5-1 499,1-5 547,4 3 0,6-6 0,1 0 0</inkml:trace>
  <inkml:trace contextRef="#ctx0" brushRef="#br0" timeOffset="2092">1465 53 7849,'7'0'2254,"-1"0"-2050,-6 0 0,-2 2 0,-1 2 0,-3 5-99,-1 2 0,3-1 0,-3 2 0,-2 2-47,-2 1 0,1 5 1,-8 0-115,4 0 0,1 5 0,-2-2 0,-2 4 0,-3 5 2,0 1 0,-3 1 1,4 5-1,-1 0-26,-3 0 0,-2 1 1,0 2-1,-1 3-77,0 1 0,-2-3 0,0 3 0,-3-1 60,3-4 0,-1 4 0,0-2 0,-1-1 136,1-2 0,3-2 1,4-4-56,5-3 0,3-10 0,1-4 1,1-2-1,2-4 245,1-2-462,7-3 0,-3-6 0,8-2-85,1-2 1,7-2 0,-4-5-1,1-1-26,1-2 1,0-4 0,2 3-1,-1-3 344,-1 3 0,0-6 0,4 1 0</inkml:trace>
  <inkml:trace contextRef="#ctx0" brushRef="#br0" timeOffset="2666">1814 12 8359,'-5'8'755,"2"3"0,-4-2-515,1 2 1,-4 2-1,3 0 1,-2 0-122,0 0 1,1 4 0,-5 2 0,0 0-80,0 0 0,-2 4 1,0-2-1,-3 4-69,2 1 0,-4 1 0,0 3 0,-1 3-36,-1 0 1,0 5 0,-4-4 0,2 4-56,2 1 1,-2-2 0,2-1 0,-1-1-17,2 1 0,-4-5 0,5 1 0,-2-2-39,1 1 0,4 0 1,-4-2-1,3 1-72,2-1 0,-3-2 0,2-2 0,1-2 88,2-1 0,1-7 0,0 3 0,0-4-27,0-1 0,4 0 1,0 0 50,-1 0 1,5-4 147,0-1-307,4-5-238,1 3 532,0-6 0,0 0 0,6-6 0,1-1 0</inkml:trace>
  <inkml:trace contextRef="#ctx0" brushRef="#br0" timeOffset="3233">2061 53 7888,'-5'9'9,"1"0"1,-2-5 0,2 5 126,-5 1 0,2 1 0,-1 2 0,-3 0 2,0 0 1,2 4 0,1 1 0,-2-1-46,-2 2 0,-2-4 0,-2 7 0,-1 1 43,1 2 1,-4 2-1,-1 2 1,0 1-161,-1-1 1,5 4-1,-5 0 1,-1 1-36,-1 1 1,2-5 0,1 5 0,-2 1-36,-2 1 0,-1 1 0,0-4 0,0-2-135,0 0 0,5-5 0,-1 3-208,-1-2 214,4-2 124,1-1 0,3-3 1,-1 0 13,-1 1 1,0-3 0,4 0 0,0 0 35,0 0 1,4-4 0,1 0-1,-1-5-70,2-2 166,1 0 0,5-2-337,-4-3-87,4-2 25,-5-2 352,6 0 0,0 0 0,2-5 0,1 0 0,1-3 0,0 0 0,2-5 0,1 0 0</inkml:trace>
  <inkml:trace contextRef="#ctx0" brushRef="#br0" timeOffset="3859">2333 53 7797,'-9'13'0,"1"0"107,-3 0 0,0 0 0,-1 2 0,1 2-3,-2 4 1,3 0-1,-9 0 1,2 2 2,0 2 0,-6 2 1,1 2-1,-2 3-5,-2 1 0,1 1 0,2 4 1,1-2-1,-1-2 1,-1 1 0,-2 2 0,0-1-255,0-1 0,0-5 1,0 5-1,0-1-99,1-1 1,3 5-1,2-5 1,0 0 71,-1-3 1,4-3 0,-3-1 0,1 0 65,3 0 0,-2-4 0,0-2 68,3-1 113,0-2-123,2 2 0,0-5 0,0 3 93,0-2 0,5-2 0,-1 0-108,-1 0 1,4-5-525,2 1 38,3-6 467,1 3 0,1-6 89,3 0 0,-2-2 0,2-2 0,-1 1 0,0-6 0,1-1 0,6-3 0,-1-4 0,8-3 0,3-6 0</inkml:trace>
  <inkml:trace contextRef="#ctx0" brushRef="#br0" timeOffset="4459">2513 207 7476,'-13'7'-96,"5"3"272,-1-6 72,6 6 0,-7-7-20,6 6 0,-2-5 1,3 5-78,-1 1 0,-6 2 0,1 1 0,-2 1-87,-2 3 0,0 2 1,0 4-1,-2 0-69,-2 4 1,1 1 0,-5 6 0,-2 1-39,-2-2 1,3 3 0,1-6 0,-2-1 0,-2-2 0,4 4 0,1-1 0,-1-1 28,1-2 1,-1-1 0,-4 0-249,4 0 248,-4 0 0,9-5 0,-4 1 0,0 1-97,0 1 0,4 2 0,-1-1 0,2-2-127,2-2 1,2-9 0,1 1-525,1-2 173,6-5 129,-3 0 460,6-6-122,0 0 106,-5 0 40,3 0-24,-4 0 0,6-6 0,6-1 0,1-6 0</inkml:trace>
  <inkml:trace contextRef="#ctx0" brushRef="#br0" timeOffset="4934">2501 585 7842,'-1'8'-65,"-3"1"393,-5 1 1,3-3 0,0 2 0,1 1-91,-4 1 1,2 2 0,-2 0 0,1 0-18,0 0 0,-3 2 0,2 0 1,-4 4-133,-4 1 0,3 2 0,-5 4 0,2 0-144,-1 0 1,-3 0 0,2 0 0,0 1-200,1 3 0,-6-2 1,4 2-262,0-3 430,-4-1 0,9-4 1,-2-2-1,3-2 1,1-2 0,0-3 0,1-3-260,4-1 73,2-6 11,0 3-679,5-6 562,-5 0 1,10-6 0,2-3 376,1-2 0,-3 2 0,5 0 0,0 1 0,4-5 0</inkml:trace>
  <inkml:trace contextRef="#ctx0" brushRef="#br0" timeOffset="5291">2488 908 7492,'-1'7'1225,"-2"-1"-902,-1-1 0,-2-2 0,3 6-146,-1 1 0,-5 1 0,3 1 0,1-2-103,-1-1 1,-4 4-1,1 5 1,-2 1-301,-2 0 0,0-2 1,1-4 225,4 0 0,-10 6 0,4 1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1:55.582"/>
    </inkml:context>
    <inkml:brush xml:id="br0">
      <inkml:brushProperty name="width" value="0.08578" units="cm"/>
      <inkml:brushProperty name="height" value="0.08578" units="cm"/>
    </inkml:brush>
  </inkml:definitions>
  <inkml:trace contextRef="#ctx0" brushRef="#br0">2579 50 7918,'7'0'257,"-1"0"87,-6 0 568,0 0-779,0-6-177,0 5 128,0-5 167,0 6 169,0 0 1,0 6 0,0 3 0,0 2-420,0 2 12,0 0-12,0 0 0,0 0 0,0 0 0,0 0 0,0 0 1,0 0 6,0 0 0,0 0-9,0 0 1,0 0-1,0 1 1,0 2-1,0 1 77,0-1 1,0 0-1,0 0-59,0 1-6,0 0 1,0-2 0,0 1-51,0 1 51,0 6 1,0-4 0,0 4 5,0-2 1,0-4-1,1 4 1,2-3 8,2-2 0,-1 3-24,-4-2 1,0 5 68,0-5-59,0 6 1,0-8 0,0 8 10,0-6 0,0-6 43,0 7-54,0-15 0,0 14 0,0-9 0,0 4 0,0 1-22,0 0 0,0 4 0,0 0 1,0 1-42,0 0 1,0-3-1,0 2 1,0-2-1,0-1 27,0 3 1,0-2 0,0 2 135,0-3-120,0-1 1,0 0 0,0 0-15,0 0 30,0-6-17,0 5 39,0-5 91,0 0-103,0 5-135,0-5 0,0 2 1,0-1-1,0 2-40,0 2 0,0-4 97,0 1 0,0-5 27,0 5 0,0-5 78,0 5 2,0-6-50,0 3-171,0-6 148,0 0-190,0 5 133,0-3-105,0 4 229,0-6-554,0 0 262,0 5 58,0-3 1,0 5-254,0-3 225,0-2 89,0 4 270,0-6-208,0 0 262,0 5-258,0-3 0,0 5-72,0-3-11,0-2 29,0 3-93,0-5-57,0 0 1,0-5 0,0-4 268,0-2 0,0-8 0,0-1 0</inkml:trace>
  <inkml:trace contextRef="#ctx0" brushRef="#br0" timeOffset="2490">0 26 6166,'6'-7'-119,"-5"1"216,5 1 7,-6 3 0,2-4 308,2 6-177,-3 0 85,5 0 67,-6 0 1119,0 0 1,0 6-1481,0 3 0,0-2 16,0 2 1,0-1-22,0 5 0,0-4 0,0 0 0,0 1 15,0 1 1,0 2-123,0 0 120,0 0-33,0 0 1,0 4 0,0 1-1,0-3 1,0 0 0,0-2 0,0 0 8,0 0 1,0 0 1,0 0-4,0 0 10,0-1-81,0 7 1,0-4 61,0 2 1,0 2-8,0-2 1,0 4 7,0-3 0,0 3 119,0-3 1,0-1-42,0-4 1,0 4 89,0 0-148,0 1 13,0-5-11,0 5 26,0-3 1,0 3 28,0-5-13,0 0-22,0 0 0,0 0-57,0 0 0,0 0 59,0 0 1,0 0-25,0 0 1,0-4 8,0-1 0,0 1 19,0 4-34,0 0 3,0 0 1,0 0 16,0 0 27,0 0-30,0 0 0,0-3 34,0 3-11,0-3-27,0 9 0,0-5 1,0 2-1,0 3 15,0 1 1,0-4 1,0 1-19,0 3 8,0-6-396,0 5 182,0-12 181,0 5-151,0-5 46,0 6 330,0-6-266,0 5 0,0-5 91,0 6 0,0-5-83,0 1-107,0 0 1,0-1 114,0 1-21,0 0-24,0 4-53,0 0 0,0-5 14,0 1 136,0-6-121,0 3 221,0-6-473,0 0 325,0 5 0,0-3-115,0 3 0,0-3-63,0 2 362,0-2 8,0 3-209,0-5-4134,0 0 4172,0 6 0,0-4 0,0 3 0,0-5 0,0-5 0,0-3 0,0-5 0</inkml:trace>
  <inkml:trace contextRef="#ctx0" brushRef="#br0" timeOffset="8534">104 1360 5961,'-2'-11'1017,"-2"2"-136,3 3-753,-5 6 0,4 0-24,-2 0 38,3 0-44,-5 0-11,6 0-113,-6 0 359,5 0-252,-5 0 64,6 0 356,0 0-570,6 0 115,-5 0 1,11 0 0,-4 0 50,4 0-1,-5 0 0,5 0 0,-4 0 71,4 0-102,1 0 1,0 0 4,0 0 1,4 0 88,0 0-113,0 0-9,-4 0 1,6 0 8,3 0-2,-4 0 0,7 0 0,-5 0 0,2 0 0,-1 0 0,2 0-27,2 0 1,-4 0 0,1 0 0,1 0 168,2 0-147,0 0-28,-4 0 1,3 0-1,-2 0 1,2 0-1,1 0 1,-2 0 12,-2 0 0,1 0 0,5 0 0,2 0-126,1 0 1,1 0 0,-6 0 0,1 0-50,0 0 1,0 0 0,0 0-127,0 0 240,0 0 1,-4 0-1,-2 0 1,0 0 12,0 0 1,-3 0 0,3 0 0,-1 0-9,-3 0 0,3 0 1,-2 0-1,-1 0 19,-2 0 1,1 0-1,0 0 1,3 0 15,-2 0 0,-2 0 0,-1 0 3,0 0-8,0 0 1,0 0 0,0 0 0,0 0 32,0 0 0,0 0 1,1 0-1,2 0-15,1 0 1,0 0 0,-4 0 0,0 0-22,0 0 1,0 0 0,0 0-1,0 0-23,0 0 0,0 0 0,2 0 1,0 0-2,3 0 1,-4 0 0,-1 0-3,6 0 0,-2 0 1,0 0-1,-2 0 7,-2 0 1,0 0-1,0 0 1,0 0-69,-1 0 0,6 0 0,-1 0 0,-1 0 57,-2 0 0,1 0 0,1 0 0,1 0 31,-1 0 1,-2 0 0,-1 0 63,0 0 0,0 0 1,0 0-1,0 0-44,0 0 0,0 0 23,0 0-34,0 0 0,0 0 1,0 0-1,0 0 1,0 0-21,-1 0 0,1 0 0,0 0 0,0 0-47,0 0 0,0 0 0,0 0-72,0 0 1,0 0 152,0 0 1,0 0-40,0 0 1,0 0 0,0 0 142,0 0 1,-4 0 0,-1 0-126,2 0 0,2 0 0,1 0-66,0 0 1,-5 0 0,1 0-25,1 0 1,-3 0 114,2 0 1,0 0 50,3 0 0,-3 0-15,0 0 0,-5 0-174,5 0 84,-1 0 1,1 0 9,0 0 0,-5 0 42,5 0 0,-1 0-17,5 0 0,-4 0-193,-1 0 108,1 0 1,0 0 239,-1 0 773,-5 0-433,3 0-832,-6 0 233,0 0 1,6 0-642,2 0 269,-2 0 548,0 0 373,-6 0-609,0 0 1,0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1:33.428"/>
    </inkml:context>
    <inkml:brush xml:id="br0">
      <inkml:brushProperty name="width" value="0.08578" units="cm"/>
      <inkml:brushProperty name="height" value="0.08578" units="cm"/>
    </inkml:brush>
  </inkml:definitions>
  <inkml:trace contextRef="#ctx0" brushRef="#br0">26 78 7811,'0'-7'928,"0"1"-890,0 6 1,2 0 66,2 0-264,-3 0-11,5 0 81,-6 0 69,0 0 81,0 6 40,0-4-90,-6 9 1,3-9-56,-5 2 29,5-3-1,-9-1 1,11-5 42,-3-4 0,2 2 91,2-2 0,2 2 1,0-3-37,3 1 0,-1 5 0,-2-3 53,2 1-157,-3 2 0,7 4-13,-4 0 1,-1 0-5,5 0 1,-3 1 20,3 3 1,-5-1 50,2 6 1,-4-5 50,-1 5 1,0-5-90,0 5 0,-1-2-64,-4 2 1,-2 1 52,-6-6 0,4 0 7,1-4 8,5 0 0,-3-1 10,6-3 1,0-4 28,0-5 0,0 1-28,0-1 0,0 4-37,0 0 0,2 6-23,2-1 0,-1-2 28,5 2 12,-5 0 12,9 4 1,-6 5 2,2 4 1,-2-2-1,-6 2 24,0 1 1,0-3-49,0 2 1,0-5-111,0 5 1,-6-6-112,-2 1 0,0-3 1,1-2-336,1-3 0,-2 1-439,3-6 1014,1 6 0,-2-8 0,-1 4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1:21.095"/>
    </inkml:context>
    <inkml:brush xml:id="br0">
      <inkml:brushProperty name="width" value="0.08578" units="cm"/>
      <inkml:brushProperty name="height" value="0.08578" units="cm"/>
    </inkml:brush>
  </inkml:definitions>
  <inkml:trace contextRef="#ctx0" brushRef="#br0">0 66 7779,'6'-8'528,"-5"3"-238,5 5-156,-6 0 141,0 0-521,6 0 191,-5 0 0,5 1 39,-6 3 529,0-2-343,0 4 0,0-5-263,0 3 152,0-2 0,-1 4-102,-4-6-15,4 0 24,-5 0 1,5 0-1,-2-2-162,-1-2 1,-1 1 352,5-6 75,0 1-182,0-5 1,0 4-1,2 2 45,2 1 0,-1 2 3,5 4 0,-5-2 0,3-1 16,0-1-70,-5 0 1,7 4-4,-4 0 0,-1 0-25,5 0 0,-5 1-22,2 4 1,-4-3 0,-1 7-19,0 1 0,0-3 1,0 2 43,0 1 0,0-3 46,0 2 0,0-5 1,-1 3 237,-4-1-245,4-2 1,-6-4-41,2 0 1,2 0-118,-5 0 120,5 0 1,-4-1-234,2-3 199,4 2 1,-5-9-94,6 2 1,0 2-26,0-2 0,0 5 116,0-5 1,2 2 62,2-2 0,-1 2-21,5 3 1,-3 3-51,3-4 0,-3 4-11,3 1 1,-5 1-10,2 4-12,2-4 247,-6 10-142,5-3 0,-7 3 0,-2-1-14,-2-1 1,-3-5 0,2 3-200,-1-1 1,2-1-39,-3-5 0,5-2 0,-1-2 200,2-5 0,2-2 0,0-2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1:46.011"/>
    </inkml:context>
    <inkml:brush xml:id="br0">
      <inkml:brushProperty name="width" value="0.08578" units="cm"/>
      <inkml:brushProperty name="height" value="0.08578" units="cm"/>
    </inkml:brush>
  </inkml:definitions>
  <inkml:trace contextRef="#ctx0" brushRef="#br0">39 26 6637,'0'-7'-763,"0"2"768,-6 5 887,5 0-580,-5 0-368,6 0 1536,0 0-1385,-6 0 5,5 0-7,-5 0-230,6 0 2437,0 0-1955,-6 0-150,5 0-133,-5 0-11,6 0 210,0 0-140,6 0 0,-3 0-64,5 0-38,1 0 21,-2 0 0,5 0 46,-4 0-46,4 0-146,1 0 1,0 0 149,0 0 1,0 0-211,0 0 79,0 0 1,0 0 0,1 0-273,3 0 352,-2 0 1,3 0-1,-3 0 1,1 0-1,1 0 1,0 0-37,2 0 1,-5 0 0,5 0-1,-2 0 75,0 0 1,1 0-1,-4 0 1,2 0 22,1 0 0,1 0 0,-5 0 0,1 0-20,3 0 1,-2 0-1,2 0 1,-1 0 17,1 0 1,-3 0-1,5 0 1,-2 0-32,1 0 1,3 0 0,-2 0-1,0 0-70,-1 0 1,4 0-1,-3 0 1,-1 0-56,1 0 0,0 0 1,-3 0-1,1 0 50,-1 0 1,0 0 0,0 0 0,1 0 27,-1 0 1,-2 0-1,-1 0 1,1 0 98,4 0 0,-4 0 0,3 0 1,-2 0-66,-2 0 0,0 0 1,1 0-1,2 0-5,1 0 0,0 0 0,-4 0 0,0 0-7,0 0 1,0 0 0,0 0 0,0 0-60,0 0 1,0 0-1,0 0 1,0 0-14,0 0 0,0 0 0,0 0 1,0 0 15,0 0 0,-4 0 1,-1 0 42,2 0 0,2 0 1,1 0 1,0 0 1,-5 0-1,1 0 94,1 0 0,2 0 0,1 0-38,-1 0-42,1 0-46,0 0 0,0 0 0,0 0 0,0 0 0,0 0-55,0 0 1,0 0-1,0 0 1,0 0-42,0 0 1,-4 0-1,-1 0 99,2 0 1,2 0 0,1 0 78,0 0 1,-5 0 0,1 0-4,1 0 0,2 0 1,1 0-20,0 0 0,0 0 0,0 0-2,-1 0 0,1 0 0,0 0-14,0 0 1,5 0 0,-1 0-25,-1 0 0,0 0 0,-1 0 0,3 0 10,-2 0 1,-2 0-1,-1 0 1,0 0-91,0 0 0,0 0 0,0 0-27,0 0 0,0 0 0,0 0 105,0 0 1,0 0 75,0 0 0,-5 0 1,1 0-18,1 0 0,-3 0 1,2 0-12,1 0 1,-3 0 0,2 0-12,1 0 0,-3 0 1,2 0-38,1 0 0,1 0-78,2 0 0,0 0-4,0 0 1,0 0 5,0 0 1,0 0 78,0 0 1,0 0-11,0 0 0,-5 0 79,1 0 1,-5 0-13,5 0 1,-5 0-1,5 0-11,1 0 0,-3 0-106,2 0 1,-5 0-23,5 0 1,-5 0 5,5 0 170,-6 0 137,2 0-223,-5 0-117,0 0 126,6 0-49,-4 0 1,9 0-1,-2 0-123,-3 0 0,1 0-175,-3 0-518,-2 0 42,3 0 831,-5 0 0,0-6 0,0-1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1:29.043"/>
    </inkml:context>
    <inkml:brush xml:id="br0">
      <inkml:brushProperty name="width" value="0.08578" units="cm"/>
      <inkml:brushProperty name="height" value="0.08578" units="cm"/>
    </inkml:brush>
  </inkml:definitions>
  <inkml:trace contextRef="#ctx0" brushRef="#br0">0 66 8795,'7'5'-126,"-1"-2"-52,-6 6 152,0-6 67,0 2 66,0-5 0,0 2-16,0 2 0,-1-2 35,-4 2 20,4-3-153,-5-1-63,6 0 1,0-5 39,0-4 0,0 2 1,2 0 24,2 1 1,-1-3 83,5 5 0,-3-5 128,3 5-248,-5 0 23,3 4 5,-6 0-30,6 0 62,-5 5 0,5-2 79,-6 6 0,0-5 70,0 5 0,0-5-162,0 5 1,-1-6-7,-4 1 24,4 3 0,-6-5-24,2 2 259,4 3-86,-11-5-173,11 3 1,-9-6-41,5-3 0,1-4-79,4-5 1,0 0 49,0 1 0,0 3 0,0 0 37,0-1 1,0 3 14,0-2 0,2 6 114,2-1-102,-3 3 1,7-4 3,-4 1 0,-1 0-10,5 4 1,-3 1 0,2 3 15,-1 5 1,-1-2-1,-2 2 11,2 1 0,-1-3 0,-3 0 48,4-1 82,-4 4 1,5-7-34,-6 6 0,0-5-106,0 5 22,0-6 0,-6 7-45,-2-6 1,0 2-41,0-2 0,-1-2 50,-4 2 60,6-3-56,-5-1 0,11-5-89,-3-4 0,2 2-32,2-2 0,0 0 55,0-4 28,0 6 0,2-3 3,2 6-26,-3 0 24,5 4 1,-4 0 46,2 0 0,-1 0-15,5 0 0,-3 0 1,2 1 15,-1 3 0,-2-1-169,-4 6 1,0-1-1226,0 5 1385,0-5 0,-6 3 0,-1-4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6:02.696"/>
    </inkml:context>
    <inkml:brush xml:id="br0">
      <inkml:brushProperty name="width" value="0.08578" units="cm"/>
      <inkml:brushProperty name="height" value="0.08578" units="cm"/>
    </inkml:brush>
  </inkml:definitions>
  <inkml:trace contextRef="#ctx0" brushRef="#br0">233 335 7583,'0'-9'1174,"0"0"-359,0 6-167,0-8 84,0 10-33,0-5-627,0 6 1,0 6 0,0 2-8,0 4 0,0 1 0,0 1 0,0 2-54,0 1 0,0 5 1,0-5-1,0 0-75,0 2 0,0-3 1,0 4-1,0 0 14,0 0 1,0-2 0,0 2 0,0-1-189,0-4 1,0 0 0,0-2-27,0 0 1,0 0 0,0 0-190,0 0 1,0-5-448,0 1-49,0-6 630,0 2 1,0-6 0,0-3 318,0-5 0,-6-8 0,-1-3 0</inkml:trace>
  <inkml:trace contextRef="#ctx0" brushRef="#br0" timeOffset="659">208 207 7788,'0'-9'512,"2"2"-82,2 1 0,-1-2 0,6 2-53,1-1 0,-3 3 1,1-4-1,3 3 0,-4-4 0,1 5-105,2 1 0,2 1 0,1 2-113,0 0 1,0 0-1,0 2-172,0 2 0,-5-1 0,0 6 1,-1-1-116,0-1 0,0 5 1,2-3-1,-3 1-29,-1-2 0,-3 4 1,2-4-1,-1 3-136,1-3 1,-2 4-1,2-4 1,-4 4 45,-4 1 0,1-2 1,-6-1-1,-1-1 129,-1 1 1,-2 2 0,-2 1 0,-1 0 11,-1 0 1,0-1 0,4 0-1,0-2 173,0-1 0,4-6 0,1 1 482,-2-3-104,4-1-402,0 0 1,8 0 0,2-1 46,5-3 1,2 2-1,2-4 1,0 2-43,0 0 0,-2-2 0,0 3 1,-3-1-27,2 1 1,2 1-1,1 2-44,0 0 1,0 0 45,0 0 1,0 6 0,-2 3-129,-2 2 1,-2-2 0,-4 0 65,1 1 1,5 1-1,-5 2 1,-1 0 22,-2 0 1,-2 0 0,-2 0-1,-3 0 9,-1 0 1,-2 0-1,-3 0 1,-1 0-3,0 0 0,-2 0 0,-1 0 0,-2 0-29,-3 0 1,6-2 0,-4-1-12,0-1 0,5-6 1,-3 1-253,2-2 1,4-4-1,2-2 1,5-5-198,2-2 497,2-8 0,6-1 0,1-6 0</inkml:trace>
  <inkml:trace contextRef="#ctx0" brushRef="#br0" timeOffset="2671">92 53 8497,'-8'13'295,"1"-5"0,4 1-95,-1 1 1,0-3-1,2 2-20,-2 1 0,3 1 0,-5 2-78,0 0 0,5 2 0,-5-1 0,1 0 7,1-2 1,0-2-1,4 3 1,-2 0 16,-2 0 1,3 0-1,-4 0-4,4 0 0,1 0 1,0 0-74,0 0-131,0-6 89,0 4 1,-4-3 0,-1 5 19,2-1 1,2-3 0,1 0-1,0 1 2,0 1 1,0 2 0,0 0 18,0 0 0,0 0 1,0 0-44,0 0 0,0-4 0,0-1-11,0 2 1,0 2-1,0 1 83,0 0 0,0-4 0,1-1-4,4 2 0,-4-3 1,3 2 6,-2 1 1,2 2 0,2-1-30,1-2 1,-4-2 0,3-4 0,-2 3 14,0 1 1,2-3 63,-1 5 0,0 0 0,5 2 31,-1-2 0,-5 1-118,5-6 0,-5 5 0,3-4 0,1 1-45,-1 0 1,-3 0-5,5-2 0,-2-1 0,3 4-26,-1-1 0,-2 0-36,2-2 68,2-3 1,-8 5-1,6-4-30,1 2 1,-3-3 0,2 4 4,1-4 0,1-1 0,2 0 22,0 0 0,0 0-16,0 0 0,0 0 7,0 0 0,0 0-98,0 0 0,-5 0 0,1 0 84,1 0 1,-3-1 0,2-2 0,0-3 18,-2-1 1,4 3 92,-2-5-49,3 6 0,-4-7 0,1 6-18,1 1 1,1 0 0,2 0-6,0-1 1,-4-2-62,0 2 0,-2 1 0,3-4-11,-1 1 0,-5-4 1,4 1 1,0-2-17,0-2 0,2 4 48,-5 0 0,3 1 0,-2-5-93,1 0 1,-2 0 26,3 0 1,-5 0 0,3 1-27,0 4 1,-5 0 0,3 4-51,-2-4 1,-1 0 86,4 0 0,-4-1 8,3-4 1,-2 4-1,-2 1 61,0-2 1,0 3 0,1-2 12,4-1 0,-4 3 0,3-2-52,-2-1 0,-2 3 191,0-2-48,0 6 0,0-8-62,0 2 0,0 2 0,0-2-2,0-1 0,0 3 0,0-2-92,0-1 1,-2 3 0,-1-2-95,-1-1 0,0-1 157,4-2 1,0 4-1,-2 0 77,-2-1 0,3 3-28,-4-1 0,2 3 0,1-3 68,-3-2 0,-3 2 0,2 1-30,-1 1 0,2-2 0,-2 2 6,1-1 1,-2 2-1,2-2-145,-1 2 95,4-6-36,-3 10 1,0-9 32,-2 6 0,1-5 0,-1 3-18,3-1 1,-1 3-16,1-5 1,0 5 0,-5-3 49,1 1 0,6 0 1,-3 3 23,1-1 0,2-5-27,-6 5-27,0-6 1,-4 4 31,1-3 1,3 2 21,0 3 0,1 2-46,-5-2 1,4-2-16,0 2 0,5 0 68,-5 4 0,5 0 64,-5 0 0,5 0 351,-5 0-450,7 0 0,-6 0 0,6-2 99,-3-2 1,-1 2-137,2-2 0,-3 3-62,-6 1 1,4 0-72,1 0 92,5 0 0,-9 0-14,4 0 1,0 0 114,0 0 0,4 0-39,-5 0 0,0 0-30,-4 0 0,6 1 1,1 2-139,1 1 1,2 1 0,-6-5 46,-1 0 1,3 4-1,-2 0-643,-1-1 0,3 3-688,-2-2 92,1 6 727,0-8-96,3 9 1,0-8 691,1 6 0,-6-1 0,3 5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1:24.928"/>
    </inkml:context>
    <inkml:brush xml:id="br0">
      <inkml:brushProperty name="width" value="0.08578" units="cm"/>
      <inkml:brushProperty name="height" value="0.08578" units="cm"/>
    </inkml:brush>
  </inkml:definitions>
  <inkml:trace contextRef="#ctx0" brushRef="#br0">0 91 6562,'7'-1'727,"-2"-3"1,-2 2-766,1-2 206,-3 3-8,5 1 111,-6 0 416,0 0-608,6 0 96,-5 0-412,5 0 291,-6 0 341,0 0-673,0-6 0,0 3 190,0-6 122,0 1 0,0-1 0,2 2 42,2 1 1,-3 0 207,4 2-148,2 2-16,0-3-73,6 5 0,-4 0-20,-1 0 0,-5 1 0,1 3 0,-2 5 7,-2 3 0,0 1 0,0 0-31,0 0 1,-4-1 53,-1 1 0,-1-1-10,2-3 1,1-4 109,-5-5 1,3 0-69,-3 0 1,3 0-112,-3 0 0,3-5 9,-3-4 0,5-3-13,-1-1 1,2 5-1,1 1-81,-4 1 1,4-4 18,-3 1 0,4 2 55,4-2 1,-3 5 0,5-3-43,0 1 100,-5 2 1,9 2 41,-5-2 1,0 3 291,0-4-202,-4 4-102,11 1 0,-11 1-168,4 4 1,-4 2 77,-1 6 1,0-5-12,0 1 1,0-5 70,0 5 1,-1-6 107,-4 1 0,-2 2-51,-6-2 1,4 1-93,1-5 1,3-2-105,-3-2 0,5 1 3,-1-6 1,2 5-187,2-5 0,2 2 1,0-3-1,4 3-123,1 1 0,-2 0 0,3 3-697,2-1 1117,-4 0 0,6 4 0,-5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3:11.949"/>
    </inkml:context>
    <inkml:brush xml:id="br0">
      <inkml:brushProperty name="width" value="0.08578" units="cm"/>
      <inkml:brushProperty name="height" value="0.08578" units="cm"/>
      <inkml:brushProperty name="color" value="#FFC114"/>
    </inkml:brush>
  </inkml:definitions>
  <inkml:trace contextRef="#ctx0" brushRef="#br0">1 14 7462,'7'0'532,"-1"-2"266,-6-2-142,0 2-160,0-3 136,0 5 475,0 0-967,0 5 1,0-2 0,0 6 64,0 1 1,0-3 0,0 2-115,0 1 1,0 1 0,0 2-77,0 0 2,0 0 0,0 2 0,0 1 18,0 1-41,0 0 0,0 0 0,0 2 77,0 1-53,0 2 0,0 2 0,0-1 66,0-1-69,0 0 1,0 3-1,0 0 71,0-3-72,0 2 0,0-4 0,0 6-39,0 0 55,0 0 1,0 0 0,0-2-129,0-2 117,0 2 0,0-3 0,0 3-206,0-2 192,0 2 1,0-4 0,0 5-178,0-4 104,0 4 1,0-11 0,0 5-27,0 0 67,0-5 1,0 5-24,0-6 0,0 0 0,0 0-93,0 0-58,0-6 1,0 0-324,0-3-32,0-2-247,0 4 335,0-6-331,0 0 1,0-6 364,0-3 0,0-2 200,0-2 58,0 0 250,0 0 270,0 0 568,0 6-224,0 1-279,0 6 605,0 0-965,0 6 0,0 1 1,0 6 18,0 0 1,0-5-1,0 1 57,0 1 1,0 2 0,0 1 26,0-1 0,0 1 1,0 0 71,0 0-133,0 0 1,0 0 0,0 0 104,0 0-136,0 0 0,0 0 0,0 2-95,0 2 23,0-3 0,0 9 0,0-3-4,0 5 52,0-8 1,0 18 0,0-8-85,0 5 72,0 2 1,0 1 0,0-1 45,0 2-38,0 2 0,0-5 0,0-3 45,0-2-62,0-3 0,0-3 0,0-2 62,0-1-64,0-2 1,0-2 0,0 0 38,0 3-63,0 5 1,0-7-16,0 5 15,0 7 1,0-1 0,0 3 0,0-1-11,0 1 0,0-2 1,0 2-1,0-3 257,0-1-229,0 0 1,0-4 0,0-2 116,0-2-112,0 6 1,0-10-1,0 3-119,0-2 122,0-8 0,0 4 0,0-2-231,0 2 225,0-3 1,0 3-28,0-2 1,0-2 0,0 2 0,0 1 0,0 1-13,0 2 0,0-4 21,0 0 23,0-1 0,0 1 0,0-1-26,0 3 19,0 0 1,0 2-1,0 0 1,0 1-17,0 4 1,0-4 0,0 5 0,0-2-103,0 0 0,0 1 0,0-5-55,0 0 312,0-1 80,0 1-165,0-5-216,0-3-6,0 1 0,0-3 89,0 6 1,0-1 94,0 5 0,0-4 85,0 0-40,0-7 1,0 6 23,0-4-80,0 3 0,0 2 51,0-1-52,0-5 0,0 9-36,0-4 0,0 4 0,0 1-27,0 0 1,0 0 0,0 0-35,0 0 77,0 0 1,0 0-34,0 0 88,0 0 1,0 0-21,0 0 1,0-1-1,0 1-66,0-5 1,0 3-168,0-2 198,0-3 0,0 1-69,0-3 25,0 3 30,0 6-21,0-6 29,0 5 1,0-5-12,0 6 28,0-6 1,0 5 0,0-4-63,0 4 1,0 1 166,0 0-84,0 0-31,0 0-51,0-6-145,0-1 221,0-6 363,0 0-432,0 6 1,0-4 19,0 7-35,0 0 0,0-1-99,0 1 223,0-6 1,0 4-54,0-3-51,0-2-32,0 4 4,0-6-152,0 0 0,0-6 157,0-3 1,0 2-100,0-2 75,0 6 1,0-4-54,0 3 1,0-3 0,0-8 0,0-2-329,0-5 0,0-2 0,0-5 475,0-5 0,-6 5 0,-1-9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5:12.127"/>
    </inkml:context>
    <inkml:brush xml:id="br0">
      <inkml:brushProperty name="width" value="0.08578" units="cm"/>
      <inkml:brushProperty name="height" value="0.08578" units="cm"/>
      <inkml:brushProperty name="color" value="#FFC114"/>
    </inkml:brush>
  </inkml:definitions>
  <inkml:trace contextRef="#ctx0" brushRef="#br0">1077 18 8142,'5'0'-1474,"-1"0"2431,-4 0-979,4 0-63,-4 0 0,5 0 1,-3-1 23,1-1 1,1 1 0,-2-3 2,1 0 247,0 3-88,-3-3 3028,0 4-3053,-4 4 0,2 0 0,-3 3 0,0-3 22,0 0 0,0 3 0,-4-1-64,0 2 1,2 1-1,0 0 1,-2-1-85,0 1 0,1 1 1,-4 1-1,2 2 84,1 0 1,-2 1-1,-2 2 1,0-2 12,0 2 0,-1 1 0,1 0 1,0 1 21,1 0 0,-3 2 0,2 1 0,-1-3 13,-1-2 0,1 1 0,-1-4 0,1 1-42,0-2 0,-2 1 0,3-1 1,0 1-12,-3 0 0,2 3 1,0-2-74,-2 3 0,2 1 1,0-1-1,1 2 1,0-1 38,0 0 1,-2 5 0,1-6 0,0 2 76,2-1 1,0 0 0,-1 0 0,0-2-30,0-1 0,-1 1 0,2-4 1,0-2-37,-1 0 0,4-1 0,-4 0 1,1 0-23,0-1 0,1 4 0,2 0-136,0-1 102,0-1 0,-3-2 0,1 2 0,1 1 36,3 1 1,-1-1 0,2-2-1,-2 0-47,0 0 0,0 3 0,1-1 0,1 0-48,-1-1 0,-1 2 0,1-1 0,0 0 123,1-1 1,0 2 0,-3 0 86,0-2 0,3 0 0,1-1 0,-2 0 0,0 0-49,1-1 0,-2 0 0,2-1 0,-1-1-116,1 1 1,-1-2 0,1 1-91,-2 1 1,-1-1-1,1 1 1,1-2 145,2-1 1,3 0 0,-2-2 0,1 2 53,0 1 1,-1-3-1,2 2-30,-1 0 1,-3-2-1,2 2 1,0 1 58,0 0 0,-3 0 1,3 2-35,-1-1 1,-2-3 0,3 2 93,-1-1-96,3-1-333,-2-3-121,4 0 606,0 3 0,-1-1-161,-2 4 1,1-3 0,-4 2 21,-1-1 1,4 3 0,-1-2-106,0 0 0,3 0 33,-2-2-25,2-2-1893,1 2 0,3-9 1937,0-3 0,4-2 0,-3 2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4:53.692"/>
    </inkml:context>
    <inkml:brush xml:id="br0">
      <inkml:brushProperty name="width" value="0.08578" units="cm"/>
      <inkml:brushProperty name="height" value="0.08578" units="cm"/>
      <inkml:brushProperty name="color" value="#FFC114"/>
    </inkml:brush>
  </inkml:definitions>
  <inkml:trace contextRef="#ctx0" brushRef="#br0">9 0 6823,'-4'5'387,"3"-1"-98,-3-4 1712,4 0-1832,0 4-256,0-3 3621,0 3-3380,4-4-123,-3 0 0,4 0 0,-2 0-76,3 0 0,-1 0 0,1 0-71,0 0 0,2 0 0,1 0 0,0 0 29,0 0 1,0 0 0,-1 0 0,1 0 7,0 0 0,0 0 0,1 0 0,0 0 28,2 0 1,1 0 0,-2 0-1,1 0-68,2 0 0,-2 0 0,2 0 86,-2 0 0,1 0 1,-2 0-1,2 0 38,0 0 1,-2 0 0,2 0 0,-1 0-1,-1 0-66,0 0 0,2 0 0,0 0 0,-1 0 17,1 0 0,3 0 1,-2 0-1,0 0 9,1 0 0,-1 0 1,1 0-1,0 0-47,1 0 1,-3 0 0,1 0-1,0 0 17,0 0 0,-4 0 0,3 0 1,-1 0-52,0 0 1,0 0 0,-1 0-1,1 0 166,-1 0 0,1 0 1,0 0-1,0 0-23,1 0 1,-3 0 0,2 0-12,1 0 0,-3 0 0,2 0 0,-2 0 1,1 0-25,1 0 0,0 0 0,-4 0 0,1 0-4,0 0 1,0 0 0,0 0 0,0 0 6,-1 0 1,1 0 0,0 0 0,1 0-20,2 0 0,-3 0 0,3 0 0,-2 0 4,-1 0 1,0 0 0,-1 0 0,1 0 8,0 0 0,0 0 0,0 0 0,0 0 55,3 0 1,-2 0-1,3 0-36,-1 0 0,-2 0 0,2 0 22,-2 0 1,-1 0 0,-1 0 0,1 0 0,0 0 27,0 0 0,0 0 0,1 0-34,1 0 0,-3 0 0,3 0-45,0 0 0,0 0 0,-3 0 1,1 0 11,0 0 1,3 0 0,-1 0 1,0 0 1,-1 0-1,-1 0 1,0 0 0,0 0 0,-1 0 1,1 0-44,0 0 1,-3 0 0,0 0 0,1 0 45,0 0 1,2 0-1,0 0-2,0 0 0,0 0 0,0 0 0,-1 0-23,1 0 0,0 0 0,0 0-40,0 0 1,-3 0 0,-1 0 0,2 0 14,1 0 0,-2 0 0,0 0 60,1 0 1,-2 0 0,0 0 29,2 0 0,-2 0 0,1 0-13,1 0 1,-2 0 0,1 0-13,1 0 0,-2 0-76,0 0 1,1 0-12,3 0 0,-3 0-96,0 0 98,0 0 1,0 0-33,-1 0 134,-3 0 1,3 0-3,-2 0 1,-1 0-11,4 0 0,0 0-35,3 0 0,-3 0-252,0 0 194,-4 0 106,5 0-48,-6 0 1,4 0 58,-2 0-129,-2 0 52,7 0 0,-6 0-6,4 0 0,-3 0 8,3 0 63,-4 0-88,2 0-315,-4 0 0,-4 4 0,-1 1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5:03.488"/>
    </inkml:context>
    <inkml:brush xml:id="br0">
      <inkml:brushProperty name="width" value="0.08578" units="cm"/>
      <inkml:brushProperty name="height" value="0.08578" units="cm"/>
      <inkml:brushProperty name="color" value="#FFC114"/>
    </inkml:brush>
  </inkml:definitions>
  <inkml:trace contextRef="#ctx0" brushRef="#br0">0 1 11451,'3'6'0,"1"-1"127,1 2 0,0-2 0,2 1 0,-1 1 63,1 1 0,0 1 1,2 0-163,0 3 40,0-2 0,1 3 0,1-4 0,0 2-103,0 1 0,-1 0 0,-1-3 0,0-1-18,-1 1 1,1 0-1,0 0 1,0 0 122,0 0 1,-1-1 0,2 1 0,1 0-21,1 0 1,0 0 0,-4 0-1,2 2 1,2 1 1,-2 0 0,1-3 0,0-1-116,1 1 1,-2 3-1,3 0 1,-2-2-51,1 0 1,0 2-1,-3 0 1,0 0 68,3 0 0,-2-2 0,2 3 0,-2-1 17,-2-1 0,4 1 0,0-3 0,-1 1 25,-2 1 1,0-1 0,1 2 0,1-2-12,1-1 1,-1-1-1,-2 1 1,0 0-9,0 0 1,0 3 0,-1-1-1,2 0-41,2-1 0,-2-1 1,2 0 28,-3-1 1,0 1 0,0 0 0,0 0 0,1 0-49,1 0 0,-4-1 1,2 1-1,0 0 98,2 0 0,-4-1 0,1-1 0,1 0 21,2 6 1,-2-3 0,1 5-8,-4-5 1,0-1 0,3-1 0,0-1 0,0 0-72,0 3 1,-1-4-1,1 5 1,0 0-30,0-1 0,0 0 0,0-2 0,-1 1 15,1 0 0,0 0 1,0 0-52,0 0 0,-1-1 0,1 1 0,0-1 58,0-2 1,-3 2 0,0-2 134,1 1 1,-3-1 0,2-1-1,0 0 1,-1 0 1,3 0 0,-3 2 0,1-2-79,0-1 0,-2 2 0,3-1 1,-2 1-38,-1 0 0,3-3 0,-2 3-81,0 1 1,2-2-1,-3 0 15,0-1 0,-1 1 0,2-1 61,-1 1 1,2-2-1,-2 2 1,0 0 105,0 0 0,0-3 0,-2 2-45,1 0 0,4 1-69,-2 3 1,0-2 24,1 0 0,-3-3 3,3 3 0,-3-3 14,3 3 0,-3-3-118,3 3 0,-3-2 29,2 2 0,-2 1 51,3-4 1,-4 1-1,2-2 107,0 1 1,-3 1-50,2-1 0,1-1 0,0 3 38,1-1 0,-2 1 0,2-1-87,-1 1 1,-1-3-106,0 1 0,-2-1-32,2 1-810,-2-2 631,-1 3 0,-4-8 0,-1-1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3:24.792"/>
    </inkml:context>
    <inkml:brush xml:id="br0">
      <inkml:brushProperty name="width" value="0.08578" units="cm"/>
      <inkml:brushProperty name="height" value="0.08578" units="cm"/>
      <inkml:brushProperty name="color" value="#FFC114"/>
    </inkml:brush>
  </inkml:definitions>
  <inkml:trace contextRef="#ctx0" brushRef="#br0">182 27 7944,'0'-8'-153,"0"3"1,-1 5-22,-4 0-87,4 0 297,-11 0 1,9 0 0,-5 0-93,-2 0 379,4 0 719,-6 0-611,11 0-206,-5 0 0,0 0-120,-2 0 1,1 0 0,-2 0 0,-1 0 12,-2 0 0,4-5 1,-1 1 278,-1 1 0,-2 2 496,-1 1-1425,6 0 381,2 0 0,15 0 1,3 0 144,1 0 1,0 0 0,-1 0-108,0 0 1,0 0 328,0 0 327,-6 0 530,-1 0-631,-6 0-156,0 0-382,6 0 0,-3 0-245,5 0 174,-5 0-47,3 0-2852,-6 0 3066,0 0 0,0 0 0</inkml:trace>
  <inkml:trace contextRef="#ctx0" brushRef="#br0" timeOffset="2476">129 27 7891,'0'-8'326,"0"3"316,0-1-226,0 4-496,0-3 94,0 5 5239,0 0-5293,6 0 0,-3 0 0,5 0 29,2 0 44,2 0-48,1 0-33,0 0 20,0 0 249,0 0-106,0 0 1,0 0-106,0 0 65,0 0-61,0 0 125,0 0-85,0 0-21,0 0 1,-1 0 0,1 0 0,0 0-1,0 0 1,0 0 76,0 0 1,0 0-1,0 0 1,0 0-56,0 0 0,0 0 0,0 0 0,1 0-18,4 0 0,-4 0 1,3 0-1,-1 0-118,1 0 1,-2 0 0,4 0-1,-2 0-54,0 0 1,0 0 0,-4 0-1,2 0 66,2 0 1,-3 0 0,4 0 0,-4 0 63,-1 0 0,0 0 0,0 0 0,0 0-8,0 0 0,1 0 0,2 0 0,1 0 62,-1 0 1,-1 0 0,-2 0 0,0 0-83,0 0 1,0 0 0,0 0 0,-1 0-14,1 0 0,0 0 1,0 0-1,0 0 27,0 0 0,0 0 0,2 0 0,0 0 22,3 0 0,-1 0 0,-4 0 0,0 0 54,0 0 0,0 0 0,1 0 0,2 0-67,1 0 0,2 0 0,-3 0-3,1 0-32,0 0 0,-2 0 1,1 0-1,1 0 9,-1 0 0,3 0 1,-2 0-1,0 0-1,2 0 1,-5 0-1,5 0 1,-2 0 26,1 0 0,3 0 0,-4 0 0,1 0-17,0 0 1,-2 0 0,4 0 0,1 0 29,-1 0 1,-3 0-1,3 0 1,0 0-6,0 0 0,-2 0 1,2 0-1,0 0 11,0 0 1,-3 0 0,4 0-1,-1 0-1,0 0 0,-3 0 0,3 0 0,1 0-54,-1 0 1,0 0-1,3 0 1,-3 0-10,-1 0 1,2 0 0,-2 0 32,1 0 0,-2 0 0,2 0 0,-2 0 0,0 0 20,0 0 1,-3 0 0,2 0 0,-2 0 40,-3 0 0,6 0 0,-1 0 1,0 0-52,2 0 0,-5 0 1,5 0-1,-2 0-46,1 0 1,0 0 0,-2 0-175,2 0 165,-1 0 1,-4 0-1,0 0 1,0 0 73,0 0 0,0 0 0,0 0 0,0 0 49,-1 0 1,1 0-1,0 0 1,0 0 18,0 0 1,0 0 0,0 0-1,0 0-38,0 0 1,4 0 0,2 0 0,0 0-77,0 0 0,-1 0 0,0 0 0,2 0-55,0 0 0,3 0 0,-4 0 0,-1 0-211,1 0 276,4 0 0,-7 0 1,4 0-1,0 0 1,0 0-1,2 0 1,0 0-10,-1 0 0,-3 0 0,2 0 1,0 0 27,0 0 1,-3 0 0,3 0-1,-1 0 10,-3 0 0,0 0 1,0 0-1,1 1 9,-1 3 1,3-2 0,-2 2 0,-1-2-15,-2-2 0,0 0 1,2 0-1,2 0-66,-3 0 1,0 0-1,-2 0 1,0 0 48,0 0 1,0 0-1,0 0 1,0 0-44,0 0 0,-1 0 1,1 0-1,0 0 38,0 0 0,0 0 0,0 0-7,0 0 1,-4 0 0,0 0 2,1 0 0,1 0 0,2 0 36,0 0 1,0 0-1,0 0 8,0 0 1,-4 0-1,-1 0-29,2 0 0,-3 0 1,2 0 0,-5 0-53,5 0 0,-5 0-25,5 0 1,-5 0 5,5 0 1,-5 0 44,5 0 1,-5 0 0,5 0-73,1 0 1,-3 0 13,2 0 1,-5 0 19,5 0 1,-1 0-15,5 0 0,0 0 40,0 0 0,0 0 0,0 0 4,0 0 1,-4 0 0,-1 0-32,3 0 1,-4 0 42,1 0 0,1 0-6,4 0 41,-6 0 1,0 0 69,-2 0-157,-4 0-4,11 0 1,-9 0-26,5 0 0,-4 0 30,5 0 86,-6 0 0,4 0 3,-2 0-142,-4 0-46,10 0-226,-9 0 4,4 0 1,-8 0-1,-1 1 410,-1 3 0,-12 4 0,2 5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1:58.265"/>
    </inkml:context>
    <inkml:brush xml:id="br0">
      <inkml:brushProperty name="width" value="0.08578" units="cm"/>
      <inkml:brushProperty name="height" value="0.08578" units="cm"/>
      <inkml:brushProperty name="color" value="#33CCFF"/>
    </inkml:brush>
  </inkml:definitions>
  <inkml:trace contextRef="#ctx0" brushRef="#br0">13 53 5947,'0'-7'-197,"0"-5"197,0 11 0,2-10 5,2 7 219,-3 0 138,5 4-345,-6 0-21,0 0-22,0-6 242,0 5-83,0-5-33,0 6 3490,0 0-3560,0 6 1,0 1-9,0 6 1,0-5 0,0 1-22,0 1 0,0-3 0,0 2-4,0 1 0,0-3 0,0 2 1,0 1 1,0 2 0,0 0-52,0 1 1,0-4 0,0 0 31,0 1 0,0 1 1,0 2-1,0 0 8,0 0 1,0 4 0,0 1 0,0-2 108,0-2 1,0-1 0,0 0 0,0 0-31,0 0 0,0 0 1,0 0-41,0 0 0,0 0 1,0 0-1,0 0-21,0 0 1,0 0-1,0 1 1,0 2-34,0 1 0,0 0 0,0-4 1,0 2-13,0 2 1,0-3 0,0 4 34,0-4 0,0-1 1,0 0-1,0 0 11,0 0 1,0-5-1,0 1 1,0 1 26,0 2 1,0 1 0,0 0 0,0 0-22,0 0 0,0-3 0,0 1 1,0 4-4,0-1 0,0 2 0,0 0 0,0 2-30,0 3 1,0 0 0,0 5 0,0 0 8,0 0 0,0-5 1,0 1-1,0 0 0,0-2 1,0 3 0,0-6-1,0 0 6,0 2 0,0-3 4,0 6 0,0-1 0,0 4 4,0-4 0,0-2 1,0-6-1,0 1 7,0 4 0,0-3 0,0 6-11,0-3 0,0 5 1,0-1-1,0 2 0,0 2 0,0 0 1,0-1 0,0-2 0,0-3 8,0-1 1,0 2-1,0-2 1,0 0-13,0-1 1,0 0 0,0-5 0,0 0 12,0 0 0,0-5 0,0 1-10,0 1 1,0 1-1,0 2 1,0 0-48,0 0 0,0 2 0,0 2 0,0 3 22,0 0 1,0 5-1,0-5 1,0 2-3,0-1 0,0-4 0,0 4 0,0-1 74,0 0 0,0-4 0,0 2 0,0 0-26,0-1 0,0 0 0,0-2 0,0 1-12,0 1 0,0 2 0,0-2 0,0 3-9,0 0 0,0 0 0,0-4 0,0 1 23,0-1 1,0 3 0,0 0 0,0-1-47,0 1 0,0 4 0,0-3 0,0 2-1,0 0 0,0-2 0,0 3 0,0-3 13,0-1 1,0 2 0,0-4 0,0-1 7,0-1 1,0-1 0,0 2 0,0 1 11,0-1 0,0-2 1,0 1-1,0 1 0,0 1 0,0 2 0,0-3 0,0 2-13,0 2 1,0-4 0,0 3 0,0-2-25,0 1 1,0 5-1,0-3 1,0 1 12,0 1 0,0-2 90,0 2-81,0 2 1,0-4 0,0 5 0,0-2 0,0 0-5,0 4 1,0-5 0,0 2 0,0-4 38,0-4 0,0 0 0,0 1-10,0 5 0,0 1 0,0-1 0,0-4 33,0 1 1,0-4 0,0 2 0,0-1 4,0 1 1,0-1-1,0 5 1,0 2-88,0 2 0,0 7 0,0 1 0,0 0-6,0-3 0,0 3 0,0 0 0,0 2 46,0-1 1,0-9 0,0-1 0,0-2 1,0-2 0,0-3 1,0 4-1,0-3 23,0-2 0,0 3 0,0-2 1,0-1-10,0-2 1,0 4 0,0 0 0,-1 1-4,-4 0 0,4 4 1,-3-3-1,2 2-23,2-1 0,0-4 0,0 5 0,0 0 30,0-2 0,0 3 0,0-4 0,0-1-42,0 1 0,0 3 0,0-4 0,0 1 11,0 0 0,0-1 0,0-2 0,0 3-24,0 1 1,0-3 0,0 5 0,0 0-6,0-2 0,0 4 0,0-4 1,0 2 106,0 0 1,0-7 0,0 3 0,0-4-44,0-1 1,0 0 0,0 0 0,0 0-16,0 0 0,0 0 0,0 0 0,0 0-99,0 0 0,0 1 1,0 2-1,0 3 47,0 1 1,0-3-1,0 3 1,0 1 31,0-1 0,0-3 0,0 3 1,0-1 46,0-3 0,0 0 0,0-1-15,0 3 0,0-1 0,0-4-21,0 0 1,0 0 0,0 0-21,0 0 0,0 0 0,0 0 4,0 0 1,0 0-1,0-1-13,0 1 1,0 0 0,0 2 0,0 1 11,0 1 0,0 0 0,0-4 1,0 0 9,0 0 1,0-4 0,0-1-1,0 2 28,0 2 0,0 1 0,0 0 18,0 0 0,0-5 0,0 1-21,0 1 1,0 2 0,0 1-66,0 0 0,0-5 1,0 1 11,0 1 1,0 2-1,0 0-13,0 1 1,0 0-1,0 0 1,0 0 14,0 0 0,0-4 0,0 0 0,0 1 14,0 1 1,0-2 0,0-1 51,0 3-7,0 0 1,0-2-77,0-1 0,0-3-7,0 3 0,0-3 23,0 3 1,0-3 0,0 3-23,0 2 1,0-3-1,0 2-12,0 1 1,0-3 23,0 2 1,0-5-22,0 5 0,0 0-85,0 4 1,0-5 295,0 1 0,0-5-42,0 5 0,0-5 0,0 5-114,0 1 0,0-3 1,0 2-47,0 1 0,0-3 0,0 2 15,0 1 0,0-3 36,0 2 0,0-5 17,0 4 0,0 1-5,0 4 1,0 0-26,0 0 1,0-4-3,0-1 0,0-3 0,0 3-176,0 2 64,0-4 118,0 6-22,0-11 1,0 6 3,0-2 1,0-3 5,0 7 0,0-5-18,0 5 58,0-6-48,0 8-38,0-9 14,0 4 47,0-6 16,0 0-26,0 5 0,0-2 11,0 6 0,0 0-22,0 4-2,0-6 60,0-2-30,0-5 1,0 2-9,0 2 31,0-2 1,0 5-6,0-3-103,0-2-56,0 3 39,0-5-1365,0 0 879,0-5 0,0-3 584,0-5 0,-6 1 0,-1-1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0:21.260"/>
    </inkml:context>
    <inkml:brush xml:id="br0">
      <inkml:brushProperty name="width" value="0.08578" units="cm"/>
      <inkml:brushProperty name="height" value="0.08578" units="cm"/>
    </inkml:brush>
  </inkml:definitions>
  <inkml:trace contextRef="#ctx0" brushRef="#br0">26 1332 9700,'7'0'-897,"5"0"989,-11 0-18,5 6 0,-7-4 1,-2 3-143,-2 1 0,-5-4-37,2 2 97,2 3 0,-1-6 67,2 4 0,4-5 84,-3-5 1,2 3 0,2-7-50,0-1 1,0 3 0,0-2 294,0-1-264,0 4 1,0-1-303,0 3-63,6 2 163,1-4 1,2 6 50,-1 0 14,-5 0 0,3 2 0,-4 1 16,2 1 0,-3 2 20,4-2 0,-4 3-14,-1 6 1,0-4 67,0 0 0,0-5 172,0 5 68,-6-7-159,5 4-204,-11-6 0,9 0-82,-5 0 0,5-6 11,-1-2 0,2 1-80,2-2 97,0 6 74,0-8 0,2 9 0,0-4-51,3 1 1,1 3 45,-2-2 1,-1 2 37,5 2 1,-5 2 233,2 2-87,2 3 0,-6 6-47,4 0 1,-5-5-78,-5-4 1,-1-1 0,-4 0-41,2 1 6,5 0 1,-4-4-1,2 0-295,-3 0-535,2 0 1,0-1 832,6-4 0,0-2 0,0-6 0</inkml:trace>
  <inkml:trace contextRef="#ctx0" brushRef="#br0" timeOffset="1467">1295 52 10537,'7'0'-502,"-1"2"416,-6 2 1,0-1 62,0 6 0,0-5-1,0 5 1,-1-6-16,-4 1 27,4 3 11,-11-6-27,11 5 0,-5-12-45,6-2 0,0 1 1,0-2 72,0-1 1,0 3 44,0-2 1,0 5 18,0-5 0,2 5 23,2-5 0,-1 6-12,5-1-30,-5 3 0,9-4-32,-4 1 0,4 0-74,1 4 0,-6 1 64,-3 3 1,2-1 32,-1 6 1,-1-1 16,-4 5 1,-4 0 0,-1 0 1,-3-4 0,2-2 28,-1-1 0,2-2-73,-3-4 0,3 0 0,-3 0 0,-1 0-38,-4 0-24,6 0 1,1-5-105,6-4 1,0 2 17,0-2 0,0 0 0,2-2 55,2 2 1,-1 2 79,5 3 1,0 1 0,2-4 37,-2 1 1,-3 2 125,3 4-125,-5 0 1,4 0 46,-2 0 0,-4 1 0,3 3-16,-2 5 0,-2 2 1,0 2-56,0 0 0,0-4 38,0 0 1,0-5-22,0 5 0,-6-6-67,-2 1 0,0-3 1,1-2-405,1-3 0,-2-4-334,3-5 0,-3 0 776,3 0 0,1 0 0,4 1 0</inkml:trace>
  <inkml:trace contextRef="#ctx0" brushRef="#br0" timeOffset="24927">39 1386 7310,'7'-5'-712,"-1"-3"0,-6-5 712,0 0 0,0 0 0,0 0 0</inkml:trace>
  <inkml:trace contextRef="#ctx0" brushRef="#br0" timeOffset="26270">25 1334 8069,'0'8'58,"0"-3"-604,0-5 84,0 0 706,-6 0 289,5 0 373,-5 0-297,6 0 1715,0 0-2208,0-5-137,0 3 0,2-8 0,0 4-116,3-1 0,1 3 167,-2-5 1,-3 5 45,4-5 1,0 5-1,1-3-44,1 1 0,-2-3 0,2 4 1,0-1-52,0 0 0,-2-4 0,3 1-30,2-2 1,-2 2 0,-1 1 0,0-1-3,0 2 1,2-5 0,4 4 0,0-4 98,0-1 1,0 0-1,0 0 1,-2 0-111,-2 0 1,2 0-1,-2 2 1,1 1 2,-1 1 0,2 2 0,-4-3 1,2 1 74,0-1 0,-1-2 0,5 0-6,0-1 1,-1 4 0,-2 0-19,-2-1 1,1-1-1,4-1 10,0 4 1,-4-4 0,-1 5 0,1-2 14,-2 1 0,5 3 1,-4-3-90,4-3 0,-4 1 0,1 0 87,1 2 0,-3 3 0,2-3 3,1-2 1,-4 2-1,0 1 1,-2 0 39,0 0 1,5 3 0,-3-5-27,1-1 1,0-2 0,3 1 0,-3 1-33,-1 1 1,4 5 0,-3-5 0,2 0 6,0 2 1,-5-4 0,5 4 0,-1-2-72,-1 0 1,5 1-74,-3-5 0,1 0 0,0 1 105,-2 4 0,1-4 93,4 3-82,-6-2 1,5 2 0,-5 1 0,1-1 62,1 2 1,-2-5 0,3 5 0,-2-2 7,-3 1 0,4 3 0,-3-2 0,0 0-86,-1 0 1,5 0-1,-2-3 1,0 2-10,1 3 0,-5-4 0,3 3 0,1 0 21,-1 1 1,0-5 0,3 2 0,-1 0 9,1-1 0,-3 2 0,2-3 49,1 1 0,0 1 1,0-4-1,-2 2 1,3 1-1,0-1-17,2-1-96,0-2 1,-2 4 0,-2 0-1,-3 1 1,0-1-353,2 1 448,-2 5 0,0-5 0,-5 6 21,4-3 0,-4 0 1,5 2-1,-2-3 3,0-1 0,2 2 0,-2-3-117,5-2 1,3-2 93,1-1-35,-6 0 1,3 5 0,-4 0-425,1 3 278,-4-5 441,2 8-290,-5-4 0,5 5 25,-1-3 0,5 1 0,-3-4 1,-1-1 34,1 1-221,4-2-16,-8 2 0,5 2 282,-3 5-131,-2 0 275,3 0-384,-5 0-620,0 0 614,0-6 1,5 3-202,-1-6 266,0 6-96,-4-2 1,-1 6-1,-4 3 183,-3 5 0,-9 3 0,-4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0:36.264"/>
    </inkml:context>
    <inkml:brush xml:id="br0">
      <inkml:brushProperty name="width" value="0.08578" units="cm"/>
      <inkml:brushProperty name="height" value="0.08578" units="cm"/>
    </inkml:brush>
  </inkml:definitions>
  <inkml:trace contextRef="#ctx0" brushRef="#br0">117 78 6782,'-6'-7'1318,"3"1"-1998,-5 6-285,5 0 761,-3 0 1,6 0 3048,0 0-2757,-6 0 70,5 0 35,-5 0-39,6 0-751,0 0 575,6 0 0,-3 4 106,5 1-95,-5-1-32,9 2 28,-11-5-34,11 11 1,-7-9 17,4 5 15,3-5 84,-11 9-81,11-11 9,-5 11 0,1-11 308,1 3-303,-6 4 128,8-7-119,-9 11-1,9-11 1,-5 11 9,3-4 1,2-1 17,-2 2 0,-2 0 13,2 4 0,-1 0-11,5 0 1,-1 4-55,-3 0 46,2 0-1,-4-4-46,6 6 36,0-5 0,0 5-52,0-6 0,0 0 0,0 0 42,0 0 0,-2 0 0,0 0-5,-3 0 1,1 0-110,4 0 0,0-2 1,-2-1 82,-2-1-101,2 0 110,-3-2 0,5 4 0,0-2 1,-1 1-1,1 0 0,-1-1-1,-3 1 1,2-3 0,-2 2 0,2-1-14,2 0 1,-4 3 0,0-4 0,-1 2-45,-1 0 0,5-5 221,-3 5-166,2-1 27,2-1 0,-4 4 11,-1-7-11,1 6-11,4-3 0,-4 5 0,-2-2 1,0-2-1,0 1-12,3-2 1,-3 5 0,2-4-12,1 4 0,-3-4 0,1 1 0,-1 0 1,-2-1-1,1 1 0,4-5 1,-2 5-1,0 0-28,1-2 0,-5 3 0,3-4 0,1 1 23,-1 3 0,1 1-20,5 2 37,-5 0 0,3-4 0,-4 0 0,2 1 7,0 1 0,-5-2 0,4-2 0,1 0 3,-2 1 0,5-1 1,-5 3-6,0-2 0,3-3 0,-4 3 1,1 2-2,3 2 0,0-3 0,0-1 0,-1 1-30,1-2 0,-3 3 1,2-4 17,1 1 0,2 2 0,1 2 39,0-2 0,-5 1 0,-1-4-16,-1 1 0,3-3 1,-3 4 70,1-3 1,-3 1-77,5-2 1,-5-1 0,5 4 33,1-1-37,-4 4 0,1-8 0,-4 3 0,2 0-85,3-1 1,-6 2 121,3-2 99,-4-2 1,1 3-105,2-5 1,-3 2-11,4 2 0,-2-2 0,-1 3-464,3 1 189,-1-4 869,-4 3-161,0-5-702,0 0 1,4 2-411,1 2 476,-1-2 0,-2 3 402,2-5 591,-3 0 11,5 0-630,-6 0 0,-4-1-184,-1-3 0,-3 1 0,2-5 0,0 1 0,-1 1-172,0 1 0,0-5 0,-3 2 0,1 0 48,-1-1 0,-2 1 0,-2-5 0,-2 0 81,-1 0 0,-5-5 1,5 1-1,0 0-59,-2-2 160,-1 5 0,-2-9 0,1 4 0,-1-1 1,0-2-1,2 1 397,2-1-439,0 6 1,1-7 0,0 4-1,1 1-15,1-1 0,2 2 1,1 4-1,-1-2-11,0-2 0,0 3 1,-2-4-1,-1 2-98,-1-1 1,-2 3 0,4-3 0,-3 1 3,2-2 0,-2 4 0,-1-3 0,-1 1 92,-3-1 1,3 2-1,-2-3 1,0-1 87,2-3 1,-4 2 0,4 0 0,-2 0-48,0 0 1,5-1-1,-3-2 1,1 2 12,3-2 1,1 3-1,-1-1 1,-1 3-81,1 2 0,1-3 0,2 2 15,0 1 15,0-4 0,0 5 1,0-2-1,1 3-1,-1 1 0,0 4 1,0 1-1,0-3 3,0 0 0,1 2 0,2 2 1,1 0-19,-1 0 0,0 2 0,0-2 0,2 0-207,-2 0 167,4 4 1,-6-9 0,4 4 0,-4-4-71,-1-1 319,0 6 0,6 0 0,1 4 285,0-1-701,5-1-406,-5 5-323,6 0 954,0 0 0,6 6 0,1 1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4:59.128"/>
    </inkml:context>
    <inkml:brush xml:id="br0">
      <inkml:brushProperty name="width" value="0.08578" units="cm"/>
      <inkml:brushProperty name="height" value="0.08578" units="cm"/>
      <inkml:brushProperty name="color" value="#FFC114"/>
    </inkml:brush>
  </inkml:definitions>
  <inkml:trace contextRef="#ctx0" brushRef="#br0">0 9 7007,'0'-5'442,"0"1"-542,0 4 601,4 0-251,-3 0 2818,3 0-2774,-4 4 1,0-2-249,0 4 0,0 0 1,0 2-35,0 1 1,0-3-1,0 0 1,0 1 47,0 1 1,0 1-1,0 0 1,0 2-37,0 1 0,0 3 0,0-3 0,1 1 76,2 0 0,-2 2 1,2-3-1,-2 2 20,-1 2 0,0-1 0,0 1 213,0-1-274,0-5 0,0 4 1,0-3-1,0 2-21,0 0 0,0-1 0,0 3 0,0 1-82,0 0 1,0 1 0,0-1 0,0-2 14,0 2 1,0 0 0,0-1 0,0 0 70,0 1 0,0-3 1,0 1-1,0 0-27,0 0 1,0-4-1,1 2 1,1-2 35,1-1 1,0 1 0,-3 0-1,0 2-67,0-1 0,0-1 0,0-1 0,0 2-49,0 1 1,0 3 0,0-4 34,0 0 1,0-1 0,0-1 0,0 0 19,0-1 1,0 1-1,0 0 1,0 2-34,0 4 1,0-1 0,0 6 43,0-4 0,0-4 0,0-3 0,0 0-11,0 0 0,0 3 1,0-1-1,0 0 2,0-1 1,0 0 0,0 0 0,0 3 17,0 1 1,0-3 0,0 1-26,0 1 0,0 0 1,0 2-1,1-3-5,1 1 1,-1 0-1,2 3 1,-2-6 19,-1-6-5,0 1 1,0-9 0,0 10 0,0 2-41,0 1 0,0 1 0,0 0 1,0 2-39,0-1 1,0-1-1,0-1 14,0 3 0,0-5 0,0 2 0,0-1 81,0 0 1,0-3 0,0 1-24,0 1 0,0-2 1,0 1 92,0 1 0,0 1-89,0 0 0,0 1 1,0 0-51,0 0 0,0 0 14,0 0 1,0-4-39,0 1 0,0-3 21,0 3 1,0 0 0,0 3-2,0 0 1,0-1 0,0 1 65,0 0 1,0 0 0,0 0-21,0 0 1,0-1 0,0 1 57,0 0 1,0 0-1,0 0-50,0 0 1,0-1 0,0 1 0,0 0-4,0 0 0,1 0 1,1-1 6,1 1 0,0 0 17,-3 0 1,0-3 2,0 0 1,0-3-44,0 2 0,0-2-121,0 3 0,0 0 96,0 3 0,0 0 0,0 0 19,0-1 1,0-2 95,0 0-29,0 0 1,0 0-25,0 0 0,0-3-41,0 3-56,0-4 1,0 3-105,0-3 193,0-1-540,0 3 0,0-11 1,0-3-1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9:10.142"/>
    </inkml:context>
    <inkml:brush xml:id="br0">
      <inkml:brushProperty name="width" value="0.08578" units="cm"/>
      <inkml:brushProperty name="height" value="0.08578" units="cm"/>
    </inkml:brush>
  </inkml:definitions>
  <inkml:trace contextRef="#ctx0" brushRef="#br0">0 336 10309,'0'-7'187,"6"1"0,3 6 0,2 0-18,2 0 1,0 0-133,0 0 0,0 0 1,0-1-1,0-2 10,0-1 1,0-1 0,0 5 0,1 0-63,4 0 1,-4-1-1,3-2 1,-2-1-182,-2 1 1,-5 1-1,1 2-485,1 0 0,-4-1-947,-2-3 874,-2 2 754,-2-3 0,-12 10 0,-2 2 0</inkml:trace>
  <inkml:trace contextRef="#ctx0" brushRef="#br0" timeOffset="259">156 220 12105,'-2'13'103,"0"0"0,-4 0-125,-1 0 1,2 4 0,-3 2 0,-1 1-113,2 3 1,0-3-1,2 2 1,-2-1-182,0-1 0,0 3 1,4-5-1,-1-3-278,1 0 1,1-2-415,2 0 0,6-6 1007,3-3 0,8-14 0,3-4 0</inkml:trace>
  <inkml:trace contextRef="#ctx0" brushRef="#br0" timeOffset="528">273 374 7860,'-6'13'1096,"3"-4"0,-4-1-662,1 3 0,-3 0 0,5 2-230,1 0 0,2 0-342,1 0 1,1-2-1,3-2 1,5-5-164,3-2 0,-4-2 1,1 0-1,1-2-8,1-2 1,2-2 0,-1-5 0,-2-1 101,-1-2 0,-2-2 0,3 3 1,-3 0 142,-1 0 1,-2 0-1,-4 0 120,0 0 0,-1 2 1,-4 2-76,-3 5 1,-4 2 0,-1 2 0,0 0 18,0 0 0,0 6 0,1 1 0</inkml:trace>
  <inkml:trace contextRef="#ctx0" brushRef="#br0" timeOffset="933">415 324 11159,'13'-4'143,"0"0"1,0-1 0,1 5 0,2 0-208,2 0 0,0-1 0,-2-2 0,1-1-27,-1 1 1,-1 1-1,-2 2 1,0 0-311,-1 0 0,-3 0 0,-2-1-943,-1-3 934,-2 2 0,-5-3 1,-3 5 120,-5 0 1,-3 0 0,0 0 0,-1 0 288,0 0 0,5 0 0,-3-6 0,4-1 0</inkml:trace>
  <inkml:trace contextRef="#ctx0" brushRef="#br0" timeOffset="1162">545 233 7667,'0'-8'1276,"0"3"-1070,0 5 0,0 1-165,0 3 1,-5 4 0,1 5 0,1 0 56,2 0 1,-1 0-1,-1-1 1,-1 1-113,1 0 1,-3 5-1,2-1 1,0 0-176,-2 2 0,5-5 0,-4 5 0,4-2-413,1 1 0,0-1 316,0-4 0,1-2 0,4-2 286,3-5 0,4-8 0,1-3 0</inkml:trace>
  <inkml:trace contextRef="#ctx0" brushRef="#br0" timeOffset="1800">804 362 7880,'0'-7'1787,"0"-4"-2022,0 2 0,0 2 0,-2 0 0,0-1 7,-3 1 1,1 3 0,3-5 184,-4-1 1,4 3 0,-5 0 150,0 1 0,3-3 0,-5 5 159,-2 1 0,2 2-258,0 1 0,-1 1-27,-4 3 0,0 8 0,2 5 0,1-1-85,1-2 1,5 4 0,-4 0 0,3 1 59,2 0 1,-3-2 0,2-4 0,1 0 144,1 0 0,2 0-12,0 0 1,6-6 0,3-3-82,2-2 0,-2-4 0,0-2 0,1-3-92,1 0 1,-2-5 0,0 4 0,-1-4-75,-1-1 1,5 0 0,-5 0-43,0 0 1,3 5-1,-4-1 1,0-1-106,0-2 0,-1 1 268,0 2 614,-4-2 21,5 9 0,-8 2-208,-2 9 0,3 2 0,-4 2-110,4 0 1,-3 0 0,-1 0 0,2 0-180,2 0 1,1 0-1,0 0-336,0 0 0,0 0-113,0 0 0,1-6 1,4-3-1,3-2 33,4-2 1,-3-6 0,-1-3 0,2-2-36,2-2 0,1-1 0,0-4 0,0-2 349,0 0 0,0 1 0,0 1 0,-1-3 0</inkml:trace>
  <inkml:trace contextRef="#ctx0" brushRef="#br0" timeOffset="2068">1038 26 7679,'0'-13'794,"0"6"0,-1 1-517,-4 6 0,4 6 0,-5 3-111,0 2 0,1 4 0,-5 1 0,2 1 3,3-1 0,-4 2 0,3 1 0,0 1 18,1 3 1,-5 6 0,2 1 0,0-1-3,-1-1 1,6 2-1,-1 0 1,3-3-65,1-4 0,0 0 0,0-5 0,1-2-410,3-2 1,5-3 0,7-2 0,1-5-447,-1-2 0,3-8 0,-1-3 0,1-4-1823,0-4 2558,-2 3 0,-4-11 0,0 5 0</inkml:trace>
  <inkml:trace contextRef="#ctx0" brushRef="#br0" timeOffset="2753">1632 310 9345,'0'-8'2311,"0"-1"-2676,0 1 230,0-5 1,0 4-91,0 0 0,0 5 0,-1-3-87,-3 1 0,2 0 1,-4 3 267,1-1 0,3-2 1,-4 3 249,1-1 1,2 0-86,-6 4 0,5 0 0,-3 1 0,-1 2-93,1 1 1,3 6-1,-5-1 1,1 3-10,0 1 0,-2 4 0,5 0 0,-1-1-76,0-2 0,-3-1 0,5 2 0,1 1-104,2 1 1,-4 2 0,1-4 0,1 3-375,2-2 1,2-2-9,4-1 1,2-4 0,6-2 308,0-2 1,0-6-1,0-8 1,0-2 233,-1-2 0,1 0 0,0 0 0,6-6 0,1-1 0</inkml:trace>
  <inkml:trace contextRef="#ctx0" brushRef="#br0" timeOffset="3076">1699 323 7425,'7'2'-2,"-2"2"0,-4-1 0,-1 6 345,0 1 1,-4 1 0,-1 2 31,3 0 0,0 0 0,2 0-284,0 0 0,4-4 1,2-2-1,1-1-113,3-3 1,-2 2-1,0 0-25,2-3 0,2-2 1,1-4-213,0-4 1,-2-4-1,-1-1 1,-2 0 35,-3 0 0,1 0 1,-3 0-1,1 0 84,-1 0 1,-1 5 0,-4-1 103,-2-1 0,1 3 0,-6-2 1,-1 0-73,-1 2 0,-2-3-384,0 6-23,0 0 514,6 4 0,2 0 0,10 0 0,3 0 0,5 0 0,3-2 0,1-2 0,6-3 0,-2-6 0</inkml:trace>
  <inkml:trace contextRef="#ctx0" brushRef="#br0" timeOffset="3437">1919 220 7345,'13'0'-1249,"0"0"1439,0 0 218,-6 0 1,5 0 212,-3 0 0,2-6-245,2-3 0,-1 2 65,-4-2-390,-2 7 0,-7-3 0,-4 10 0,-3 3-122,-4 4 0,-2 2 0,-2 2-59,-1 1 1,1 1 0,6-7 0,2-1 35,3-1 1,0-5-31,5 5 1,2-5 90,2 5 1,-1-6 0,6 1 39,1-3 1,1-1 0,1 2 16,-4 2 0,4-2 0,-3 3 136,2 1 1,-2-4-1,-2 3 62,-1 1 0,2-3 19,-3 6 1,-1-5-124,-4 5 1,-6-5 0,-1 4-1,-2 1-167,1-2 0,-1 1 1,-4-6-1,0 3-364,0-2 1,-4 2 0,0 0-1139,1-2 1551,7-2 0,-2-7 0,3-1 0</inkml:trace>
  <inkml:trace contextRef="#ctx0" brushRef="#br0" timeOffset="3845">2112 310 7749,'6'-7'556,"-4"1"0,6 5-271,-3-3 1,5 2 0,-1-2-258,3 3 0,2 1 0,2-2 0,1-1-79,-1-1 1,-2 0 0,-1 4 0,0 0-310,0 0 1,0-2-1,0-1-402,0-1 0,-4 0 286,-1 4 1,-6 0 475,-2 0 0,-6 0 0,-7 0 0,-6-6 0,-1-1 0</inkml:trace>
  <inkml:trace contextRef="#ctx0" brushRef="#br0" timeOffset="4084">2230 169 9912,'0'13'164,"0"0"1,-1 0-1,-2 1-9,-1 3 1,-2-1-1,3 6 1,-3-1-271,-1 0 1,4 3-1,-1-4 1,3 0-25,1-2 1,0-4 0,1-1 0,3-1-83,5-4 0,2 2 1,2-5-1,0-3 71,0 0 0,0-8 1,0-2-1,0-3-60,0 3 210,0-4 0,-6 5 0,-1-6 0</inkml:trace>
  <inkml:trace contextRef="#ctx0" brushRef="#br0" timeOffset="4453">2696 259 10547,'9'0'79,"-1"0"0,-5-6 1,3-1-1</inkml:trace>
  <inkml:trace contextRef="#ctx0" brushRef="#br0" timeOffset="4603">2696 349 8493,'0'8'2476,"0"-3"-2476,6-5 0,1 0 0,6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5:19.690"/>
    </inkml:context>
    <inkml:brush xml:id="br0">
      <inkml:brushProperty name="width" value="0.08578" units="cm"/>
      <inkml:brushProperty name="height" value="0.08578" units="cm"/>
      <inkml:brushProperty name="color" value="#FFC114"/>
    </inkml:brush>
  </inkml:definitions>
  <inkml:trace contextRef="#ctx0" brushRef="#br0">357 956 9060,'-7'11'53,"1"1"1,0 2-82,-1 1 1,0 3 0,-3-2 0,1 2-54,2 1 0,-2 4 0,-4 3 0,-2 3 44,1 4 1,-2 0 0,1 0 0,0 1-104,-1-1 0,4 4 1,-4 1-1,1-4 58,0-3 0,0 0 0,4-5 0,0-1-25,0-2 1,0-2 0,0-1 0,1-2 30,2-2 1,-2 2-1,4-3 1,0-1 42,2-2 1,-1-5-369,2 1 84,-1-6 1,4-2 316,0-7 0,5-8 0,1-2 0</inkml:trace>
  <inkml:trace contextRef="#ctx0" brushRef="#br0" timeOffset="683">803 480 8031,'0'-12'208,"0"6"0,0 3-173,0 6 1,0 0 0,-1 4 25,-3 2 0,-1 1 0,-3 2 0,0 2 6,-1 1 1,3 4-1,-1 0 1,-2 2-58,-1 1 1,-5 1 0,-1 0-1,0 3 11,0 4 0,-2 2 0,1 3 0,0 2-4,-3 4 1,1 1-1,-1 1 1,1-1 44,-1 0 1,3 3 0,-2-6-1,1 3-31,1 4 1,-5 1 0,5-2 0,-1-1-98,-1 1 0,2 0 0,-3-2 0,1-1-51,0-1 1,1 0 0,0 2 0,-1-1 23,2-1 1,-3-5 0,5 1 0,1-4 14,2-3 0,1 0 0,0-7 0,1-3 136,2-3 0,-1-2 1,1-4 14,-2 1 0,3-1 0,1 0 1,-1 0-194,1 0 0,3-1 0,-4-1 0,2-2-102,3 2 1,-1-3-1,1 1 59,-2 2 1,1-3 0,1 0-117,-1-1 1,1 0-97,-1-1 229,1-3 1,2-1 145,0-7 0,5-8 0,2-2 0</inkml:trace>
  <inkml:trace contextRef="#ctx0" brushRef="#br0" timeOffset="1683">1193 80 7033,'-4'11'410,"-1"0"-321,-1 0 0,2 0 1,-3 0-1,0 0 10,0 1 1,-1-1 0,3 0-1,-1 1-15,-3 3 1,-1-1 0,-1 3 0,0 0-78,0 1 1,-1 0 0,1 6 0,0 2-13,0 3 1,-4 7 0,-1 1 0,0 1 44,0 0 0,-3-2 0,3 3 0,-1 1-32,-3 0 1,4-4 0,0 1 0,1-1 5,0 1 1,0-3 0,3 4 0,-2-4-36,0 0 1,-1-1 0,2 0 0,0 1 2,-2-1 0,-1 1 1,2-1-1,-1 1-39,2-1 1,-3 0 0,-1 2 0,1 1 13,0 1 0,0-3 1,3-5 74,-2 2 1,0-4 0,2 1 0,0-2 0,-2 0 37,1-2 1,2 0-1,1-2 1,0-1-47,0-2 0,-1 2 1,1-3-1,1 3-95,3 2 1,-3-5 0,4 1 0,-2 1 46,1 1 1,1 1 0,-3 0 0,2 1-8,-2-1 0,3-4 0,-2 1 0,1 1 9,1 1 1,-4 0 0,3-1 0,-2-3-42,1-1 0,-1 4 0,1-3 0,-1 1 25,2-4 0,-2-1 1,4-2-1,0 0 47,0 0 1,-2 0 0,2 0-20,-1 1 1,3-1-1,-2 0 1,2 0-9,-1 0 0,-3 2 0,2 0 0,0 2-96,0-1 1,-3-2 0,5 0 0,-1 2 11,-1 1 0,0 0 1,-4-4-1,3 0 87,1 0 0,-2 0 1,2 2-1,-1 2 1,-2-3 0,-2 3 46,3-3 1,-2-1 75,6 0-237,-6-4 1,8-1 23,-3-3 1,1 0-1,1 4 1,-2 2 7,2 1 1,-3 1 96,1 0 0,-5 0 0,3 1 0</inkml:trace>
  <inkml:trace contextRef="#ctx0" brushRef="#br0" timeOffset="3158">1494 1 6929,'6'1'137,"-2"2"114,-3 5 0,-5 2 1,-1 1-1,0 0-123,0 0 0,0 0 1,2 1-1,-4-1-119,1 0 1,-2 1-1,3 2 1,-2 2 61,-1 1 1,-2-2-1,-1 4 1,0 0-67,0 2 0,-2 5 0,0 2 0,-4 0 26,0 3 1,2 1 0,-2 2 0,0 0-2,-1 4 1,3-4 0,-2 3-1,0-2-9,-1-2 0,4 1 0,-4-2 0,2 0-44,3 2 0,-4-5 1,3 6-1,0-4 11,2 0 1,4-3 0,1 1 0,-2-1 3,-1 1 0,-1-4 1,0 0-1,0 0 18,0 1 1,-1-2-1,1 3 1,0-1 18,0 0 0,4 1 1,-1-2 34,0 1 1,-2 4 0,-3-3 0,0 0 0,-2 0-23,1-2 0,2 2 0,1-1 0,-1-1-50,1-1 1,0-6 0,0 1-1,-1 1 1,-3 1 1,4-3 0,-3 0 0,3-1-74,-1 0 0,2 0 0,2 2 0,0-3 7,-2 0 1,0-2-1,1 3 1,3-1 58,1-2 1,-2 2-1,2 0 1,-2 1 11,-1 3 1,2-2 0,-1-1-1,1 0 5,0 1 1,2-5 0,-3 3 0,-1-1 13,2 0 0,-4 0 0,4-4 1,-1 0-46,-1 0 1,5 4 0,-5 0-1,1-1 10,1-2 0,-4 0 0,3 2 0,0 1 9,0-2 1,3 3-1,-2 1 1,-1 1-7,1 6 0,-1-2 0,-3 5 0,1-2-1,2-3 1,3 5 0,-2-7 0,0-1-38,0-2 0,-1 2 0,-1-4 0,2-2 22,1 0 0,-4-6 1,3 0-1,-2 2-2,1 1 0,3 1 1,-3 0-1,-1 0-7,2 1 1,-4-1-1,3 1 1,-2 2 34,2 1 0,-2-1 0,4-1 1,-1 0-29,-3 2 1,3 1 0,0-2-1,0 3 5,-1 4 1,0-2-1,-3 4 1,1-4 86,2-3 1,1-1 0,-3-4 99,2 0-147,-1 0 0,1 0 0,-1 1 44,0-1 1,2-1 0,-1-2-36,3 0 1,-1-5-175,1 5 0,3-1-18,-3 4 1,-1 1-52,1-1 0,-4 0 25,0 0-149,3-5 346,0-1 0,0-5 0,-1 0 0</inkml:trace>
  <inkml:trace contextRef="#ctx0" brushRef="#br0" timeOffset="4200">1760 55 7995,'-6'0'294,"1"0"0,5 5-294,0 3 1,-4 2 0,-1 1 35,-1 0 1,2 5 0,-3 2 0,-2 4 31,-1 0 0,-1 0 0,0 2 0,0 0-13,0 2 0,-4 5 1,0-1-1,0 2-15,-1 2 1,4-2-1,-3-3 1,1-1-7,0-1 1,1-2-1,-2 3 1,3-1-24,1-2 1,0 0 0,-1 0 0,1 1-70,0-2 1,0 0 0,0-2 0,0 2-114,0 2 0,3-3 0,1 3 1,-1-3 41,2-5 0,-2 2 0,3-4 0,0 0 60,0 0 0,-4 3 0,3-4 0,-2-1 43,1 3 0,3-5 0,-3 4 0,-1-1 39,2 0 0,-4 5 1,4-3-1,-1 1 102,-1 1 1,1 0-1,-4 3 1,1-1-57,2-3 1,0 2 0,3-5-40,-1-1 1,2-2 0,-2-1-32,1 0 0,0-3 0,2-1-66,0 2 0,-1 1 1,3 0-1,-2-2-1,-1 0 1,1-1-1,1 4 1,0 1 33,-2-1 0,-1 0 1,3 0-23,-2 0 1,-1-4-191,1 1-341,3-6 597,-4 3 0,0-5 0,-1 0 0</inkml:trace>
  <inkml:trace contextRef="#ctx0" brushRef="#br0" timeOffset="4875">2030 89 8056,'6'-8'-1117,"-3"1"1071,4-1 197,-6 2-21,4 1 1,-5 10 0,-1 3 0,-3 3 28,-4 4 1,2 1 0,0 4-1,0-2-27,0 2 1,-2 6 0,-3 2 0,-1 2-26,-3 0 0,2-1 1,-1 5-1,0 1-57,-1 2 1,3-6 0,-3 1 0,3-2-130,0-2 0,-2-3 0,-1 1 1,1-3-66,2 0 1,2-2 0,1-2 0,3-1-72,1-2 0,-2 2 1,2-3-45,-2-1 0,5-5-218,-2-2 1,4-5 476,4 2 0,2-13 0,5-3 0</inkml:trace>
  <inkml:trace contextRef="#ctx0" brushRef="#br0" timeOffset="5484">2366 110 8078,'7'-7'-351,"1"-1"0,-5 2 1,3-3 635,-1 2 1,0 4 513,-1 0-682,-3 1 0,4 4 0,-6 1 0,-1 5-39,-2 2 0,-5 2 1,2 3-1,-3 3-94,-1 4 1,0 1 0,-1 3 0,0 4-47,-3 2 0,-1 6 0,-4 3 0,2 2 5,-2 2 1,-1 0-1,0-2 1,1-2 6,1-4 1,6-7-1,-2-4 1,3-3-27,0-1 1,5-4-1,1-3 1,0-3-87,-1-1 1,5-3 0,-3-2-151,0-1 0,4 0 19,-3-2 1,3-3 69,1 0 1,0-1 222,0-6 0,5-1 0,1-3 0</inkml:trace>
  <inkml:trace contextRef="#ctx0" brushRef="#br0" timeOffset="5875">2675 156 8046,'-11'4'-693,"3"-1"1089,1 4 0,3 1 0,-2 3-213,1 0 1,-3 0-1,3 0 1,-1 2-153,-2 2 0,-2 2 1,-3 6-1,0 3-76,-2 4 1,-4 2 0,3 2 0,-1 2 10,-3 4 1,-1 1-1,-3 8 1,0-4-208,-2 0 0,0 3 0,3-1 0,2-3 140,3-6 0,-2-5 0,5-3 0,2-5 48,0-5 0,6-4 0,1-5-358,1 0 28,1-5 1,4-2 382,0-8 0,0-2 0,0-5 0</inkml:trace>
  <inkml:trace contextRef="#ctx0" brushRef="#br0" timeOffset="6251">2863 177 7744,'0'11'38,"0"0"1,-1 4-1,-3 1 1,-2 1 133,0 3 1,-4 2 0,2 4-1,-2 4-74,-1 2 0,0 2 1,-1 0-1,-2 2-18,-1 1 1,-4 2 0,1-3-1,0 2-34,-1 2 0,1 1 0,-5 3 0,2 1-77,3-1 1,-3 0 0,2-4 0,-1-2-20,2-4 1,2-2-1,4-3 1,1-6-302,0-3 1,1-6-265,3 1 0,1-8 615,2-3 0,3-3 0,-4-1 0</inkml:trace>
  <inkml:trace contextRef="#ctx0" brushRef="#br0" timeOffset="7525">3020 524 8095,'7'-5'-246,"0"-2"120,-2-3 633,-2 4 252,-3 1-556,0 5 1,0 5-1,-1 2-102,-3 3 0,2 1 0,-6 0 1,0 2-76,-2 2 1,-1 2-1,0 5 1,-2 0-23,-2 1 1,3 0 0,-4 2 0,1 2 8,0 2 1,-1 2 0,1 6 0,-3 4-80,-3 2 1,2-1-1,0 0 1,0 1-97,-2-1 0,2-4 0,2-1 0,1-4-3,2-3 0,2 1 1,1-6-1,-1-3 43,1-2 1,1-3-1,2 2 1,0-5 40,0-1 1,3-2 0,0-1-4,0-3-75,3 3 0,-1-10 0,5 0-39,2-6 0,5-4 0,-3-2 0,1-2 198,1-1 0,-1-5 0,4 3 0</inkml:trace>
  <inkml:trace contextRef="#ctx0" brushRef="#br0" timeOffset="7949">3199 702 7953,'8'0'214,"-1"0"159,-4 0 1,2 2-168,-5 1 0,0 0 1,0 4-1,0 3-82,0 4 0,-5-1 1,-3 6-1,-2 1-112,-1 1 0,0 1 0,0 0 0,0 1-18,0-1 0,-2 4 0,0 1 0,-4 2-28,0 2 1,-1 1-1,-5 1 1,1 2 22,0 2 0,-1-2 0,1 2 0,1-1-124,3 1 1,-2-5-1,5 3 1,1-3-47,2-5 1,1-3-1,0-6 1,1-3-106,2-3 1,0-1-248,4 1 322,0-6 0,5-2 0,2-8-319,1-4 530,-1 3 0,2-4 0,1 2 0</inkml:trace>
  <inkml:trace contextRef="#ctx0" brushRef="#br0" timeOffset="8434">3532 823 8936,'-6'5'242,"0"-3"1,4 6 0,-3 2-116,-2 3 1,0 1 0,-4 4 0,0 1-66,0-2 1,-2 8 0,0-3 0,-3 3 57,-2 2 0,3 2 1,-3 4-1,-2 1-242,-1-1 0,-1 4 1,-1 2-1,1 0 53,0 3 1,0 2 0,-2 0 0,-1 1-3,-1-1 0,0-3 0,4-1 1,0-2 30,-1-2 0,5-1 0,1-2 1,-1-1-49,1-2 0,4-3 0,1-6 0,3-2-685,1-4 408,3-3 0,1-11 1,8-6-1,3-7-203,3-7 1,1-2 567,0-1 0,6 0 0,0 0 0</inkml:trace>
  <inkml:trace contextRef="#ctx0" brushRef="#br0" timeOffset="8998">3644 1125 7933,'4'-8'2,"-1"1"0,2 4 1,-2-2 529,0 0-185,1 4 1,-4-2-286,0 6 0,-4 3 0,-1 6 1,-1-1-75,-2 0 1,-4 5-1,-1 3 1,-2 2-11,1 1 1,1 4 0,-1 1 0,-2 2 60,-1 1 0,-2 6 1,-3 3-1,0 0 17,-1 3 0,0 2 0,-2 0 0,-1 1-33,1-1 0,2 1 0,1 0 0,0-2-115,4-2 1,-2-4-1,5-7 1,2-6-190,0-4 187,2-4 1,6-11 0,5-5-1575,6-6 1668,-1-4 0,10-6 0,-2-1 0</inkml:trace>
  <inkml:trace contextRef="#ctx0" brushRef="#br0" timeOffset="10635">3878 1327 7776,'5'-6'-802,"-4"1"0,4 4 1426,-5-3 127,0 3-32,0-4-454,0 5 0,-1 4-334,-3-1 1,2 6-1,-5-2 1,1 5 7,0 2 1,2-1 0,-3 3 0,-1-1 16,2 0 0,-4 3 0,4-2 1,-1 0 44,-1 0 1,1 4-1,-4-2 1,1 0 79,2 1 1,-2-4 0,3 3 0,-3 1 22,-1-2 1,4 4 0,-1-4-1,-1 2-36,0 0 1,-3-1-1,1 4 1,0 1-21,0-1 1,0 0 0,0 1 0,0-1-15,-1 0 0,1 0 0,0 1 0,-1-1-39,-3 0 1,3 1 0,-2-1-1,4-1 4,3-3 0,-1 2 1,-3-4-1,0 0-69,0 0 1,1 3 0,1-4-1,2 0 33,-2 1 0,-1-4 0,0 3 0,2-1 16,0 1 0,1-3 0,-4 4 1,1 0 19,2 3 1,-2-2 0,3 0 0,-3 1 8,-1-1 0,1 0 0,1 2 0,2-4-2,-2-3 1,1 3-1,-1 0 1,2-2-3,-2 0 1,3-2 0,-1 0-1,3 0 0,-5 0 1,1 1-1,0 0 1,-1 2 35,2 0 1,-1 2-1,-3-2 1,0 2 40,0 2 0,3-4 1,1 4 101,-2-2-158,-1 4 0,-1-3 0,1 4 0,2-1 15,0-2 1,1-3 0,-3 4 0,1-1-42,2 0 1,-1-1-1,-1-3 1,0 0-35,1 0 1,2 2-1,-2 0 1,0 0 23,-1 0 1,3 1-1,-1-4 1,-1 2 21,2-1 0,-4 2 1,4 0-1,-1 0-10,-1 0 1,5 3 0,-5-3 0,1 1 20,1 3 0,-3-3 0,4 0 1,-1 1 30,-3-1 0,3 0 0,0 2 0,0-3-73,-1 0 0,4-3 0,-4 3 1,1-1 6,0-1 0,2 2 1,-2-2-1,0 1-15,0-1 1,0 2-1,-3 0 1,3 0-8,1 0 1,-3-1 0,3-3 0,-1 2 26,-2 1 1,3-1-1,0-2 1,1-1 16,0 0 0,-4 0 0,1 1 0,0 2-12,-1 1 0,5 1 1,-3-2-1,-1 0 5,1 0 0,0-2 0,-3 0 1,3-1-15,1 0 1,-2 0 0,2 0 0,0 0 10,0 0 1,-2 1-1,2-3 1,0 0-4,0-1 1,0-1 0,2 4 0,-2 0-11,-1 0 0,2-1 0,-2-1 1,1-2-16,3 2 1,-3 1-1,0 1-4,-1 0 1,2 0-1,-3 1 13,-2-1 1,3 0 0,-1 0 1,3 0 1,-1-1 0,2-1 0,-2-2 0,-1 2 1,2 1-1,-2 1 1,0-1-22,0-3 0,2 3 0,-2-3 50,1 3 0,-3 1 1,3 1-1,1 0-12,-1 3 1,0-6 0,2 2 0,-1-1-13,2-1 0,-3 3 1,0-1-46,-1 0 0,2 0 1,-2 0 6,1 0 0,-2 0 1,2-1 42,-2-2 1,5 2 0,-3-3-30,0 3 0,4-3 1,-3 1 2,3 1 1,-3-3-18,0 1 0,-1-1-201,2 2 30,2 2-167,-4-9-396,5 4 69,0-5 715,5-5 0,-4-1 0,4-5 0</inkml:trace>
  <inkml:trace contextRef="#ctx0" brushRef="#br0" timeOffset="11743">3867 1872 8009,'3'-7'-489,"1"-1"0,1 2 995,-1-1-356,-3 2 1,3 6 0,-7 3-100,0 3 1,-5 3-1,3 1 1,0 0 10,0 0 0,-2 1 0,2-1 0,0 0 11,0 0 1,-2 4-1,2 1 1,-2 1-68,-1 3 1,-1-3-1,0 2 1,2 1 52,-2 1 0,-1-3 0,-1 1 1,0 1-18,0 1 0,0 5 0,0 0 1,0-1 22,-1-2 1,-2 1-1,-1 0 1,1 2-54,2-1 0,1-1 0,-1-2 0,1 0 11,0 0 0,0 4 0,0 0 1,-1-1-19,-3-1 1,2-2 0,-2 0 0,3 1-45,1-1 1,0 0-1,0 0 1,-1 1 20,1-1 1,0 0 0,0 0 0,0 1 53,0-1 0,1 0 0,1 1 0,2-2-13,-2-3 0,0 2 1,1-4-1,0 0-18,0 0 1,2 0 0,-2-2 0,-1 1 29,0-2 0,1 1 1,1 0-1,-2 2-44,-1 1 1,3-3 0,0 1-1,1-2 1,0 2 1,0-3-1,-3 5 1,3-3 5,1 1 0,-2 1 0,2-2 0,-1 2-1,-3 1 1,3-3 0,-1 2-1,1-1 15,0 0 0,0 1 1,-3-2-1,2 0 10,-2 0 1,3 2 0,-1-1 0,-1 0-49,2 1 0,-3-4 0,4 4 0,0-1-17,0 0 0,-2 0 0,3-3 0,1 2-2,-2 1 1,0 3 0,-3-3 0,3 0 62,0 1 1,3-4 0,-4 3-1,1-2-13,2-2 1,-2 1-1,0 2 5,-1 1 1,4 0 0,-2-4-181,3 0 85,-4 0 1,4-4 0,-3 1 23,3 1 0,-3-3 1,0 1-34,2 2 1,0-3-1,1 1 23,-3 2 1,2 1 0,-4 1-98,1 0 1,-3 0 0,3 1 2,-1-1 1,4-4-77,-2 1 1,3-5-503,1 5 743,0-6 0,0 3 0</inkml:trace>
  <inkml:trace contextRef="#ctx0" brushRef="#br0" timeOffset="12431">3913 2450 7842,'-7'12'-44,"1"-1"132,1 0 0,0-1 1,2-2-1,-2 0-69,-1 1 0,2 2-31,-3 3 0,3-1 0,-3 3 0,-2 0 58,-1 3 0,3 3 1,-1 3-1,0 1-14,-2-2 0,-5 5 0,0 1 0,2 1 14,0-2 1,-2 0-1,0-5 1,2 2-42,0-1 0,1-1 1,-2-2-1,0 0 21,0 1 1,2-1-1,0 1 1,0 2-141,-3 1 0,3 0 0,-3-4 0,3 1 31,0-1 0,3-1 1,0-1-1,1-2 35,0 2 0,-2-2 1,0-1 244,3-1-222,-3-1 0,5-4 0,-3 0 58,5 0 1,-2-3 64,1-1 1,0 0-198,4 5 0,0-5-601,0 0 159,0-4 541,0 2 0,0-5 0,0 0 0</inkml:trace>
  <inkml:trace contextRef="#ctx0" brushRef="#br0" timeOffset="14074">803 2384 8032,'0'-8'-155,"0"1"10,0-2 1,0-1-1,1-1-121,3 0 253,-3 0 446,4 5-41,-5 1 1,0 6-130,0 3 0,-1 0 0,-2 5 0,0-1-32,0 0 1,-2 2 0,0 1-1,-1 2-149,-2 2 1,-1-2 0,0 6 0,1 1-100,-5 1 0,2 6 0,-5 3 0,1 0-165,0 0 1,-5 6 0,3-1 0,-1 2 143,-1 1 0,2 3 0,-3-4 1,3-1 132,0-1 0,3-6 0,2 0 1,1-2-64,0-2 1,1-5 0,2-3 0,1-1-51,2-2 1,-3 2-1,2 0 1,-2 1-64,1 3 0,3-3 1,-2 1-1,0-2-219,-1-3 0,5-4 168,-2-1 0,-1-5 130,2 5 0,-1-7 1,4-1-1,1-6-194,3-4 1,-3-1 0,4-2 195,0-2 0,1-2 0,5-5 0</inkml:trace>
  <inkml:trace contextRef="#ctx0" brushRef="#br0" timeOffset="14793">969 2729 7944,'1'-11'44,"3"0"1,-3 0 0,4-1 125,0 1 1,-2 4 0,4-1-300,2 0 1,-1 2-1,1-1-84,-1 2 1,-5 2 421,5 3 0,-6 1 1,1 3-79,-6 3 1,1 3 0,-4 2 0,-1 2 306,1 1 0,-1 5 0,-4-2 0,-1 4-242,1 4 1,0-1 0,0 4-1,0-1-176,0 1 1,-2-1 0,0 4 0,-3-1-54,-2 0 1,5 4 0,-3-5 0,1 2-103,0 1 1,-4 2-1,3 1 1,0 1-24,0-1 0,1-5 0,4-3 1,0-1 113,0-2 0,0-3 1,1-3-1,1-4 41,2-3 0,3-1 0,-2 0 0,0-1-18,-1-2 1,5 2-1,-3-3-24,0 3 1,3 1 0,-5 0-185,2 0 1,0-1-547,2-2 548,1-3 0,-2-10 1,5-4-1,2-3 227,5-3 0,2-5 0,1 3 0</inkml:trace>
  <inkml:trace contextRef="#ctx0" brushRef="#br0" timeOffset="15332">1261 2917 9220,'-5'7'308,"4"2"0,-3-1-329,3 2 0,-4 5 0,-1 1 0,-2 1 24,1 3 1,-1 1-1,-3 2 1,0 2-2,0 1 0,0 5 1,-2 0-1,0 4-14,-2 2 0,-1 5 0,1-2 0,-2 0 1,-1 1 1,-3-5 0,4 1 0,0-2-34,2-2 1,1-1 0,0-2 0,1-4-19,3-2 1,-1-7-1,5-2-107,-1-3 0,1-2-109,3-2 1,3-5-1430,0-6 1707,4-4 0,8-9 0,-1-1 0</inkml:trace>
  <inkml:trace contextRef="#ctx0" brushRef="#br0" timeOffset="15868">1460 3132 8874,'0'11'1,"-1"0"0,-1 2 33,-2 1 0,-5 4 0,2 5 0,-3 3-65,-1 4 0,3-1 0,1 0 0,-2 2 77,-1 1 1,-4 5 0,-1 1 0,0-1 8,-1 1 1,2 2 0,-3 4 0,-1 0-28,1-4 1,2 4-1,-2-5 1,1 2-55,2 0 1,2-9-1,1 2 1,0-2-1,-1 0 0,1 1 0,0 0 0,1-5-20,3-6 0,-2-4 1,5-7-101,2 0 0,1-6-130,1-5 1,1-5 0,1-7 0,3-2-399,2-1 0,-1-3 674,1 3 0,3-5 0,-4 3 0</inkml:trace>
  <inkml:trace contextRef="#ctx0" brushRef="#br0" timeOffset="16352">1695 3365 7993,'0'-6'1088,"0"1"-1142,0 5 0,-1 5 102,-3 2 0,2 7 0,-4 2 1,-1 2 3,1 6 1,-1-1-1,-4 6 1,-2-1-94,-1 1 1,1 4 0,-3 6 0,1 0 82,0 3 1,-3 0-1,2 1 1,0-4-4,-1 0 1,-1-1 0,2-2-1,0 1 14,0-1 0,0-5 1,2-3-1,-1 1-117,1-1 0,2-3 1,1 0-1,1-5-206,3-6 0,-2-1-129,5-2 0,1-6 0,4-5 155,2-6 0,4-8 244,4-1 0,0-10 0,0 2 0</inkml:trace>
  <inkml:trace contextRef="#ctx0" brushRef="#br0" timeOffset="16902">1938 3509 8453,'0'11'0,"0"0"140,0 0 1,-1-2 0,-1 1 0,-3 2-52,-1 0 1,2 6 0,-4 2 0,0 4-21,-2 6 0,-1 2 0,0 2 1,-2-1-43,-2 1 0,3 3 1,-4-1-1,1-3 16,0-2 1,0-5-1,4 2 1,0-2-159,0-5 1,0 0 0,1-6 0,1-1-88,2-2 1,4-4-400,0-1 1,1-3-757,2 3 942,0-4 415,0 2 0,5-5 0,1 0 0</inkml:trace>
  <inkml:trace contextRef="#ctx0" brushRef="#br0" timeOffset="17710">2675 2809 7112,'-7'1'484,"4"3"1,2 2-442,1 5 1,-2-5 0,0-1-1,-2 0 97,2 3 1,-1-2 0,1 1 0,-3 2-70,-1 1 1,2 5 0,-4 1 0,0 0 25,-2 0 1,2 4 0,1-2 0,-2 3-96,-1 2 1,-1-1-1,-1 2-51,-3 2 26,3 2 0,-4 2 0,3-1 0,0 4 64,-2 2 0,-4 0 0,3 2 1,0-2 14,0-2 1,1 0 0,3-3 0,-2-1-9,-1-2 1,0 3 0,4-4 0,0-1-10,0-2 0,0-1 1,0 1-1,-1-1-1,1 0 1,0 2 0,0 1 0,0 1-18,0-2 1,0 0-1,1-1 1,1 2 4,2 1 1,-1 0-1,-3-4 1,0 1-36,0-1 1,0 1 0,-1 2-1,1 1-79,0-1 1,0-3 0,0-2-1,1-3 37,3-1 0,-3 3 0,4-4 0,-2 0 31,1 1 0,4-8 1,-2 4-1,2-2-92,-1-1 0,0-1-319,4-1-383,0-4 427,0 2 1,1-14 0,2-3 386,1-4 0,4-3 0,-2-3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4:21.224"/>
    </inkml:context>
    <inkml:brush xml:id="br0">
      <inkml:brushProperty name="width" value="0.08578" units="cm"/>
      <inkml:brushProperty name="height" value="0.08578" units="cm"/>
      <inkml:brushProperty name="color" value="#FFC114"/>
    </inkml:brush>
  </inkml:definitions>
  <inkml:trace contextRef="#ctx0" brushRef="#br0">65 0 6926,'7'0'154,"5"0"-108,-11 0-20,5 0 279,-6 0 2796,0 0-3805,0 6 704,0-5 0,-6 5 0,-1-6 0</inkml:trace>
  <inkml:trace contextRef="#ctx0" brushRef="#br0" timeOffset="2541">91 1528 6137,'-7'6'0,"1"-3"0,6 6 0,0 1 0,-4-3 0,-1 2 0,1-6 0,4 2 0,0-5-131,0 0 125,0 6-21,0-5 0,0 7 0,-1-5-37,-4 1 1,4 2 33,-3-2 23,2-3-3,2 5 14,0-6 8,0 0-10,0 6-2,0 1 0,0 2 0,0-1 68,0-5-32,0 3-29,0-6 34,0 6 27,0-5 78,0 5 20,0-6-56,0 0 85,0-6 216,0 5-39,0-5-265,0 6 0,-1 0 1,-4 0 0,4 1 350,-3 4-284,2-4 1,2 6-67,0-2 0,0-2-87,0 5 0,0-3-195,0 3 22,0-5 21,0 9 132,0-11 9,0 5 58,0-6 0,0-2 49,0-2 6,0 3-34,0-5-131,0 6-742,0 0 521,0-6-528,0 5 351,0-5-54,0 6 494,0 0 0,-6-6 0,-1-1 0</inkml:trace>
  <inkml:trace contextRef="#ctx0" brushRef="#br0" timeOffset="5366">0 27 7199,'0'-7'-808,"2"1"938,2 6-30,-2 0-78,3 0-104,-5 0 1,0 2-2,0 2 90,0-3 135,0 5 175,0-6 1014,0 0 0,0 6-1277,0 3 0,0 2 0,0 2-2,0 0 1,0-4 0,0-1-121,0 2 61,0 2 0,0-3 0,0-1 0,0 2 63,0 2 1,0 2 0,0 2 0,0 1-23,0-1-29,0 4 1,0-4 0,0 4 0,0-1-1,0-3 1,0 0 0,0 0-17,0 1 1,0 6-1,0-3 1,0 3-3,0 3 0,0-3 0,0 6 0,0-5-2,0-2 75,0-1 0,0 4 1,0-2-1,0-1-52,0 1 1,0-5 8,0 0 1,0 0 14,0 0 0,0-1-31,0-4 0,0 0 31,0 0-7,0 0-59,0 0 1,0 0 43,0 0 1,0 0-79,0 0 1,0-1 67,0 1 0,0 2-75,0 2 73,0-2-5,0 3 0,0 0 28,0-1-28,0 0 12,0 2-12,0-5-3,0 5 0,0 0 57,0-5 1,0 5-50,0-6-1,0 0-133,0 0 134,0 0 0,0 0-206,0 0 199,0-1-11,0 1 1,0 0 0,0 0-66,0 0 109,0 0-51,0-6 0,0 5 219,0-3-214,0 8 2,0-8 1,0 8 148,0-9-141,0 4 20,0 1 0,0 0-17,0 0 12,0-6 24,0 5-70,0-11 0,0 11-4,0-4 32,0-2 1,0 1-67,0-3 69,0 4 15,0-1-27,0-1 58,0-1-41,0 3 1,0 0 0,0 1 101,0 1-93,0 1 1,0 2 16,0 0-19,0-5 11,0 3-9,0-9-10,0 9 0,0-8-165,0 6 125,0-7 38,0 10-33,0-11 20,0 5 1,0 0-20,0 3 0,0-2-1,0 1 53,0-5-48,0 9 52,0-11-69,0 5 1,0-5-24,0 4 64,0 2-47,0 0 0,0 0-46,0-2 142,0-4 45,0 5-205,0-6 1,0-6 0,0-3 124,0-2 0,-5-2 0,-3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0:39.415"/>
    </inkml:context>
    <inkml:brush xml:id="br0">
      <inkml:brushProperty name="width" value="0.08578" units="cm"/>
      <inkml:brushProperty name="height" value="0.08578" units="cm"/>
    </inkml:brush>
  </inkml:definitions>
  <inkml:trace contextRef="#ctx0" brushRef="#br0">54 0 5999,'0'0'0</inkml:trace>
  <inkml:trace contextRef="#ctx0" brushRef="#br0" timeOffset="1723">52 0 6956,'-7'0'0,"-5"0"0,11 0 0,-5 0 0,6 0-911,0 0 1019,0 6 0,-1-4 0,-2 3 130,-2 1-77,1-4-173,4 3 88,0-5 112,0 0-91,-6 0-51,5 0 251,-5 0-120,6 0 3564,0 0-3468,0 6-218,0-5 257,0 5-206,0-6-1107,0 0 977,0 6 1,2-5 0,0 5-26,3 0 1,5-3 0,-2 5-141,4 3 159,-5 0 0,3-2 1,-4-2-1,0 0-43,0 0 1,2-2 0,-2 2-1,0 0 1,1 0 0,0 2-1,2-1 37,-2 1 0,4-2 1,-3 3-1,0-1-35,1 1 131,0 2 0,4 1 1,-1-2-1,1 1 0,0-1 1,0 4-139,0-1 0,0 0 0,0-1 0,0 0 81,0 0 0,0 0 0,0-1 0,0-2-8,0-2 0,0 1 1,0 4-25,0 0 0,0-1 0,0-2 33,0-2 1,0 1 0,0 2 0,-2-1 0,-1-1-20,-1 1 1,0 0 0,3 0 0,1-1 3,0 1 0,0 0 1,-1 0-1,-2-1 3,-1 1 1,-1 0-1,5 0 1,-1-1-3,-4 1 1,4 0-1,-3 0 1,2 0-17,2 4 0,0-1 0,0 5-26,0-4 1,-2-1-1,-1 0 1,-1-1 36,1-4 0,-3 4 0,2-4 3,1 4 0,0-4 1,0 0-1,-3-1-52,-1 0 169,4-4 1,-7 8-109,6-2 1,-5-3-2,5-2 1,-5 3 8,5 2 1,-5-3-136,5-2 0,-5 2 78,5-2 0,-5 5 0,5-5 0,-6 2 14,1-2 14,3-2-4,-6 9 100,11-9-140,-11 3 210,11 1-77,-11-4 1,11 8 0,-5-5-32,0 3 0,1-5 0,-6 2 0,4 0-72,1-1 1,-2 5 0,2-4 0,0 1-79,0 0 1,-2 0 58,3-2 0,1 2 57,4 2 1,-5 2 22,1-5 0,-6 0 0,3-2 44,-1 2-62,-3-1 1,5 0-1,-3 2 1,5 1-5,3 3 0,-4-4 0,-1 0-15,-1 0 0,3-3 0,-3 4-92,1-2 111,-4 0-12,2 1 1,0-4-1,1 6 5,1-3 1,-3 1-3,5-2 1,-5-1-21,5 6 0,-2-5 10,1 5 0,0-6 14,-4 1 37,-3-2 0,7 2 19,-4 0 1,-3 2-48,4-2 0,-2-2-6,1 2 0,-3-1-19,4 1 1,-4-1 22,-1 6 0,2-6 0,0 2-3,3 1 1,1-3-81,-2 6 1,-1-6 0,4 2 55,-1 1-772,-2-4-99,-4 3 891,0-5 0,0 0 0,0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0:26.644"/>
    </inkml:context>
    <inkml:brush xml:id="br0">
      <inkml:brushProperty name="width" value="0.08578" units="cm"/>
      <inkml:brushProperty name="height" value="0.08578" units="cm"/>
    </inkml:brush>
  </inkml:definitions>
  <inkml:trace contextRef="#ctx0" brushRef="#br0">2281 963 6100,'6'-7'1079,"-5"1"-412,5 6-250,-6 0 97,0 0-305,6 0-283,-5 0 1,7 0-52,-4 0-80,-3 0 216,5 0 0,-6 2-1,0 2 41,0-2 0,-1 5 51,-4-3 0,2-3-17,-5 4-59,5-4 0,-7-2-70,5-4 1,1 3-36,4-7 1,0 5 249,0-5 29,0 6-112,0-8 0,2 8-31,2-6 0,-1 6 0,5-1-42,3 2 0,-4 2-48,1 0 0,-3 0-49,3 0 125,-5 0 1,3 6 0,-6 3-8,0 2 1,-1-2 0,-4 0-121,-3 1 1,2-3 0,0 0 37,0-1-86,5-2 187,-5-4 0,5 0 0,-2-1-44,-2-4 1,1-2 0,4-6 7,0 0 1,0 5 70,0-1-250,0 6 41,0-3 1,0 5 134,0-3 1,2 2-67,2-2 1,-1 2 337,5 2-254,1 0 1,3 2 24,-4 2 0,-2 3 1,-6 6 8,0 0 1,0-4-23,0 0 1,-6-2-58,-2 1 1,0 3-5,0-7 1,3 0-1,-2-5-111,1-4 1,1 3-49,0-7 1,4 0 26,-3-4 1,2 5-326,2-1 0,0 5 10,0-5 1,6 6 140,3-1 1,-2 2 320,1 2 0,-5 0 0,3 0 0</inkml:trace>
  <inkml:trace contextRef="#ctx0" brushRef="#br0" timeOffset="1534">1024 2165 8045,'7'0'1093,"5"0"1,-9 0-726,5 0 1,-5 2-187,2 2 0,-3-2 0,1 3-107,2 1 0,-1-3-1912,-4 6 1517,0-1 1,-1 1 381,-4 0 1,2-6-6,-5 1 0,3-3-35,-3-1 1,3 0 0,-2-1-107,1-3 0,1 2 42,0-2 1,4 1 4,-3-1 1,2 1 0,2-6 23,0-1 0,0 3 1,0-2 61,0-1 0,4 3 48,1-2 0,5 5-39,-1-5 1,-2 6 1,1-1 0,1 3-123,4 1 0,-6 1 90,-3 3 0,-2-1 0,-2 6 37,0 1 0,0 1-20,0 2 1,0 0-18,0 0 0,-2-5 7,-2-4 0,1 2-30,-5-2 0,3 0-4,-3-4 0,3 0 27,-3 0 0,5-1-35,-1-3 0,2 1-102,2-6 0,0 0-12,0-4 0,0 5 10,0-1 1,6 6 71,2-1 0,0 2-75,0 2 10,1 0 1,2 2-150,-2 2 0,-3-1 254,-6 6 0,-6-6 0,-1 2 0</inkml:trace>
  <inkml:trace contextRef="#ctx0" brushRef="#br0" timeOffset="34223">2333 948 5791,'7'0'644,"-1"0"-556,-6 0 1374,0 0 1,-4 2-1574,-1 2 1,0-2 286,0 2-155,4-3 0,-6 4 0,4 0 21,-2 3 0,-3-4 0,2 3-29,-1-1 0,-2 4 0,-4-3-25,0 0 1,5 5 0,-1-5 0,-1 2-21,-2-1 0,4-3 1,-1 3-1,-1 2 27,-2 2 1,1-3 0,1-2 0,3 0 58,1 0 1,-4 0 0,3 3 0,-2-1 30,0 1 0,2-3 1,-3 2-1,1 0 4,-1-2 0,-1 4 0,-2-2 0,1 3 40,4 0 0,-4 1 1,4-1-1,-4-2-87,-1-1 1,2-1 0,1 5 0,1-1-186,-1-4 1,3 4 0,-2-3 14,-1 2 1,0 2 0,0 0 0,1 0 91,-1 0 1,-2 0 0,0 0 0,-1 0 6,0 0 0,0 4 0,0 0 1,0-2 89,0-5 0,0 1 0,0-2 0,0 1 40,0-1 0,4 1 0,1-4-143,-2 1 0,2-3 0,0 5-77,-2 1 0,2-4 62,0-2 1,3 2 14,-3-2 1,4 5 0,-4-4 0,1 1 43,0 0 1,-2 4 0,-4-3-1,0 2 18,0-1 0,5 1 1,-1 4-1,-1 0 24,-1 0 0,-1-4 1,2-2-1,3 0-1,1 0 1,-3-3-1,4 4-4,-3-3 0,4 4 0,-3-3 0,0 1-212,-1 3 1,1-3-1,-3 2 1,2 1 75,-3 2 1,4-1 0,-1-1 6,-2-1 1,2-2-1,1 3 1,0-1 278,0 1 1,-2 1 0,-2 2-70,2 0 14,-3-6-109,11 5 0,-9-9 0,4 4 0,0 0 0,-1 0 38,0 4-160,4-6 1,-8 7-20,2-4 0,-3 4 1,-1 1 35,1 0 0,-1-2 0,0-1 0,0-1 122,0 1 0,4 0 1,0 0 552,-1-1-387,-1 0-143,-2-2 0,6 0 22,2-3 1,2-2-368,-1 2 204,3 3 1,-7-5 48,4 2 0,3-1 1,-5 0-85,0 1 118,5 0 148,-5-4-149,6 0 69,0 0-133,0 6 65,-6-4-14,5 3 79,-5-5-157,0 6-209,5-4 289,-5 3-416,6-5-423,0 0 661,6-5 1,1-1 0,6-4 0,0 1 182,0-1 0,0-7 0,0-3 0</inkml:trace>
  <inkml:trace contextRef="#ctx0" brushRef="#br0" timeOffset="37146">156 573 7838,'7'0'449,"-1"0"0,-6 1 1,0 3-1,0 6-299,0 6 1,-5 0 0,0 6 0,-2 2-113,-4 5 1,0 4-1,-2 6 1,-1 0-252,-4 0 1,4-5 0,-3-1 0,4-1-54,4-3 0,-1-6 0,4-3-98,-1-1 1,4-6-769,-1-5 188,2-5 944,2 3 0,6-12 0,1-1 0</inkml:trace>
  <inkml:trace contextRef="#ctx0" brushRef="#br0" timeOffset="37563">518 337 9160,'-9'13'173,"0"0"1,5 5 0,-5 0 0,-1 2-237,-1 3 0,1 3 0,-2 5 0,-2 3 85,-1 4 0,0 5 0,-1 1 0,-3 2-58,-1 3 1,3-2 0,-4-1-1,1-2 59,0-2 1,4-2 0,-1-2-1,3-4-95,1-3 1,0-6-1,1-2 1,2-2-87,1-3 1,2 4 0,-1-5-394,3-1 21,4-7 1,1-5 333,0-8 0,1-8 1,2-7-1,3 1 196,1-1 0,-4-4 0,14-3 0,-2-7 0</inkml:trace>
  <inkml:trace contextRef="#ctx0" brushRef="#br0" timeOffset="38022">894 0 7697,'0'13'221,"0"0"-26,0 0 1,-5 2 0,-1 2 0,-1 3-58,-3 0 1,0 5 0,0-2 0,1 4 41,-1 3 1,-3 5-1,-3-3 1,-1 1-125,1 3 0,-2 1 0,-1 2 0,0 0 40,1 0 0,-4 1 0,3 3 1,-1 5-130,-3 2 1,-1 3 0,-2 2-1,1 1 13,4-1 0,-4-5 0,3 1 0,-1 1-101,2-3 1,-2 1-1,5-5 1,3-2-12,0-3 1,2-2 0,0-11 0,2 0-204,2-2 0,-1-8 1,6 0-607,1-2 776,1-8 1,2-3 0,2-9 0,2-7-126,5-4 1,-2-7-1,2 0 290,1-6 0,1-4 0,2-6 0</inkml:trace>
  <inkml:trace contextRef="#ctx0" brushRef="#br0" timeOffset="38407">1101 65 7306,'-2'9'1986,"0"-1"-1457,-3 3 0,-3 1 0,3 4 0,1 2-365,-2-3 0,0 6 0,-4 0 0,2 4-156,-2 1 1,-6 5 0,-3 4 0,0 2 22,1 2 0,-5 1 1,1 4-1,-2 3-406,-2 4 1,0 5 0,0 1 0,-2 2 228,-2 3 1,3-4-1,-5-1 1,2 1 40,0 3 0,-1 0 0,6 1 0,0-3 11,3-1 1,-1-6 0,6-8 0,1-2-187,2-4 0,5-12 1,2-2-202,1-4 0,2-7 1,4-7 480,0-5 0,6-3 0,1-11 0</inkml:trace>
  <inkml:trace contextRef="#ctx0" brushRef="#br0" timeOffset="39182">1321 211 10880,'0'13'389,"-1"0"1,-4 0-339,-3 0 0,-4 4 0,-1 2 0,0 1 1,0 4-197,0 5 1,-4 0 0,-2 5 0,1 2 56,-1 2 1,-4 2-1,1 3 1,-2 5 9,-2 2 0,-1 3 0,-2 2 1,-3 3 40,-1 1 1,4 0-1,-2 3 1,0-2-120,1 2 1,0 2 0,4-1 0,0-3-30,0-3 1,4-9 0,1-1 0,-1-3 10,2-2 1,1-6-1,6-4 1,0-4 12,1-3 1,3-8 0,2 0 7,1-2 0,0-7-287,2 1 59,2-6 1,-3 4-181,5-2 561,0-4 0,5 10 0,3-3 0</inkml:trace>
  <inkml:trace contextRef="#ctx0" brushRef="#br0" timeOffset="44922">1490 353 7005,'1'-8'-771,"2"-1"692,1-1 1,5 3-1,-3 0 40,1 1 68,-4 1 1,3 4 0,-5-2 225,3-1 392,-2-1 143,3 5 547,-5 0-889,0 0 0,-1 6 0,-2 3-376,-1 2 0,-6 4 0,3 1 0,-2 2-110,0 3 0,1-4 1,-5 4-1,0 2-6,0 2 0,0 1 0,-2 0 0,0 0 65,-3 0 1,1 5 0,3 4 0,-2 2-23,-1 2 1,-1-1 0,5-4 0,0-2-5,0-1 1,0-3 0,0 2 0,0-3-3,1-1 0,-1-4 1,1 0-1,2 1 51,1 1 0,1-2 1,-5-1-20,0 2 1,1-3 0,2 1-1,3-1 1,0-2 8,0 1 0,-1 3 1,-2-3-1,3-1-15,1 1 1,-4 0-1,3-2 1,-2 3 54,1 0 1,5 0 0,-3-4-108,0 2 0,3-1 0,-4-4 13,2 0 1,-1-2-1,3-1 1,-1-1 12,1 1 1,-3 2 0,2 1 0,-1-2-49,0-2 1,3 2-1,-2-2 1,1 1-72,-1-1 1,2 2 0,-2-2 64,2 2 1,-2-2-1,0 0 20,1 1 1,-3 1 0,2 2 0,-1-1 11,0-4 0,3 4 0,-4-4 99,1 4 1,3-3 25,-2-1-12,3-5 1,-1 4-71,-2-2-1,2-4 1,-3 6-39,5-2 0,0-3 0,-2 6-172,-2-3 1,2 1 18,-2-2 0,1 2-277,-1 3 198,2 2 0,-8-8-4,6 6 0,0-5 0,2 3-372,-2-1 0,2 0 633,-2-2 0,3-1 0,1 6 0,-6-1 0,-1 5 0</inkml:trace>
  <inkml:trace contextRef="#ctx0" brushRef="#br0" timeOffset="45708">1710 547 7925,'6'-8'727,"-5"3"186,5 5-625,-6 0 1,0 1-48,0 3 1,-2 2-1,0 4-116,-3-1 1,-3 0 0,2 4 0,-1 1-18,-3 3 0,1 2 0,-3 4 0,-2-1-40,0 1 0,-1 3 0,1 2 0,-2 4-52,-1 1 1,-6 2-1,3 2 1,-2 1-46,0 0 0,1-2 0,-4 8 0,2-4 3,2-1 0,5-5 0,-1 1 1,1 1 49,-2 1 0,4 1 0,-3-2 0,2-3 9,2-1 1,-4-1 0,0-2 0,1 1-6,2-1 1,2-2 0,2-1 0,1 0-44,-1 0 0,-1-4 1,-1-1-1,2 2-47,1 2 0,2-1 0,-3-1 0,3-2-14,1-3 1,-2 0 0,2-5-1,0 0-36,0-1 0,1 1 0,2 0 1,-3 0 5,-1 0 0,4 0 1,-3 0-1,2 2 71,-1 2 0,-3-3 0,3 4 0,1-4-118,-2-1 0,5-4 1,-3-1-44,2 2 1,1-4 14,-4-2 0,4-1-908,-3 2 714,2-4 1,2 3-1,2-8 1,1-5 374,1-2 0,12-8 0,-2-1 0</inkml:trace>
  <inkml:trace contextRef="#ctx0" brushRef="#br0" timeOffset="46333">1891 677 9214,'-7'6'493,"1"3"1,2 2-394,0 2 1,-5 4-1,3 1 1,-1-1 17,-3 2 1,3 1 0,-2 6 0,-1 0-16,-1 0 0,-4 1 0,-1 3 0,-2 5-66,-2 2 1,-1 2 0,-2 1-1,2 2-35,-2 1 0,-2 5 0,1-4 1,1 1-46,1 0 0,1-2 1,-4-6-1,3-2-23,5-5 1,3-2-1,1-3 1,0 1-87,0 0 0,0-1 1,0-2-1,1-3 26,4-1 1,-4 2-1,5-2 1,-2 0-10,1-1 1,4 0 0,-4-5 0,3 0-30,2 0 1,-3-5 0,2 1-405,1 1-8,-4-4-109,5-1 424,-4-5 1,6-1 0,2-3 0,1-5 32,1-2 0,5-2 228,-5 0 0,6-6 0,-3-1 0</inkml:trace>
  <inkml:trace contextRef="#ctx0" brushRef="#br0" timeOffset="46772">1969 947 9813,'0'13'-38,"-1"-1"0,-2-2-49,-1-1 0,-5 1 0,3 6 0,-1 2 49,-3 2 0,-2 2 0,-1 5 0,-1 2 71,-3 1 1,2 2 0,-2-3 0,3 1 39,1-1 1,0-3 0,0-5-1,1-2-323,4 0 1,0-9-1099,4 3 625,3-9 1,-5-4 722,6-8 0,6-10 0,1-2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6:57.819"/>
    </inkml:context>
    <inkml:brush xml:id="br0">
      <inkml:brushProperty name="width" value="0.08571" units="cm"/>
      <inkml:brushProperty name="height" value="0.08571" units="cm"/>
      <inkml:brushProperty name="color" value="#FFC114"/>
    </inkml:brush>
  </inkml:definitions>
  <inkml:trace contextRef="#ctx0" brushRef="#br0">18 27 7765,'-1'-5'-1791,"0"1"1703,-2 0 0,0 3 140,3-5 335,0 4-69,0-2 1,-1 4 177,-2 0-132,2 0 2431,-3 0-2755,12 0 1,-5 0 0,5 0 3,0 0 0,0 0 0,1 0 0,0 0-32,0 0 0,-1 0 0,1 0 1,0 0-39,0 0 0,0 0 0,-1 0 51,1 0 0,0 0-94,0 0 1,0 0 0,0 0 0,-1 0 0,1 0 0,0 0 0,0 0 35,0 0 0,2 0 0,1 0 1,-1 0 102,-1 0 1,0 0 0,0 0-24,2 0-54,0 0 0,0 0 0,-1 0 0,1 0-70,1 0 1,-3 0-1,1 0 1,0 0 49,1 0 0,-2 0 0,2 0 0,-3 0-15,0 0 1,0 0 0,1 0-58,2 0 0,-3 0 66,3 0 1,-2 0 12,-1 0 0,0 0 56,-1 0 0,1 0 0,0 0 0,1 0 1,1 0-1,0 0-17,0 0 1,-1 0 0,-1 0-1,0 0 7,-1 0 0,1 0 1,0 0-1,0 0 1,0 0 0,-1 0 0,1 0-58,0 0 0,0 0 1,0 0-1,0 0 0,-1 0 3,1 0 0,0 0 1,0 0-1,0 0-16,-1 0 1,-2 0-1,0 0 1,1 0-6,1 0 1,1 0-1,0 0 95,-1 0 1,1 0 0,0 0 50,0 0 0,0 0-242,-1 0 147,1 0 1,0 0 0,0 0 0,0 0 0,0 0-82,-1 0 0,1 0 0,0 0 23,0 0 1,-3 0 0,0 0 36,0 0 0,-1 0 78,1 0 0,0 0-29,3 0 1,0 0 0,0 0 0,-1 0-47,1 0 0,-3 0 0,0 0-71,1 0 0,-2 0 15,1 0 0,0 0 67,2 0 1,-2 0-35,0 0 77,0 0 1,3 0-83,0 0 0,-1 0 41,1 0 1,0 0 0,0 0-7,0 0 1,-3 0-1,-1 0 20,2 0 0,-2 0 0,1 0 1,1 0 7,1 0 0,-2 0 0,0 0-114,0 0 1,2 0 0,1 0 64,0 0 0,-3 0 0,0 0 21,1 0 0,0 0 8,2 0 0,0 0 4,0 0 0,0 0-42,-1 0 0,1 0-1,0 0 0,0 0 11,0 0 1,-3 0 17,-1 0 35,1 0 0,3 0-5,0 0 0,-3 0-17,0 0 0,-3 0 0,3 0-15,0 0 1,-1 0-43,1 0 1,-3 0-1,3 0 0,0 0 18,3 0 0,-3 0 21,-1 0 1,-2 0 19,3 0 0,-3 0 38,3 0-13,-4 0-32,2 0-54,-4 0-77,4 0 65,-3 0-3,7 0 0,-6 0-210,4 0 502,-4 0-309,1 0-1392,-3 0 1481,0 4 0,4 1 0,1 3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6:01.884"/>
    </inkml:context>
    <inkml:brush xml:id="br0">
      <inkml:brushProperty name="width" value="0.08571" units="cm"/>
      <inkml:brushProperty name="height" value="0.08571" units="cm"/>
      <inkml:brushProperty name="color" value="#FFC114"/>
    </inkml:brush>
  </inkml:definitions>
  <inkml:trace contextRef="#ctx0" brushRef="#br0">9 18 7794,'5'-4'-572,"0"2"795,-2-4 505,-2 4-141,3-2-286,-4 4 1246,0 0-1641,0 4 0,0-2 75,0 4 1,0 0 4,0 3 1,0-3-1,0 0 26,0 0 0,0 2 1,0 1-1,0 0 42,0 0 0,0 0 0,0 0 0,0 2-40,0 1 0,0 3 0,0-3 0,0 1 2,0 0 1,0 1 0,0-1 0,0 1 8,0 2 1,0 0 0,0 2 0,0 0 28,0-1 0,0-2 1,0-1-1,0-1-18,0 1 1,0-3 0,0 2 0,0-2-30,0 1 1,0 3 0,0-3-1,0 2 1,0 2 1,0-2-1,0 0 1,0 2-7,0 1 1,0 0 0,0 1-1,0 0 20,0-1 0,0 1 0,0-1 0,0 1-6,0 0 1,0-2 0,0 0 0,0-2-15,0-1 1,0-5 0,0-2-207,0 1 211,0 1-8,0 1 1,0 0 0,0 0 6,0 3 1,0-2-1,0 3 1,0-1 17,0 3 1,0-1 0,0 1 0,0-1 3,0 0 1,0 3-1,0-3 10,0 3 1,0-2 0,-1-1 0,-1 1 0,-1 0 69,1-1 1,1-2-1,1 3 1,0 0-70,0-2 1,0 3 0,0-3 0,0 0-7,0 3 0,0-3 0,0 0 0,0-2-52,0 1 1,0 3-1,0-3 1,0-1 0,0 2 0,0-3 1,0 3-1,0-2 2,0 1 0,0 0 0,0-3-6,0 0 1,0-1-28,0 1 0,0-3 0,0 0-75,0 1 1,0-2 0,0 1-151,0 0 1,0 2 93,0 1 1,0 0 173,0 0 0,0-3 84,0 0 1,0-1-18,0 4 1,0 0-49,0 0 1,0 0-1,0 0 1,0-1-47,0 1 0,0 0 0,0 0-43,0 0 0,0-4 1,0 1 47,0 1 1,0 1 0,0 1-3,0 0 0,0 0 0,0-1 52,0 1 1,0 0-1,0 0 1,0 0-1,0-1-9,0 1 0,0-3 1,0 0-34,0 1 1,0-2 17,0 1-2,0 0 1,0-1 0,0 1-7,0 1 1,0-2 15,0 1 1,0 0-21,0 3 0,0-3 1,0-1 7,0 2 0,0-2 0,0 1 1,0 1 1,0-3 2,0 4 1,0-3 0,0 3 0,0 1 0,0 0-31,0 0 0,-1-1 0,-1-1-3,-1-2 1,0-2 34,3 3 1,0-3 5,0 3-11,0-4 2,0 2 21,0-4-19,0 4-106,0-3 97,0 7-62,0-7 0,0 4 11,0-3-6,0-1-2759,0 3 2826,-4-4 0,3 4 0,-3 1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21.502"/>
    </inkml:context>
    <inkml:brush xml:id="br0">
      <inkml:brushProperty name="width" value="0.08578" units="cm"/>
      <inkml:brushProperty name="height" value="0.08578" units="cm"/>
    </inkml:brush>
  </inkml:definitions>
  <inkml:trace contextRef="#ctx0" brushRef="#br0">0 65 7146,'7'-1'-528,"-2"-3"1544,-4 2-477,-1-4-745,0 6 451,0 0-222,6 0-11,-5 0-64,5 0 55,-6 0 646,0 0-591,0-5 0,0 2 0,2-4 2,2 1-56,-3 1 0,7 5-286,-4 0 121,-3 0 133,5 0 29,-6 0 1,4 2-10,1 2 1,-1-1 92,-4 6 1,0-5 63,0 5 0,-1-5 24,-4 5-119,-2-6 1,-2 2-8,1-5 0,3 0-9,-3 0-76,5 0-58,-3 0 1,6-5 22,0-4 0,0-3-1,0-1 0,2 2 2,2 2 1,-1-1-77,5 6 81,-5 0 48,9 4 0,-9 0-44,5 0 15,-5 0 62,9 0 0,-11 1 0,5 3 87,0 5 0,-5 2 8,3 2 0,-2-4 19,-2 0 0,-2-5-44,-2 5 0,-3-6-116,-6 1 0,1-1-111,4 1 77,-4-3 0,7 4-171,-4-10-66,3 4 22,6-5 189,0 1 1,0 2-116,0-6 0,2 5-719,2-5 926,3 6 0,6-8 0,0 3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7:04.135"/>
    </inkml:context>
    <inkml:brush xml:id="br0">
      <inkml:brushProperty name="width" value="0.08571" units="cm"/>
      <inkml:brushProperty name="height" value="0.08571" units="cm"/>
      <inkml:brushProperty name="color" value="#FFC114"/>
    </inkml:brush>
  </inkml:definitions>
  <inkml:trace contextRef="#ctx0" brushRef="#br0">36 27 8026,'-1'-8'-615,"-2"2"353,2 2 145,-3 4-60,4 0 31,-4 0 255,3 0 261,-2 0-332,-1 0 98,3 0 2168,-3 0-1890,0-4 57,3 4 30,-3-4-410,4 4 463,0 0 0,4 0-469,2 0 1,-1 0 0,0 1 0,-1 1-33,1 0 0,-2 1 1,3-3-123,1 0 1,1 3-1,1 0 1,-1-1-26,1-1 0,0 2 0,0 0 139,0-1-52,0 3-1,3-4 1,-2 4-5,2-2 57,2-2 1,-4 6 0,4-3-1,0-1 0,0 1 0,-3 2 0,4-2-307,1 1 176,0 1 1,2 0 0,0 0 0,-1 0-63,1-2 1,0 4 0,-1-2 0,1 1 37,-1-1 0,-1 1 0,1-3 0,0 1 52,-1 1 0,2-1 0,-4 1 0,3 1 50,1 1 0,-4 0 1,1-1-1,1-2 43,0-2 0,2 4 0,0-2 1,-1 1-60,1 0 1,0 0 0,-1 2 0,2 0 44,2 0 0,-3-1 1,3 5-1,-3-2-17,0-1 1,1-3 0,0-1 0,2 2 135,-2 1 1,1 0 0,0-1 0,1-2-21,2-1 0,-3 0 0,3-2 1,-1 3-173,1 0 1,0 3-1,4-3 1,-1 1 10,1 0 0,-2 0 1,0 2-1,-2 1-82,2 0 1,0 0 0,1-1 0,-2-1-20,0-2 1,-2 1-1,3 3 1,-3-1 172,0-2 0,1 2 0,-1-2 0,-1 1 89,1 2 0,2 0 0,-3-1 1,1-1-58,-1-1 0,4 1 0,-2 3 0,3 2 20,0-1 0,0-1 1,-2-2-1,0 1-134,0 0 1,2 0 0,-1 0 0,0 0-69,-2-1 0,1 1 0,1 0 0,0 0 56,-2 0 0,1 0 1,2-1-1,1 1 84,-1 0 0,-2-1 1,-2-1-1,1-1 66,-1 0 0,1 1 1,1 0-1,-1-1-35,-2 1 0,3 1 0,-3 1 0,2-2-57,1-1 0,-1 2 0,0-2 0,1 2-1,-1 1 1,2-4-1,-2 1 1,-1 1-55,-1 1 0,0 1 0,0 0 0,-1-1 39,2-3 0,-3 3 1,1-2-1,-1 2-10,-2 1 0,1-1 0,0-1 0,-1-2 5,1 2 1,-3 0 0,-1 0 19,2-1 1,1 0 0,0 2 0,0-2 0,-1 0-42,-2 1 1,0-2 0,2 0 0,-2 0 43,-2 0 0,3-2 0,-3 2 0,-1-1 10,2 1 1,-3-2 0,2 2-1,-1 0-23,0 0 0,-1-3 0,2 2 0,-2-1-2,-2 0 0,1 1 1,0-2-54,0 1 0,0 2 1,0-2-1,-1 0 0,1 0 9,0 0 0,0 0 0,0-2 1,-1 1 18,1 1 0,0 1 0,0-2 1,0 1 53,0-1 1,-1-1 0,0 0-1,-1 1 32,-1 1 0,0 0 1,3-2-75,0 2 0,-1-2 0,1 1 0,0 0-22,0 1 0,0-2 1,-1 3 26,1 0 0,0-3 0,0 2 0,-1-1 25,-2 1 1,1-2-1,-1 2 1,2-1 72,1 1 0,0-2 0,0 2-36,-1-2 1,1 2 0,0 0 0,0 0-18,0 0 1,0-1 0,-1 3-25,1-1 0,0-1 0,0-2-16,0 2 1,-1-1 0,1 3-17,0-1 0,0-1 0,0-2 31,0 2 0,-1-2 0,1 3-2,0 0 0,0-3 0,-1 2 0,-1 0 3,-2 0 0,1 0 1,2-2-1,-1 1-5,-1 1 0,0 1 0,3-1 1,-1-2 0,1 3-9,0 0 1,-3-3 0,0 2 12,1-2 0,-2 2 1,0 0-45,2-1 1,0 0-1,0 0-75,-1 0 0,-3 1 105,3-3 1,-3 3-64,3 0 263,-5 0 436,3-3-991,-4 0 0,0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2:39.398"/>
    </inkml:context>
    <inkml:brush xml:id="br0">
      <inkml:brushProperty name="width" value="0.08578" units="cm"/>
      <inkml:brushProperty name="height" value="0.08578" units="cm"/>
      <inkml:brushProperty name="color" value="#33CCFF"/>
    </inkml:brush>
  </inkml:definitions>
  <inkml:trace contextRef="#ctx0" brushRef="#br0">39 76 11049,'0'13'76,"-1"-4"1,-2-1-16,-2 2 1,0 2-1,2 1 1,-2 0-45,2 0 0,2 0 0,0 0 1,-2 0 52,-2 0 1,1-1 0,4 1 0,0 0-92,0 0 1,0 5-1,0-1 1,0-1-35,0-2 1,0 1-1,2-1 1,0 0-165,3-2 0,3-2 0,-2 3 49,1 0 1,1-4 0,2-2-56,-2-2 1,1 0-1,4-5-335,0 0 1,-5 0-220,1 0 779,-6 0 0,8 6 0,-3 1 0</inkml:trace>
  <inkml:trace contextRef="#ctx0" brushRef="#br0" timeOffset="709">376 63 11315,'0'13'-55,"-2"-2"0,0 0 1,-3-3-13,2 2 1,2 2 0,1 1-1,0 0 67,0 0 0,0 0 0,1 0 47,4 0 0,-2 0 1,4-1-141,-1 1 1,2-4-1,-2 0 113,1 1 1,-3 0-1,4 0 17,-3-1 1,4-1-19,-5 5 0,2-1 0,-3-2 47,1-2 0,1-3 27,-5 3 0,0 1 41,0 4 0,-2-1 1,-1-2 54,-1-2 0,-6-3-104,1 3 0,-2-5 1,-2 1-44,0-2 1,4 2 0,1 0-33,-3-1-4,6-1 0,-7-2 1,4-2-464,-4-2 1,3 1 0,1-5-32,-2-3 1,4 0 0,2-2 0,2 0 487,2 0 0,-6 0 0,-1 0 0</inkml:trace>
  <inkml:trace contextRef="#ctx0" brushRef="#br0" timeOffset="999">363 192 7803,'7'-6'1479,"-1"4"-1171,0-3 0,-3 5 24,5 0 1,1 0-10,4 0 1,0 0-101,0 0 0,-2-2 0,-1-1 94,-1-1 1,0 0-335,4 4 46,-6 0 1,-2-2-230,-5-2-1817,6 2 285,-4 2 1732,3 8 0,-10-1 0,-3-1 0</inkml:trace>
  <inkml:trace contextRef="#ctx0" brushRef="#br0" timeOffset="1323">634 388 11991,'0'13'-1175,"0"0"1175,0 0 0,-6 0 0,-1 0 0</inkml:trace>
  <inkml:trace contextRef="#ctx0" brushRef="#br0" timeOffset="2359">922 25 7781,'0'-7'2924,"0"-5"-2670,0 11 1,0-3-1,0 8-161,0 5 1,-1 2 0,-4 2 0,-3 2-261,-4 2 1,4-1 0,-1 4 0,-1 0 21,-2 0 0,4 0 0,-1 3 0,0-3 52,2-1 1,-3-2 0,4-4-1,1 0-17,-1 0 1,2-4 187,4 0 0,0-5 290,0 5-202,0-7 102,0 4 1,1-6-1,3 0 44,5 0 0,-2 0 0,2-1 0,1-2-131,1-1 1,2-2 0,0 3 0,0-1-81,0 1 0,0 1 1,0 2-1,0 0 36,0 0 1,0 0-1,0 0-610,0 0 1,0 0-234,0 0 505,0 0-2,0 0 175,-6 0-230,-1 0 1,-8 0-944,-2 0 0,-3 0 739,-6 0 1,1-1 0,2-2 114,2-1 0,0-6 1,0 1-1,2-3 248,0-1 0,5 5 1,-5-1-1,2-1 380,-1-1 1,1 2 0,3 0 910,-4-1-168,4 4 5,-5 1-597,6 5-324,0 0 0,0 5 1,0 4-45,0 3 1,0 2 0,0 2 0,0 3-54,0 1 0,0-3 0,0 5 0,-1-1-154,-4-1 0,4 3 0,-3-4 1,2 0-116,2 0 1,0-2 0,0-4-892,0 0-77,0-6 1226,0-1 0,0-6 0,0 0 0</inkml:trace>
  <inkml:trace contextRef="#ctx0" brushRef="#br0" timeOffset="2525">1089 426 11677,'0'7'-277,"5"-1"0,3-6 0</inkml:trace>
  <inkml:trace contextRef="#ctx0" brushRef="#br0" timeOffset="3065">1282 128 12459,'12'1'135,"-2"2"1,-2 1-434,2-1 0,-2 5 1,-1 0-226,-1 4 0,-2 1 1,-4 0 281,0 0 1,0 4-1,0 0 1,-2-1-130,-2-2 0,-3 1 0,-6 1 0,1 1 326,4-1 0,-4-3 0,5-3 0,-2-3 971,1-1-269,5 4 236,-3-9-444,6 5 1,6-6 0,3-1-64,2-4 1,2-1 0,0-2 0,-2 2-248,-2 0 1,3 5-1,-4-5 185,4 0 1,1 5-1368,0-3 356,0-4 1,-5 7-2005,1-3 2690,-6 2 0,3 2 0,-6 0 0</inkml:trace>
  <inkml:trace contextRef="#ctx0" brushRef="#br0" timeOffset="3365">1503 50 9656,'13'-7'986,"0"1"-467,0 6 1,0 0-220,0 0 0,-1 6 1,-4 3-1,-2 3-76,0 6 0,-5 2 0,4 7 0,-4 2-107,-1 1 0,0 11 1,-1-3-1,-4 3-77,-3-1 1,-2-5-1,-1-4 1,3-2-3133,-2-4 3092,4-8 0,-11 7 0,2-3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2:09.436"/>
    </inkml:context>
    <inkml:brush xml:id="br0">
      <inkml:brushProperty name="width" value="0.08578" units="cm"/>
      <inkml:brushProperty name="height" value="0.08578" units="cm"/>
      <inkml:brushProperty name="color" value="#33CCFF"/>
    </inkml:brush>
  </inkml:definitions>
  <inkml:trace contextRef="#ctx0" brushRef="#br0">195 0 7690,'0'7'1393,"0"-1"-606,0-6-364,0 0 1,-4 6-455,0 2 0,-6 0 0,2 0-20,1 2 1,0-4 0,4 0-1,-3-2 24,-1 0 1,3 2-1,-5-3 43,-1 1 1,-1 5 0,-1-3 128,3 1 1,-2-3-56,2 5 0,-1-5 0,0 4 72,2-3 0,3 1-91,-3-2 0,3-2 36,-3 2-111,5-2-117,-3 3-142,6-3 132,0 4 106,0-6 1470,0 0-1481,0 5-37,0-3 39,0 3 48,6-5 42,-5 0-44,11 6 0,-5 1-13,6 6 0,-5-4 0,0 0-4,-3 1 1,4-3 0,-3 2-89,1 1 1,2 1 5,4 2 0,0-1 1,-2-2 37,-2-2 0,1-3 1,-4 2 10,1-1 0,-4-1 1,2-2-119,1 2-173,-4-1-114,3-4-495,-5 0 938,0 0 0,-5 0 0,-3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9:15.526"/>
    </inkml:context>
    <inkml:brush xml:id="br0">
      <inkml:brushProperty name="width" value="0.08578" units="cm"/>
      <inkml:brushProperty name="height" value="0.08578" units="cm"/>
    </inkml:brush>
  </inkml:definitions>
  <inkml:trace contextRef="#ctx0" brushRef="#br0">260 104 7791,'0'-9'2403,"-2"2"-1920,-2 1 1,1-4 0,-6 3-336,-1 0 1,3-3 0,-2 4 0,-1 0-272,-1 1 0,-2-5 0,0 2-7,0 1 1,0 1 0,0 6-141,0 0 1,0 0 188,0 0 1,0 0 0,2 2 97,2 2 0,2-1 1,4 6-23,-1 1 0,-1 1 0,5 2 3,0 0 1,2 0 0,2 0 10,5 0 0,1 0 1,0 0-1,-1 1 63,1 4 0,1-4 0,2 3 0,2-1-31,2 1 1,-3-2-1,3 4 1,-4-2-77,-4 0 0,1 0 1,-4-2-1,0 1 19,-1 1 1,4 0 0,-5-2 0,-1 0-49,-1 3 1,-2-1 0,-2-6 0,-2 0-38,-5-3 0,2-1 0,-2 3 49,-1-1 0,-1-6 1,-2 3-1,0-2 98,0 0 0,0 1 1,0-7-1,0-2-74,0-5 1,0-2 0,0-4-1,0-2-29,0-4 1,0 0-1,2 1 1,1 2-32,1 2 0,6 1-27,-1 2 0,2 0 57,2 0 1,6 2-1,3 1 1,2 1 146,2-1 0,5-1 0,0-2 0,3 1 155,2 3 0,-3-2 0,1 2 1,1-2-171,-2-2 1,3 4 0,-6 2-1,-1 1-1015,-1 3-670,-8 2 1611,-1 1 0,-6 0 0,0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1:36.137"/>
    </inkml:context>
    <inkml:brush xml:id="br0">
      <inkml:brushProperty name="width" value="0.08578" units="cm"/>
      <inkml:brushProperty name="height" value="0.08578" units="cm"/>
      <inkml:brushProperty name="color" value="#33CCFF"/>
    </inkml:brush>
  </inkml:definitions>
  <inkml:trace contextRef="#ctx0" brushRef="#br0">14 52 6886,'0'-7'-373,"0"1"1,0 5 425,0-3 286,0 2 159,0-4 36,0 6 116,0 0-204,-6 0-351,5 0 148,-5 0-318,6 0-90,0 0 207,6 0 29,-5 0 0,6 0 251,-2 0-136,-4 0 10,5 0-25,-6 0-96,6 0 0,-3 0-22,5 0 1,1 0 0,4 0 27,0 0 1,0 0 0,0 0-64,0 0 1,0 0-1,0 0-69,-1 0 1,1 0 0,0 0 0,0 0 35,0 0 1,-4 0-1,0 0 1,1 0 18,1 0 0,-2 0 1,-1 0-1,3 0 114,0 0 0,2 0 1,0 0-1,0 0-60,0 0 1,0 0 0,0 0-1,0 0-46,0 0 0,0 0 1,0 0-1,0 0 2,0 0-37,0 0 1,-1 0-1,1 0 1,0 0 0,0 0-1,0 0 1,0 0-198,0 0 1,0 0 0,0 0 201,0 0 1,0 0 0,0 0-2,0 0 1,0 0 0,0 0 3,0 0 0,0 0 0,0 0 95,0 0 0,-5 0 1,1 0-1,1 0-72,2 0 1,1 0 0,0 0-41,0 0 1,-1 0 0,1 0 4,0 0 0,0 0 1,0 0-38,0 0 0,0 0 0,0 0 0,0 0 39,0 0 0,-4 0 0,-1 0 0,2 0 33,2 0 0,-3 0 0,-1 0 0,2 0 3,2 0 1,-4 0-1,1 0 17,1 0-27,2 0 1,1 0 0,0 0-23,0 0 1,-5 0-1,1 0 1,1 0 36,1 0 0,-2 0 0,0 0 1,1 0 12,1 0 0,2 2 1,0 1 5,0 1 0,0 0 0,0-4 1,0 0-52,0 0 1,0 0-1,0 0 1,0 0-73,0 0 1,0 0 0,0 0 25,0 0 1,0 0 0,0 0 25,0 0 1,0 0 0,0 0 58,0 0 1,-5 0 0,1 0 57,1 0 1,1 0-1,2 0-90,0 0 1,-4 0-1,0 0-28,1 0 1,1 0-1,2 0-10,0 0 1,-4 0-12,-1 0 1,1 0 28,4 0 1,-4 0 8,-1 0 0,-3 0 12,3 0 1,-3 0-9,3 0 1,-3 0 1,3 0-41,-5 0 16,9 0 1,-10 0 6,7 0 0,-5 0 14,5 0 1,-5 0 18,5 0 1,-5 0 13,5 0 0,-5 0-18,5 0 1,-5 0-15,5 0 1,-5 0-99,5 0 80,-1 0 1,1 0 0,0 0 1,-5 0-46,5 0 45,-6 0 32,2 0 15,-5 0 0,2 0 2,2 0-13,-2 0 0,5 0-82,-3 0 0,-1 0-5,6 0 76,-7 0 1,6 0-25,-4 0 50,-3 0-2,11 0-11,-11 0 87,5 0-72,-6 0 237,0 0 1,-6 0-324,-2 0 0,1 0 1,-2 0 28,-1 0 1,-2 0 0,-1 0 27,0 0 0,0 0 0,0 0 124,1 0 0,-1 0 0,0 0 0,0 0-70,0 0 1,0 0 0,0 0-1,0 0-60,0 0 1,-2 0-1,0 0 1,-3 0 1,3 0 1,0 0-1,2 0 1,0 0 27,0 0 1,-4 0 0,0 0 0,1 0 5,1 0 1,2 0-1,-1 0 1,-2 0-9,-1 0 1,0 0-1,2 0 1,-1 0-17,-1 0 1,-2 0 0,4 0-1,-4 0-3,-1 0 1,2 0 0,-2 0 0,0 0 8,0 0 0,3 0 1,-3 0-1,1 0 15,3 0 1,-3 0-1,1 0 1,-1 0 18,0 0 1,2 0-1,2 0 1,0 0-19,-3 0 1,1 0-1,4 0 1,0 0-14,0 0 0,0 0 0,0 0 1,0 0-47,0 0 1,0 0 0,0 0 0,0 0-48,0 0 1,1 0-1,-1 0 109,0 0 1,0 0 0,0 0 23,0 0 1,0 0 0,0 0-41,0 0 1,4 0 0,1 0-22,-3 0 1,0 0 0,-2 0 1,0 0 1,4 0 0,1 0 0,-2 0 32,-2 0 0,4 0 0,-1 0-15,-1 0 0,-2 0 0,-1 0 48,0 0 0,0 0 0,0 0-11,0 0 0,5 0 0,-1 0-37,-1 0 1,-1-1 0,-2-2-41,0-1 1,4-1 0,0 5 9,-1 0 0,-1 0 0,-2 0 0,0 0 0,4 0 0,1 0 22,-2 0 0,-2 0 0,-1 0 78,0 0 0,4 0 0,1 0 12,-2 0 1,3 0 0,-2 0-27,-1 0 0,3 0-50,-2 0 0,5 0 0,-5 0-49,-1 0 1,3 0 0,-2 0 1,0 0 23,-3 0 0,3 0 8,0 0 1,5 0 6,-5 0 1,1 0 14,-5 0 1,4 0 37,0 0-41,7 0 1,-6 0-86,4 0 1,-3 0 40,-6 0 0,4 0 43,1 0 1,3 0 116,-3 0-78,5 0-21,-3 0-54,6 0-869,0 0 555,0-5 1,0 2-1,1-4-563,4 1 901,2 2 0,6 4 0,0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5:08.676"/>
    </inkml:context>
    <inkml:brush xml:id="br0">
      <inkml:brushProperty name="width" value="0.08578" units="cm"/>
      <inkml:brushProperty name="height" value="0.08578" units="cm"/>
      <inkml:brushProperty name="color" value="#FFC114"/>
    </inkml:brush>
  </inkml:definitions>
  <inkml:trace contextRef="#ctx0" brushRef="#br0">18 0 6225,'0'5'257,"0"-1"843,0-4-1016,-4 4 1,2-2 82,-3 4-31,3-4-15,-2 6-98,4-7 5447,0 3-5529,4 0 0,0 1 0,2 2 0,0 0 31,1-1 0,-2 0 0,1 3 83,1 0 1,1-1 0,0 1 0,1 1-47,0 2 0,0-2 0,0 2 0,0 0-43,-1 0 0,2 3 0,1-3 0,1 1-10,-2 0 0,3 2 0,0-1 0,0 1 27,-1 0 0,4-1 0,-1 4 1,1-1 31,2-3 0,-3 3 1,0-2-1,0 1 24,2 2 0,1 0 0,-2-1 0,0 1-62,-1 0 0,-2-1 0,3 0 0,-2-2-4,-2 0 0,1-1 0,-2 1 0,1-3-38,-2 1 1,1-2-1,0 3 46,1-2 1,0 1 0,-4-2 0,2 2 0,1-1 68,1 1 1,0 0 0,-1-2 0,1 0 7,-1 0 0,1 3 1,1 0-1,1 0-54,2 1 0,-3-1 0,1 1 0,0 0-15,-1 1 1,-2-3 0,1 1-92,-2-1 0,2 0 0,-1-3 1,0 2-1,-1-1 32,-1-1 1,0 2 0,-1-1 0,1 0 63,0-1 1,0-1 0,0 0 0,-1-1 26,1 1 1,-3 0-1,0 0 1,1 0-4,1-1 0,1 1 0,-1 0 0,1 0-123,0 0 0,0 0 1,0-1 6,0 1 0,-1 0 0,1 0 158,0 0 1,0-1 0,0 1-55,-1 0 0,-2-1 0,0-1 0,0-1-24,-1 1 1,2-3-1,-3 1 1,0 0-42,0 0 1,2 0 0,-1 2 0,1-2-31,0-1 1,-3 3 48,3-2-27,-4-1 1,3 1-1,-2-2 15,3 3 0,-2-1 0,-1 1 0,1 0 115,2-1 1,-1 2-1,1-1-40,1 2 0,-2-2 1,0 0-1,0 0-109,-1-1 1,-1 2-1,2-4 65,-1 2 1,2-2 0,-2 2-123,1-1 1,-2 2 150,3-3 1,-4 1 0,2-2 144,0 1 0,-3 1-92,1-1 1,2-1-98,-1 3 1,1-3-1,-2 2-509,1 0 393,0-3 135,-3 3-1906,0-4 1923,4 0 0,1-8 0,4-1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2:07.301"/>
    </inkml:context>
    <inkml:brush xml:id="br0">
      <inkml:brushProperty name="width" value="0.08578" units="cm"/>
      <inkml:brushProperty name="height" value="0.08578" units="cm"/>
      <inkml:brushProperty name="color" value="#33CCFF"/>
    </inkml:brush>
  </inkml:definitions>
  <inkml:trace contextRef="#ctx0" brushRef="#br0">169 13 7830,'6'-7'-175,"-5"1"760,5 6-207,-6 0 1008,0 0 0,-1 5-1401,-4-1 0,4 6 1,-5-1-1,1 2-44,-4 2 0,2 2 0,-2 0 0,-1 3 37,-2-2 0,1 4 0,1 0 0,1 0-194,-1-3 0,0 2 1,0 0-1,1-1 20,-1 1 0,3-3 0,0-6 0,1-1-266,3 1 0,-3-3-335,2 2 237,0-6 0,4 1 560,0-8 0,6-4 0,1-5 0</inkml:trace>
  <inkml:trace contextRef="#ctx0" brushRef="#br0" timeOffset="411">220 12 7209,'7'0'1266,"-1"0"-65,0 0 1,-5 0-886,11 0 0,-11 2 0,5 1-29,0 1 1,-5 6-1,5-1-72,0 2 1,-5 2 0,5 0-1,-2 0-400,1 0 0,5 4 0,-3 2 0,1 0-146,1-1 0,-2 4 1,3-3-1,-2-1 668,-3 1 1,4-2 0,-3-4 0,0 0-720,-1 0 0,4 0-8,-5 0 0,1-4-1013,-5 0 1403,0-7 0,0 10 0,0-5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4:41.743"/>
    </inkml:context>
    <inkml:brush xml:id="br0">
      <inkml:brushProperty name="width" value="0.08578" units="cm"/>
      <inkml:brushProperty name="height" value="0.08578" units="cm"/>
      <inkml:brushProperty name="color" value="#FFC114"/>
    </inkml:brush>
  </inkml:definitions>
  <inkml:trace contextRef="#ctx0" brushRef="#br0">78 13 7321,'0'-7'-280,"0"1"1,-1 6 406,-4 0 40,4 0 0,-6 0 0,2 0 1,2 0 335,-5 0 212,5 0-168,-3 0-415,6 0 1,-1 0-89,-4 0-313,4 0 0,-6 0 67,2 0 1,2 0-27,-5 0 126,5 0 37,-3 0 219,6 0 1344,0 0 1,6 0-1505,3 0 0,2 0 1,2 0-32,0 0 1,-4 0 0,-1 0 0,2 0 22,2 0 0,1 0 0,0 0 1,0 0-40,0 0 1,0 0 0,1 0 38,3 0 1,-5 0 0,4 0 0,0 0 27,-2 0 0,0 0 0,-1 0 0,0 0-29,0 0 1,0 0-1,0 0 1,0 0-7,0 0 1,0 0 0,0 0 0,0 0-41,0 0 0,-4 0 0,-1 0 0,2 0 48,2 0 1,-4 0 0,1 0-9,1 0 0,-3 0 0,2 0 13,1 0 0,-3 0 0,2 0-77,1 0 0,-3 0 46,2 0-1,-1 0 78,5 0 1,0 0 0,0 0-2,0 0 0,-4 0 1,0 0-1,1 0-60,1 0 0,2 0 1,0 0-1,0 0 0,0 0 0,0 0-48,0 0 1,0 0-1,0 0 38,0 0 0,0 0 1,0 0 67,0 0-43,0 0 1,0 0-1,0 0 19,0 0 1,0 0 0,-1 0-1,1 0-37,0 0 1,-4 0-1,0 0 1,1 0-42,1 0 0,-2 0 0,0 0 0,1 0 23,1 0 1,-2 0-1,-1 0 33,3 0 0,-4 0 0,1 0 3,2 0 1,-2 0 72,0 0 0,1 0-53,4 0 0,-5 0-19,1 0 0,-5 0 0,5 0-20,1 0 1,-3 0-32,2 0 1,-5 0-61,5 0 56,-6 0 59,3 0 0,-5 0 16,3 0 114,-2 0-178,4 0 1,-5 0 18,3 0 29,-2 0 23,4 0 1,-1 0 12,4 0 1,-2 0 0,2 0-28,1 0 0,1 0-53,2 0 1,-4 0 0,0 0 2,1 0 0,-3 0 20,2 0 0,-1 0-49,5 0 1,-4 0-174,-1 0 56,1 0 83,4 0 84,-6 0 38,-1 0-129,-6 0-137,6 0 218,-5 0 1,6 0 35,-2 0 33,-4 0-17,11 0 0,-5 0-41,6 0 0,-5 0-352,1 0-264,-6 0 638,3 0 0,-6 0 0,0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4:32.874"/>
    </inkml:context>
    <inkml:brush xml:id="br0">
      <inkml:brushProperty name="width" value="0.08578" units="cm"/>
      <inkml:brushProperty name="height" value="0.08578" units="cm"/>
      <inkml:brushProperty name="color" value="#FFC114"/>
    </inkml:brush>
  </inkml:definitions>
  <inkml:trace contextRef="#ctx0" brushRef="#br0">39 1 7117,'-7'0'359,"1"0"-98,6 0-30,0 0 1,-1 4-208,-4 0-128,4 1 53,-5-5 0,5 0-28,-4 0 157,4 0 60,-5 0-82,6 0-466,0 0 255,6 0 0,-5 1 155,4 3 0,-4-2 0,-1 4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5:16.247"/>
    </inkml:context>
    <inkml:brush xml:id="br0">
      <inkml:brushProperty name="width" value="0.08578" units="cm"/>
      <inkml:brushProperty name="height" value="0.08578" units="cm"/>
      <inkml:brushProperty name="color" value="#FFC114"/>
    </inkml:brush>
  </inkml:definitions>
  <inkml:trace contextRef="#ctx0" brushRef="#br0">1 1509 7925,'5'0'407,"-1"0"938,-4 0 1,3-4-1175,0-2 0,1 1-114,-2-1 1,0 1 0,3-2 54,-1 1 0,2 3 161,-3-2-196,4-1 1,-5-2 0,3 1 36,-1 1 1,2 3 0,-3-3 0,-1-1-38,2 0 0,0 1 1,3 0-1,-2-1-61,-1-1 0,3-1 1,-2 1-54,0-1 0,3 3 1,-4 0-1,2 0 28,0 1 1,-1-3-1,2 2 1,-1 0-32,1 0 1,-2-2 0,0 2 45,2-2 0,0 2 0,0 1 0,-1 0 33,1 1 0,1-2 0,0-3-19,1 0 0,0 3 0,-1 0 0,-1 0-21,-1 2 0,0-4 0,2 3 0,0-1-9,-2 0 0,2 0 0,-2-3 0,2 1-48,0-1 1,-2 0-1,-1 0 20,-1 0 0,3 0 0,-2 1 0,1 0 1,0 1 39,1 1 0,-3 0 0,2-2 0,0 1 15,-1 2 0,2-1 1,-3-3-1,1 0 16,2 0 0,-1 0 0,1 1 0,-1-1-20,1 0 1,0 0 0,0 0 0,-1 0 4,1 1 1,0-1-1,2 0 1,0 0-11,0 0 1,0 1-1,-1 0 1,0 1-17,-2 1 1,2 0 0,-2-2 0,2 1 25,1 2 1,-4 0 0,1-2 0,1 1 55,1-1 1,-2 2 0,0-1-52,1-1 1,0 1 0,1-1 0,-1 1 50,-1-1 1,0-1 0,3-1 6,0 0 1,-4 1-1,1-1 18,1 0 0,1 0 1,1 0-1,-1 1-55,-2-1 0,1 0 1,-1 0-1,1 0 10,-1 0 1,2 1-1,-2-1 1,2 0-66,0 0 0,-2 0 0,0 1 0,1-1-31,1 0 0,-2 1 0,0 1 187,0 1-132,2 0 1,-2-2 0,0-1 0,1 0 14,1 0 0,0 0 1,-2 1-1,0 2-12,1 0 1,1 0 0,1-3 0,0 0-12,0 0 0,-4 4 0,1-1 1,1-1-73,1-1 1,-2 2 0,0 0 0,1-1 16,0 0 1,-1 1-1,0 0 30,1-1 0,1-1 1,1-1-1,-1 0 16,-3 1 0,3-1 1,-2 0-1,2 0-9,1 0 0,-1 0 0,-1 1 1,-2 0-48,2 2 0,-2-2 0,1 2 1,0-2 31,-1 0 0,3 2 1,-3 0-1,0-1 18,1-1 0,-1 2 1,2 0-1,-2-1-10,-1 0 1,3-1 0,-2 1-1,1 1-46,-1-1 1,1-1 0,3 0 0,-1-1 9,-2 0 1,2 0 0,-2 0-10,1 0 1,2 1 0,0-1-38,0 0 1,-3 3 0,0 0 111,0-1 1,-1 2 14,1 0-75,-4 3 1,5-6-19,-4 2 1,3 1 58,-3-1 1,3 3 20,-3-3 1,1 4-1,-2-2 2,0 1 1,2 2-8,-1-2 1,-1-1 0,3 0-79,-1-1 1,2 2 0,-2-2 22,1 1 0,-3 0 1,2 2-7,0-1 0,-3-1-39,2 1 269,-3 2-885,0-2 1,0 3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0:01.099"/>
    </inkml:context>
    <inkml:brush xml:id="br0">
      <inkml:brushProperty name="width" value="0.08578" units="cm"/>
      <inkml:brushProperty name="height" value="0.08578" units="cm"/>
    </inkml:brush>
  </inkml:definitions>
  <inkml:trace contextRef="#ctx0" brushRef="#br0">0 39 5824,'0'-7'337,"0"0"-144,0 3-111,0 2 237,0-4 123,0 6 459,0 0-459,0-5-185,0 3-280,0-4 118,0 6 337,0 0 1,6 0-356,2 0 0,4 5 1,1-1-1,0 0-45,0 2 0,4-4 0,0 3 0,1 0 4,0-1 1,-3 2-1,4-3 1,-2 2-84,0 3 1,0-5 0,-2 2 0,1 0 22,1-1 0,2 5 0,-4-5 0,4 0 6,1 2 1,-2-3-1,2 4-47,-2-1 53,5 4 39,-2-9 0,3 9 0,-1-4 0,-1 1 0,1 2 0,1 0 0,2-2 8,0-1 0,0 4 0,0-3 37,0 0-61,-6 5 0,3-7 1,-4 5-1,0-2-10,-1-3 1,5 5 0,-3-2 0,2 0-28,0 1 0,-5-5 1,5 5-1,-1 0 26,-1-2 1,5 4 0,-5-4 0,1 2-21,1 0 0,-2-5 0,3 5 0,-3-1 2,-1 0 0,4 3 0,-3-4 0,1 2 15,-4 0 0,2-5 0,-1 3-2,2-1 1,-2 2-1,2-2 1,-1 0 0,-2 1 22,2 0 1,-4-2 0,6 2 0,-1 0-33,0 0 1,-3-2-1,3 3 1,0 1-3,1-2 0,-4 0 0,3-4 0,0 3-172,0 1 1,-4-3-1,3 4 191,0-3-40,-5 5 1,9-8 0,-6 4 5,-1-1 43,4-3 0,-4 5 0,4-4 0,-1 3 42,-3 1 1,0-4 0,0 3 0,1-2-6,-1 0 1,0 2 0,-1-3-1,3 1-56,-2-1 0,-1 3 1,1 0-1,3-1-28,1 1 0,-4 0 0,3-3 1,-1 2-2,4 3 1,-2-5 0,0 2 0,0 0-11,1-1 0,-4 5 1,3-4-1,-1 1-32,-3 0 1,2 3 0,1-4 0,0 1 98,-1 0 1,1 2-1,-3-2 1,1 0 27,-1 0 1,3 2 0,0-2-1,-1 0 5,1 0 1,3 4-1,-4-3 1,1 2-21,0-1 1,2-3 0,-2 2-1,1 0-94,3 0 0,0 0 0,0 3-7,-1-1 0,0-2 1,3 3-1,0-1 0,-2 0-35,-1-2 0,-5 3 1,3-4-1,-1 1 59,-3 3 1,2-4 0,0-1 0,-3 0 33,0-1 0,-2 5 0,0-5 0,0-1 82,0-2 0,0 4 0,0 0-9,0 3 0,-1-5 0,1 2 0,0 0-39,0-1 0,-4 0 0,0-2 0,1 1-37,1 1 0,2 2 0,0-3 1,0 1-2,0-1 0,0 2 0,0 0 0,0-1-60,0 2 1,0-5 0,0 5 46,0 0 0,0-5 0,0 5 9,0 0 1,0-5-1,0 4 1,0-4 18,0-1 0,-1 4 0,1 2-14,0 1 1,0-4 0,0 1-20,0-2 1,0 2-1,0 1-5,0-3 1,-4 1 0,-1 0 70,3 1 1,-4 1-1,1-5-18,2 0 0,-2 1 1,0 2-54,2 1 1,-2 1 0,0-5 7,2 0 0,2 4 16,1 0 0,-5 1 1,1-4-1,1 2-3,2 1 0,-4 1 0,1-5 17,1 0 1,-3 1 0,2 2-17,1 1 0,-3 1-22,2-5 1,-1 4 16,5 0 0,-4 1 6,0-5 0,-5 0 18,5 0 0,-5 0 1,5 0 1,-7 1-26,3 3-6,-4-2 123,-1 4 59,0-6-151,0 0 0,6 0-96,3 0 1,-4 1 0,1 2-272,0 1 207,1 1 0,2-5 165,-1 0-122,-5 0 453,3 0 36,-6 0-707,0 0 1,-6 0 293,-2 0 0,0 0 126,0 0 1,-1-2 0,-4-1-96,0-1 1,5 0 0,-1 2-2,-1-2 0,-2 2 0,-1-2 12,0 3 0,0-4 1,0 1-1,0 1-55,1 2 0,-3-4 0,-1 1 0,-1 0 68,1-2 1,-4 3 0,0-4 0,-2 0-3,1-1 1,-1 4 0,-4-3 0,0 0 59,0 0 0,0-1 0,0-2 0,-1 2-38,-3-2 0,1 2 0,-4 0 0,1-2-13,3-2 0,-2 3 0,-1 1 0,0-2-15,1-2 1,-1-1-1,2 0 1,-5 0-25,-2 0 1,2 0-1,-1 0 1,-1 1 1,-1-1 1,-8-5-1,7 1 1,-1 1-17,0 2 0,2 1 0,1-2 1,0 0 33,-4-3 1,-1 1-1,4 4 1,0 0 0,4 0 0,-8 0 0,3 0 0,-1 0 46,-1 0 0,2 5 0,1-1 0,-1-1-27,0-2 0,0-1 1,1 2-1,2 1-16,2 1 0,-1 1 1,-4-5-1,1 0 3,-1 0 1,0 1 0,0 2 0,0 1-32,0-1 1,0-1-1,0-2 1,2 0-32,2 0 1,-5-3 0,4 0 0,0 2 7,-1-2 1,-1 0 0,-1 3-1,2 0 93,2 0 1,-1 0-1,5 0 1,-1 0 11,0 1 0,2 0 1,4 2-1,0 1 28,0-1 1,5 3 0,1 0-1,1 0-67,3-1 1,0 4-1,0-3 1,-1 1-285,1 3 1,0-3 0,1 1 0,-3-1 63,2 0 1,2-2 0,0 3 0,-2 1 121,-1-2 0,-1 5 1,5-5-1,0 2-4,0-1 0,-4 0 1,0 2-1,0-3 101,-2-1 1,4 4 0,-2-3-1,1 2 95,-1-1 0,3 0 0,-4 2-67,4-2 1,1 0-1,0 2-27,0-1 0,4-1 10,1 5-37,-1 0 0,-4 0 0,0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24.529"/>
    </inkml:context>
    <inkml:brush xml:id="br0">
      <inkml:brushProperty name="width" value="0.08578" units="cm"/>
      <inkml:brushProperty name="height" value="0.08578" units="cm"/>
    </inkml:brush>
  </inkml:definitions>
  <inkml:trace contextRef="#ctx0" brushRef="#br0">26 52 7909,'7'0'734,"-1"0"-592,-6 0-185,0 0-56,0 6 1,0-3-312,0 6 226,0-7 51,0 4 227,0-6 0,-1 0-69,-4 0 1,2 0 13,-5 0-27,5 0-39,-9 0 0,11-1 39,-3-4 0,2 3 0,4-7 78,2-1 1,-1 3-13,5-2 1,-3 6 0,2-3-30,-1 1 0,0 3-21,-2-2 16,-3 2-73,5 2 29,0 0 1,-5 2-44,4 2 0,-4-1-36,-1 6 58,0-1 1,0 1-3,0 0 52,0-7 1,-1 9 150,-4-7-105,4 0-35,-11-4 0,9 0 112,-5 0-71,5 0-94,-3 0 1,6-1-59,0-4 1,0-2 1,0-6 1,0 5 27,0-1 1,2 2-62,2-2 144,-3-2-23,11 9-13,-5-4 0,2 6-13,-1 0 0,-5 2 0,3 1 0,-2 3-13,1 1 0,-1-3-3,-4 5 0,0-5 70,0 5 0,0-1-24,0 5 0,-2-6 0,0-1 76,-3 0 1,0-5 0,0 4 63,-3-4 6,2-1-41,-6 0-345,5 0 0,0-1-266,3-4-114,-4-2 1,8-6 193,0 0 0,2 5-11,6-1 414,-5 6 0,9-3 0,-5 6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2:28.695"/>
    </inkml:context>
    <inkml:brush xml:id="br0">
      <inkml:brushProperty name="width" value="0.08578" units="cm"/>
      <inkml:brushProperty name="height" value="0.08578" units="cm"/>
      <inkml:brushProperty name="color" value="#33CCFF"/>
    </inkml:brush>
  </inkml:definitions>
  <inkml:trace contextRef="#ctx0" brushRef="#br0">53 179 11546,'0'8'259,"0"1"0,-2 1-210,-2 2 0,1 1 1,-4-1-75,1 1 0,0 5 47,2-1 0,3 2 0,-5-3 0,2 2-22,-1 2 1,1-2 0,4 2 0,0 0-15,0 0 0,0-3 0,0 4 0,0-3-27,0-2 0,0 0 0,0 0 0,0 1 1,0 0 0,1-5 0,2-2-45,2-1 0,0-6 1,-2 2-578,2 1-395,-1-4-108,-4 3 1165,0-5 0,6 0 0,1 0 0</inkml:trace>
  <inkml:trace contextRef="#ctx0" brushRef="#br0" timeOffset="903">415 218 7597,'0'-8'2372,"0"3"-1757,0 5 350,0 0-761,-6 0 1,3 1-160,-6 3 0,2 4 0,-3 5 0,1-1-84,-1 1 0,3 5 0,-1-1 1,-3 0-58,0 2 1,2-3-1,1 5 1,-1 1-2,2-2 1,-3 0-1,5-4 1,3 1 46,0-1 0,2 0 1,0 0-29,0 1 0,2 1 0,0-5 0,4-2-211,1-2 1,-2 1 0,3-6 153,2-1 1,2-2 0,1-1 0,-2-1 92,-2-3 0,3-1 0,-4-6 0,4-4-6,1 1 1,-5 0 0,0 1 0,-3 0 301,-2 0 1,-1 0 0,-2 0-21,0 0 1,0 0-1,-2 0-212,-2 0 1,-3 6 0,-6 2-262,0 4 0,0 1 0,0 0-272,0 0 1,4 6 510,1 2 0,-1 4 0,-4 1 0</inkml:trace>
  <inkml:trace contextRef="#ctx0" brushRef="#br0" timeOffset="1116">558 477 8195,'-1'7'1898,"-4"-3"0,4-1-1489,-3 1-1041,2-2 1,2 5-2130,0-3 2761,0-2 0,0 4 0,0-6 0</inkml:trace>
  <inkml:trace contextRef="#ctx0" brushRef="#br0" timeOffset="1611">727 168 11261,'0'13'177,"0"0"0,0 0 0,0 0 1,0 1-106,0 3 1,0-2 0,0 3 0,1 0 74,3-1 0,-2 0 0,4-2 0,-2 0-282,0 3 0,5-1 0,-3-4 1,-1 0 40,1 0 1,3 0 0,-3-2 0,-1-1-31,1-1 1,3-5 68,-5 5 0,2-2 154,-2 2 0,-2 2 0,0-3-9,-4-1 1,-4 0 0,-4-4 0,1 3-125,-1 1 1,-1-4 0,-2 2 0,0 0-73,0-1 0,0 0 0,0-4 1,0 0-121,0 0 1,0-1-355,0-3 1,1-4 0,4-4 0,3-1 579,4 0 0,1 0 0,0 0 0</inkml:trace>
  <inkml:trace contextRef="#ctx0" brushRef="#br0" timeOffset="1826">779 309 8721,'7'-5'1468,"0"3"-1148,-3-2 1,3 2 0,6 2-322,0 0 1,-4 0 0,0 0-654,1 0 0,-3 0-10,2 0 0,-7 2 664,3 2 0,-4-2 0,-1 3 0</inkml:trace>
  <inkml:trace contextRef="#ctx0" brushRef="#br0" timeOffset="2224">1077 477 11090,'0'13'-61,"0"0"1,-5 0 0,0 0 60,-3 0 0,5 0 0,-2-1 0</inkml:trace>
  <inkml:trace contextRef="#ctx0" brushRef="#br0" timeOffset="3619">1414 51 10509,'-8'6'181,"3"3"1,0 2-165,1 2 0,-2 0 0,3 1 0,-2 2-26,-3 1 0,4 2 0,-5-3 0,1 3-69,1 1 0,-4-3 0,6 3 0,-3-1-51,-2-3 1,3-2-1,0-1 1,1 0-121,3 0 1,1-4 206,-3-1 270,4-5 531,-5 3-227,6-6 1,1 2-259,4 2 1,2-3 0,6 4-115,0-4 1,-5-1 0,1 0 0,1 0-121,2 0 0,1 0 0,0 0 0,0 0 9,0 0 0,0 0 1,-1 0-1,1 0-31,0 0 0,0-4 0,0-1 55,0 3 1,0 0 0,0 2 6,0 0-247,-6 0-95,5 0-320,-11 0-142,5 0 1,-12-4-218,-2-1 1,-4-3 397,-1 3 1,0-3 0,2 2 349,2-1 0,-2 4 1,3-3-1,1 0 190,3-2 1,-2 1 222,2-2 0,-1 0 0,4-2 1174,-3 2-279,2 3-655,-4 6-297,6 0 1,0 6-104,0 3 0,0 2 0,0 2 0,0 0-8,0 0 1,0 0 0,-1 2 0,-2 0-1,-1 3 0,0-1 0,4-3 1,-2 2-29,-2 2 1,2-1 0,-2-4-385,3 0-780,1 0-305,0-6 645,0-1 0,1-6 800,3 0 0,-2-6 0,4-1 0</inkml:trace>
  <inkml:trace contextRef="#ctx0" brushRef="#br0" timeOffset="3810">1568 465 11070,'7'1'-152,"-2"4"0,-4 2 1,-1 6-1</inkml:trace>
  <inkml:trace contextRef="#ctx0" brushRef="#br0" timeOffset="4458">1778 155 9078,'0'-7'3423,"2"1"-3098,2 6 0,3 0-388,6 0 0,-1 1 0,-2 4-58,-1 3 1,-5-1-1,3 2 1,-1 1-145,-3 2 0,-2 1 0,-1 0 1,0 0-47,0-1 1,-1 3 0,-4 1 0,-3 1-21,-4-1 1,-2 0 0,-2-2 0,-1 0-60,1-2 0,1-2 328,3 3 1,0-4 959,3-1-179,4-5 0,5 4 570,0-2-635,0-4-418,5 5 1,-2-6 0,6 0 0,1 0 35,1 0 0,2 0 1,0 0-154,0 0 0,0 0 0,0 0-220,0 0 0,0 0 1,0 0-456,0 0 0,0 0-275,0 0-1670,-6 0 2501,-1 0 0,-6 0 0</inkml:trace>
  <inkml:trace contextRef="#ctx0" brushRef="#br0" timeOffset="4961">2060 13 7752,'0'-7'2060,"0"1"0,6 6-1748,3 0 0,-2 5 0,2 0 0,1 4-92,1 5 1,-2 1 0,-2 6-1,0 2-31,1 2 1,-4 7 0,3 1 0,-1 3-114,-3 3 0,-3-3 0,-3 7 0,-3-4-248,-1-5 1,-2-1 0,-4-4-1,0 0-239,0-5 1,0-3 0,0-8 410,0-1 0,1 1 0,-1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1:24.357"/>
    </inkml:context>
    <inkml:brush xml:id="br0">
      <inkml:brushProperty name="width" value="0.08578" units="cm"/>
      <inkml:brushProperty name="height" value="0.08578" units="cm"/>
      <inkml:brushProperty name="color" value="#33CCFF"/>
    </inkml:brush>
  </inkml:definitions>
  <inkml:trace contextRef="#ctx0" brushRef="#br0">0 13 8013,'13'-5'-31,"-6"3"-325,-1-4-83,-6 6 3099,0 0-2376,0 6 0,0 1-84,0 6 1,0-4-1,0 0-32,0 1 1,0 1-1,0 2-100,0 0 1,0-4 0,0-1-37,0 2 1,0 2 0,0 1 0,0 0 24,0 0 0,0 0 0,0 0 1,0 0 18,0 0 0,4 4 1,1 0-1,-2 1-9,-2 0 0,-1-3 1,0 2-1,0-3-73,0-1 0,0 5 0,0 0 0,0 1 2,0 0 1,0 2 0,0-2 0,0 0 18,0-1 1,0 4-1,0-3 1,0 0 11,0-1 1,0 5 0,0-1 0,0 2 26,0 2 1,0-4 0,2-1 0,0 1-21,3-2 0,-1 0 1,-4-4-1,0 1-12,0-1 1,0 0 0,0 0 0,0 3-53,0 1 1,0-3 0,0 5-1,0 1 10,0 1 0,0-2 1,0-2-1,0-1 53,0-3 1,0 2-134,0 0 99,0-1 0,0-4 1,0 1-1,0 2 1,0 1-23,0-1 1,0 3 0,2-2 0,0-1-27,3-2 0,-1 4 1,-4-1-1,0 0 11,0 2 0,0-5 0,0 5 0,0-2 36,0 1 1,0 3-1,0-3 1,0-1-11,0 2 0,0-5 0,0 3 0,0-1 39,0 1 0,0-2 1,0 2-1,0-3-20,0-1 0,0 5 0,0-1 0,1-1-27,4-2 1,-4-1-1,4 0 1,-4 0-7,-1 0 1,0 0 0,0 0-2,0 0 0,0 0 0,0 0 1,0 0 32,0 0 0,0 0 0,0 1 14,0 3 18,0-2 0,0 3 0,0-3-5,0 2 0,0-2 0,0 2 0,0-3-25,0-1 1,0 0 0,0 0-1,0 0-83,0 0 0,0 0 1,0 0-1,0 0 38,0 0 1,0 0 0,0 0 0,0 0 24,0 0 0,0 0 0,0 0 1,1 0 0,4 0 0,-4-1 0,4 1 66,-4 0 0,-1 0-27,0 0 1,0-4 0,0 0-61,0 1 1,0 1 11,0 2 1,0-4 38,0-1 0,0 1 95,0 4 0,0-4-59,0-1 1,0 1-92,0 4 0,0-4 0,0-1-21,0 2 1,0 2 0,0 1 41,0 0 0,0-5 1,0 1 83,0 1 1,0-3-19,0 2 1,0 0-1,0 4-94,0-1 0,0 1 0,0 0 47,0 0 0,0-4 1,1-2-1,2 0-44,2 1 0,-1-4 1,-4 5 3,0 1 0,0-3 14,0 1 0,0 1-11,0 4 14,0-6 0,0 0 41,0-2-66,0-4 23,0 5 3,0 0 1,0 1-13,0 6 0,0-4-66,0-1 54,0 1 20,0-2 1,0 0 27,0-2-3,0-4 7,0 5-167,0-6-1030,0 0 0,0-6 1,0-1-1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7:17.889"/>
    </inkml:context>
    <inkml:brush xml:id="br0">
      <inkml:brushProperty name="width" value="0.08578" units="cm"/>
      <inkml:brushProperty name="height" value="0.08578" units="cm"/>
      <inkml:brushProperty name="color" value="#E71224"/>
    </inkml:brush>
  </inkml:definitions>
  <inkml:trace contextRef="#ctx0" brushRef="#br0">26 1 9447,'8'13'580,"-4"0"-540,-3-1 1,-1 1-1,-1 0 1,-2 2-79,-1 2 0,-2-3 0,3 4-61,-1-4 0,0 3 0,2 1 16,-2-2 1,2-2 0,-2-1-748,3 0 1,1-4-611,0-1 1440,0-5 0,0 3 0,0-6 0</inkml:trace>
  <inkml:trace contextRef="#ctx0" brushRef="#br0" timeOffset="376">156 92 8250,'0'13'881,"0"0"-819,0 0 1,0 0-1,0 0 1,0 0-165,0 0 0,0 0 0,0 0-48,0 0 1,2-2 0,2-2-74,4-5 1,4-2 0,1-4 171,0-2 1,0 1 0,-2-5-1,-1-3 36,-1 0 1,0-2-1,2 0 1,-1 0 198,-1 0 0,-5 0 0,3 0-10,-1 0 0,-1 0 0,-5 0-102,0 0 1,-2 0 0,-2 2 0,-5 1-39,-2 1 0,1 5 0,-2-3 1,-2 1-102,-1 3 1,1 2 0,1 1-285,0 0 0,0 1 351,0 3 0,0 4 0,0 4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7:11.669"/>
    </inkml:context>
    <inkml:brush xml:id="br0">
      <inkml:brushProperty name="width" value="0.08571" units="cm"/>
      <inkml:brushProperty name="height" value="0.08571" units="cm"/>
      <inkml:brushProperty name="color" value="#FFC114"/>
    </inkml:brush>
  </inkml:definitions>
  <inkml:trace contextRef="#ctx0" brushRef="#br0">300 10 9426,'-6'7'0,"1"0"22,1-1 0,-2 1 0,0 4 0,-2 1-57,-1 2 1,0 2-1,-1 3 1,0 3-88,-2 1 1,-4 1-28,1 5 0,2-1 0,-2 2 0,-1 0-20,0-1 1,2-2 0,2-5 0,2-1 29,2-5 1,0-2 0,2-5 0,2 0-55,0-1 1,3-2-1,-3-1-355,0-1 548,3 3 0,-3-2 0,0 0 0,0-1 0</inkml:trace>
  <inkml:trace contextRef="#ctx0" brushRef="#br0" timeOffset="508">477 45 8581,'-1'9'39,"-1"-1"1,-2 1-30,-1 0 0,-1 0 1,-2 1-1,1 0 18,1 2 1,-1 4 0,-3-1 0,-2 1-80,1 2 1,1 1 0,1 0 0,-2 3 28,-1 0 1,-3 2-1,3 2 1,-2 1-10,-2-1 1,2 1 0,1 0 0,-1 1 2,0 2 1,3-1-1,-3-1 1,1-1-54,2 0 0,-1 1 0,0-5 0,1 2-69,1-2 1,-2-1 0,1-4-1,0-1-27,1 1 1,1 0 0,0-2 0,1-1 51,-1-3 0,1 0 1,1 0-1,1-2 10,-1-3 0,2 1 1,1-2 114,0 1 0,1-2 0,3-9 0,0-5 0</inkml:trace>
  <inkml:trace contextRef="#ctx0" brushRef="#br0" timeOffset="1117">750 1 7968,'-9'9'131,"3"-4"0,1 1 0,0 1-15,1 1 0,-1 1 1,-2 1-1,1 0-109,-1 2 0,-1 4 0,-1-2 0,1 3 21,-1 1 1,-3 2-1,-1 2 1,0-1 20,1 1 1,-4 3 0,2-2 0,0 3-2,-1 0 1,0 0-1,-1 1 1,0 0 37,1 3 0,1 1 0,-4 4 0,0 1-12,1-1 1,-1-3 0,-1 0 0,0-1-62,-2 0 1,4-2-1,2 0 1,0-1-16,1-2 0,-2 1 1,2-1-1,0 1-22,3 3 0,-2-4 0,1 2 0,1-4-43,1 1 0,-1-4 0,-1 0 0,2-3-117,3 0 1,-1-3 0,3-1-300,-3-2 355,-1 4 1,0-5 0,1 2 0,1 0-65,2-2 1,0 2-1,-2-2-4,1 0 0,0-2 163,-3-3-482,4-2-101,1-4 616,4-4 0,4-5 0,1-5 0</inkml:trace>
  <inkml:trace contextRef="#ctx0" brushRef="#br0" timeOffset="2291">1112 3 8140,'-4'6'-58,"-2"-1"0,1-2 0,0 3 0,0 0 63,0-1 1,2 3 0,-3-2 0,0 2 29,2 0 1,-4 1 0,2 1 0,-2 2 24,-1 2 1,0 0 0,1 1 0,-1 1-2,0 0 0,-3 2 0,0 0 1,2-2-28,0-1 1,1 2 0,0-3-1,-1 3 3,-1 1 1,1-1 0,-3 1-1,1-1 9,1 1 0,-2-3 0,2-1 0,-1 2-25,1 1 1,1-1-1,-1 0 1,-1-1-13,1 1 0,1 0 0,-1 2 0,-1 0 6,1 3 1,-1-2 0,-1 1-1,0-1-2,0-1 1,2-1 0,1 1 0,-1-1-26,-1 1 0,0-3 0,4-2 0,-1 1 14,0 0 0,0 0 0,0 1 0,1 0-7,-1 1 1,0 0 0,-1 1 0,-1-1 5,0-2 0,-1 1 1,3 3-1,0-2-39,0-1 0,1 2 0,-1-4 0,0 2 9,0 0 0,0-1 0,1 0 0,2-1 15,0 0 1,0-1 0,-3 4 0,0-2 20,0-1 0,1 1 0,-2-1-13,-2 1 0,5-2 1,-2 1-1,1 0 1,1-2 27,-2-1 0,3-2 1,0 1-35,-1 0 0,0 0 0,0-1 0,3-1-28,0-2 0,-2 1 1,2 3-1,0 0 27,0 0 1,-3 0 0,2-1-1,-1 1-15,0 0 1,2 0-1,-3 0 1,1 0 13,-1-1 0,2-2 0,-1 0 1,0 1 14,1 1 0,-2 1 0,2-1 0,-1 1-14,0 0 0,1 0 0,-2 0 0,1 0 13,-1-1 0,1 1 0,-1 0 0,1 0 87,-1 0 1,2-1 0,-1 0 0,0-1-23,1-1 0,-1 0 0,2 3 0,-1 0-24,-2-1 0,3-2 0,0 0 0,1 1-95,0 1 1,-3 1 0,3-1 32,1 1 0,-2-3 0,1 0-69,2 1 1,-3-2 0,1 1-21,1 1 0,-2-3 0,0 2 107,-1 1 1,3-2-1,-2 0-124,0-1-26,3-1-539,-3 1 694,4-3 0,0 3 0</inkml:trace>
  <inkml:trace contextRef="#ctx0" brushRef="#br0" timeOffset="3259">1351 71 7878,'5'-1'480,"-3"-2"1,0 2 272,1-2-342,-2 2-348,3 1 1,-5 4-1,-2 3-35,-3 4 0,1 1 0,-3 4 0,-2 4 0,-1 1-99,-2 0 0,3 4 0,-5-2 1,0 4 53,2 2 1,-7 1-1,2 4 1,0-3-11,-1-1 0,-2 7 1,1-2-1,0 1-33,2 0 0,0-4 1,0-3-1,2-1-11,1-2 1,-1 0-1,5-3 1,0-2-35,1-3 1,0-1 0,0-1 0,1-3 71,1 0 0,1 2 0,-1-3-4,2-2-333,-2 0 156,7-5 1,-2-4-1,5-5 1,2-2 213,1-4 0,1-2 0,3-6 0</inkml:trace>
  <inkml:trace contextRef="#ctx0" brushRef="#br0" timeOffset="3716">1677 152 8052,'5'0'1718,"-1"-4"-1210,-4 3 1,-1-2-402,-2 6 0,1 3 1,-4 4-1,-1 3-32,-1 1 0,0 1 1,-1 2-1,-1 1-88,-2-1 0,1 4 1,-3 2-1,-2 1 17,-1 3 1,-1 2 0,-2-2-1,-1 3 16,-2 2 1,0 5-1,-1 3 1,0-1 80,0 0 1,1-2-1,1-4 1,-1 0-152,1 0 1,2-2 0,0-2 0,1-2-73,1 0-1,1-1 1,-1 0 0,1-3-7,3-2 0,-2-4 1,4-1-1,2-2-476,4-1 0,-1-5 338,4-2 1,0-5-1,4-1-40,2-5 0,2-2 0,4-3 1,0-2-495,3-3 801,-2-1 0,3-6 0,-5 0 0</inkml:trace>
  <inkml:trace contextRef="#ctx0" brushRef="#br0" timeOffset="4134">1914 221 7931,'6'-8'18,"0"2"383,-4 3 1,2 4-127,-4 1 0,-1 3 0,-2 4 1,-3 1-138,-2 2 1,-1 0-1,0 4 1,1-1-55,-1 1 0,-4 0 0,-1 2 0,0 0-56,-1 3 1,0 2-1,-3 4 1,-2 2-73,-1 4 0,1 1 1,1 1-1,0 1-65,-2-1 0,-2 3 1,2-1-1,0-2 6,0-5 0,2-3 0,-1 0 0,2-1-46,3 1 1,0-5 0,3-1 0,0-2-15,-1-2 0,4 0 1,-2-2-1,3-4-44,2-1 0,3-2 0,-2-1-105,1-1 0,1-3-398,3 2 710,0-3 0,0 2 0,0-4 0</inkml:trace>
  <inkml:trace contextRef="#ctx0" brushRef="#br0" timeOffset="4808">2196 345 9399,'-8'1'638,"2"2"0,0 2-573,-1 3 1,-1 4 0,-1 0 0,-1 0-116,-1 0 0,0 2 0,-3 5 0,0 0 46,1 2 0,-2 4 0,-3 2 0,1 4-34,-1 3 0,-1 2 1,0-1-1,-3 0 35,0 1 1,-1-1 0,-1 0-144,0 0 58,5 5 0,-7-6 0,4 2 1,-1-2-34,2-3 1,3-4-1,1-3 1,2-5 73,0-3 0,4 0 1,-1-5 27,3 0 1,4-4-417,2-1 173,2-4 1,2 1 0,1-6 0,2-3 0,0-2-10,3-1 1,1 0-1,0-2 271,-2-1 0,6-4 0,-3 3 0</inkml:trace>
  <inkml:trace contextRef="#ctx0" brushRef="#br0" timeOffset="5207">2471 370 7710,'-1'8'401,"-2"-2"1,-2 2 0,-4-1 0,0 2-118,0 3 1,0 4 0,-2-2 0,-1 3-106,1 1 0,-1 2 1,-1 2-1,-1 0-239,-2 3 1,3 0 0,-2 2-394,-1-1 401,0 5 0,-5-3 0,0 4 0,-1 1 23,0-2 0,1 3 1,0 0-1,-1 1-174,-1 0 0,2-1 0,3-8 1,0 1 114,1-1 1,2-3 0,0-2 0,1 0 12,0-1 0,-2 1 1,4-4-1,2 0-33,0-2 1,1 1-1,1-5 1,1-1-606,2-3 324,3 1 0,-1-8 0,6 0 389,2-5 0,3-7 0,1-2 0</inkml:trace>
  <inkml:trace contextRef="#ctx0" brushRef="#br0" timeOffset="5633">2753 452 8209,'-3'6'289,"0"0"1,-1 0 0,1 3 0,-3 0-122,-2 0 1,0 2 0,-1 2 0,0 1-73,0 1 1,-3 3 0,0 2 0,-1 1-40,0 2 1,-2 0 0,-1 5 0,-3 0 0,-1 2 0,-4 0 1,3-1-1,-2 4 86,-1 1 0,1 1 0,0 1 0,1-2-47,-1-2 1,3 2 0,-3-2 0,2-1-149,1-1 1,-1-3-1,0-1 1,2 1-161,4-1 0,-1-3 0,4-3 0,1-5-172,2-3 1,4-2 0,1-2-176,0-3 1,4-1 61,0-4 496,4-7 0,9-3 0,0-8 0</inkml:trace>
  <inkml:trace contextRef="#ctx0" brushRef="#br0" timeOffset="6491">2972 585 7980,'3'-9'-235,"1"1"-192,1 2 0,-2-2 1749,3 3-541,-4 1-491,6 0 1,-8 9-161,0 3 0,-3 1 1,-4 4-1,0-1 0,-2 0 27,-1 2 1,-3 2 0,1 4 0,-3 3-51,-1-1 1,-2 4 0,0-3 0,1 3 20,-1 0 1,-3 4 0,-2 0 0,0 2-153,3 1 0,-2 0 0,1 1 0,-1-2 31,1 1 1,0-2 0,3-2 0,1-3-203,-1-2 0,1 1 0,0-2 1,1-1 2,2-5 1,3 1-1,-1-4 1,2 0 87,1 1 1,2-4-1,0 1 1,1 0 15,-1 0 0,2-1 0,0-4 0,1-2-97,2 2 1,-2-2-114,1 1 0,0-3-303,3 3 131,0-4 0,0 1 1,0-6 281,0-3 0,3 1 1,1-2 187,1-3 0,1-2 0,3-6 0</inkml:trace>
  <inkml:trace contextRef="#ctx0" brushRef="#br0" timeOffset="6966">3203 654 8181,'0'6'408,"-1"-1"0,-1 0-4,-1 0 1,-3-2 0,3 3-204,1 1 0,-2 0 1,0 1-1,-1-1-255,-2-1 0,3 3 0,-2 3 0,-1-1-42,-1 2 0,-2-2 0,-1 4 0,-1 0 10,-2 2 0,-1 4 0,-2 3 1,-2 2 45,-2 4 1,3 0 0,-4 3 0,2-3 27,-1 0 1,-2-2 0,1 2 0,0 0 18,1-1 1,-3 0-1,4-3 1,0-2-11,2 0 0,1-2 1,1 2-1,3-4-41,0-1 1,-2-1 0,2-1 0,2 0 19,1-2 0,-3 0 0,6-3 1,0 0-194,-1 1 1,4-7-1,-1 3-206,1-1 0,1-3-315,3 1 25,0-4 381,4-2 1,-2-4 331,4-2 0,-1-6 0,4 3 0</inkml:trace>
  <inkml:trace contextRef="#ctx0" brushRef="#br0" timeOffset="7560">3475 708 7970,'5'-1'-6,"-2"-2"409,-2 2 0,-1-2-77,0 6 0,-1 3 0,-1 5-250,-1 1 0,-4 3 1,1 0-1,-2 2-52,-4 0 0,1 4 1,-3 1-1,1 0 75,-1 3 0,-1 3 0,-3 1 1,1 1-69,-1 0 1,-2-2 0,-1 1 0,1-2-27,2 0 1,-3 0 0,1 2 0,-1 1-109,0 2 0,1-2 0,-3 3 0,2 1-35,1-4 0,2-2 1,1-2-1,1-3 40,2-2 0,3-3 0,-1-4 0,3-2-403,3-2 1,-1-1-238,5-1 438,-1-3 0,3-5 0,1-6 0,2-1 300,2-2 0,7-4 0,2-1 0</inkml:trace>
  <inkml:trace contextRef="#ctx0" brushRef="#br0" timeOffset="8860">3654 955 7414,'0'-10'0,"0"1"-467,3 0 0,-2-2 1,3 5 466,0-2 0,-3-1 0,3 2 0,-1 0 0,0 1 0,1 0 0,-2-3 0,1 0 0,3 3 0,-3 1 0,0-1 0,1 1 0,-3 0 0,4 2 112,-1-3 1,0 1 78,-1-1 1,-1 1 1234,4 0-213,-4 1-838,2 4 1,-4 1-195,0 2 0,-4 1 0,-1 5 0,-1 1-123,0 2 1,0-1 0,-3 3 0,-2 2-69,-1 1 0,-1 4 1,2 2-1,-3 0 0,0 1 0,-3 2 0,3 4 0,-3-1-18,0 1 0,-1-1 0,0 2 0,1 1 12,-1-1 1,0-3 0,1 3 0,0-3-209,2-1 0,0 0 0,3-5 0,0-1 102,-1 1 1,4-3 0,-3-3-1,2-1 42,1 0 0,-3-1 0,2 0 0,1-1-36,2-3 0,2 0 0,-2-1-71,1 0 1,3 0-222,-2-1-65,3 1 207,-2-4 1,4-2 142,0-6 0,3-2 0,0-4 0,1 1 123,0-1 0,7 0 0,-1 0 0</inkml:trace>
  <inkml:trace contextRef="#ctx0" brushRef="#br0" timeOffset="9334">3899 944 8028,'5'-4'46,"-1"2"403,-4-3-41,0 3-314,0-2 1,0 5-1,-1 2 1,-1 3 55,-1 1 0,-3 6 1,0 2-1,-2 1-60,-1 2 0,-3 0 1,0 0-1,-1 2 0,0 1 0,-3 2 0,2-1 0,-3 0-32,-1 3 0,1 1 1,-1 4-1,0 1-19,1 0 0,-4 4 0,1-4 0,0 0-50,1-1 1,1 0 0,-2-1 0,0 0-95,0-2 1,4-1 0,3-3-1,-1-2-61,0-3 0,3-4 1,1-2-1,3-2-190,4-1 177,-2-5 1,5 0-70,0-4 0,1-4 0,5-1 0,0-3-1009,-1-1 1257,2-4 0,2-1 0,5-3 0</inkml:trace>
  <inkml:trace contextRef="#ctx0" brushRef="#br0" timeOffset="9769">4181 988 8028,'9'-3'-421,"-2"1"676,-1-4 1,-2 5 82,-4 1 1,-1 3 0,-1 4 0,-2-2-69,-1 2 1,0 4 0,-4 1-1,0 0-45,0 0 0,0 2 0,-1 4 0,0-1-79,-2 1 1,-4 1 0,2 1 0,0 3-82,-1-1 1,0 4 0,-3-2 0,-2 4-135,0 1 1,-2 4-1,2-1 1,0 0-27,0 0 1,-1 0 0,0 0 0,2-3-111,0-1 0,1 1 0,1 1 1,-1-2-68,0 0 0,2-2 1,0-1-1,2-1 85,2-3 0,0-3 0,3-1 0,0-2-53,0-4 0,3-2 0,2-2-677,0-1 295,1-4 1,4-2 621,2-6 0,2-2 0,3-1 0</inkml:trace>
  <inkml:trace contextRef="#ctx0" brushRef="#br0" timeOffset="10174">4543 1068 7918,'-4'9'126,"2"-1"0,-3 1 0,-2 0 89,-1 0 1,-1 3 0,-1 0 0,-1 2-81,0 2 0,-4 0 1,2 2-1,0 1-71,-3 1 0,-1 0 1,0 3-1,-1 2-66,0 0 1,0 2-1,-2-1 1,-2 2-22,0 1 1,1 0 0,-2 2 0,-1 0 46,2 1 1,-1-3-1,4 3 1,-2 1-73,1-2 1,-1-1-1,1-3 1,3-1-119,1 1 0,2-5 1,0-1-1,2-2-43,2-2 0,1-3 0,0-1 1,1-2-276,-1 1 0,4-3-144,2-3 1,2-5 627,1-1 0,4-4 0,1-5 0</inkml:trace>
  <inkml:trace contextRef="#ctx0" brushRef="#br0" timeOffset="10733">4710 1306 8305,'-5'9'475,"-3"0"0,3-1 1,-1 1-371,0 0 0,1 3 1,-4 1-1,0 0-64,0 3 1,-1 1 0,0 0-1,-3 1-12,-1 0 0,2 3 0,-2 3 0,-3 2-35,-3 3 0,1 3 0,-4 4 0,1 1 39,-1 2 1,0-1 0,-4-3 0,2-1-20,1-1 1,3-3-1,3-4 1,1-3-100,3-2 0,-2-3 0,4-1 1,1-2-591,2-4 0,1-1 1,1-2-540,1-2 1214,4-2 0,-2-8 0,4-1 0</inkml:trace>
  <inkml:trace contextRef="#ctx0" brushRef="#br0" timeOffset="11248">5118 1359 6897,'0'-9'-481,"0"0"1547,0 4-942,0 1 1,0 5 0,-1 2 0,-1 4-20,-1 4 0,-5 0 1,0 3-1,-3 2 17,0 1 0,-2 3 0,-2 2 0,-2-1 13,0 1 0,-2 4 0,-1-1 1,-3 4-15,0 3 1,-5 0-1,2 3 1,-1 0-128,3-3 0,-2 2 0,3-1 1,-3 0-304,0-1 0,3 2 1,2-5-1,1-1 57,2 0 0,0-6 1,6-2-1,2-4-1093,3-5 1345,3-1 0,4-5 0,0-1 0</inkml:trace>
  <inkml:trace contextRef="#ctx0" brushRef="#br0" timeOffset="12569">5188 1702 7552,'0'-5'630,"0"2"-539,0 6 1,-4 2 0,-2 4 40,-2-1 0,3 1 0,0 0 0,0 0-6,0 0 1,-1 0-1,-3 0 1,-1 3 64,-1 3 0,0 0 0,-3 1 1,0 3-62,1-1 0,-2 2 1,-3 1-1,1 1-164,-1 1 1,-1 5-1,0-1 1,-2 0-95,2 0 0,-3 3 0,1 0 1,-1 1 45,0-1 1,2-2 0,2-3 0,1-3-87,-1 0 1,1-1 0,3-4 157,2 1 0,0-3 0,2-2 0,2 0 0,1-1-58,-1 0 1,-1-2-1,1 2-125,2-2 1,2-4-368,4 0 132,0-4 1,0 1-772,0-6 1199,0-2 0,4-8 0,1-1 0</inkml:trace>
  <inkml:trace contextRef="#ctx0" brushRef="#br0" timeOffset="13003">5180 2021 9104,'0'9'180,"-1"-1"0,-1 0 0,-2 0-170,0 1 1,-2 3 0,-3 0 0,0 3 69,0 1 0,-1 0 0,0 1 0,-3 2-58,-1 3 0,-1-2 1,-2 4-1,-2 1-11,-1 4 0,0 2 0,-4 4 0,0 1 42,-1-1 0,-2 0 0,1 1 0,-1-1-44,1 0 1,2-4-1,2-1 1,-1-3 5,1 0 1,2-1 0,-1 0-1,3-2-244,0 0 0,1-2 1,3 2-1,2-4 19,2-1 1,2-5 0,1-3-550,2-1 572,3-5 0,-1-2 0,6-6-150,3-3 1,-2-2 336,2 0 0,0-1 0,3 0 0</inkml:trace>
  <inkml:trace contextRef="#ctx0" brushRef="#br0" timeOffset="13416">5189 2452 7804,'-6'9'286,"0"0"1,-1 1-212,0 2 1,0-3 0,-1 4 0,-2 0 57,0 2 1,1-2-1,0 2 1,-1 2-9,-2 2 0,-2 0 0,-3 3 1,-1-1-2,1 3 1,-2 4 0,-1 2 0,-1 2 3,-2 1 1,0 0 0,-3 1 0,1-2-147,-2 1 1,6-2 0,-5-2 0,4-1-116,2-2 0,1-3 0,2-3 1,0-1-32,2-2 0,3 0 1,3-1-1,0-3-730,0 0 249,4-1 0,2-5 356,6-4 1,2-8 0,4-9 0</inkml:trace>
  <inkml:trace contextRef="#ctx0" brushRef="#br0" timeOffset="13851">5232 2770 7986,'-1'6'243,"-2"0"0,-2 2 144,0 2 0,-5 1 0,1 3 0,-1 0-209,0-1 0,1 1 0,1 2 1,-1-2-178,0 2 1,-3 2 0,0 1 0,-2 3-31,-2 0 0,2-1 0,-1 3 0,-3 0 123,-2 1 0,-1 5 1,1 0-1,-1 2-17,-2 1 1,3-2-1,-4 2 1,0 0-128,-2 1 1,1-1 0,0-2 0,3-1-73,0-1 1,1-2 0,4 0 0,0-2-90,2-1 1,2-1 0,3-4-1,0-3-170,2 1 0,1-4 1,0-1-465,1-3 1,2-3-371,4 0 1215,-4-4 0,3 6 0,-3-3 0</inkml:trace>
  <inkml:trace contextRef="#ctx0" brushRef="#br0" timeOffset="14616">5126 3459 7953,'1'-5'-404,"1"1"1341,1 0-450,0 3-325,-3-3 1,-4 8 0,-1 2-64,0 2 1,-3 4 0,0 0 0,-3 2-36,0 2 1,-2 0 0,-2 2-1,-2 1 17,0 1 0,1 0 1,-1 3-1,-1 2 35,-1 0 1,-3 1 0,1-2 0,-1 0-108,1 0 1,-3 2 0,3 0 0,-2 1-80,-1-1 0,1 4 0,1-1 0,0-1-142,2 0 1,3-5 0,1 0 0,2-2-116,2-5 1,0 1 0,3-5-217,0-2 298,4-4 0,1-1 8,4-2 0,0-3 0,0 0 0,2-5-220,4-3 457,-4 0 0,14-5 0,-6-1 0</inkml:trace>
  <inkml:trace contextRef="#ctx0" brushRef="#br0" timeOffset="15224">5206 3802 7951,'-6'3'-143,"0"1"1,-1 1 490,-1 1 0,1 2 0,0 2 0,-3 1-195,0 1 1,-3 3-1,1 0 1,-2 2-21,-2 0 0,-1 4 0,0 0 0,-1 2-30,1 2 0,-1 0 1,-1 1-1,0 1-137,-2-1 1,-3 4-1,0 0 1,0 1 43,0-1 1,0 0 0,2-1 0,0 0-253,1 0 0,0-2 0,3-2 0,-2 0 66,0-2 1,0-3 0,4 1-1,3-4 88,0-2 0,1-2 0,4-4 0,1-2-264,1-1 78,4 2 1,-1-8-1,4 0 274,1-5 0,7-3 0,5 0 0</inkml:trace>
  <inkml:trace contextRef="#ctx0" brushRef="#br0" timeOffset="16669">5099 4332 7933,'5'-1'-56,"-2"-2"690,-2 2-419,3-3 0,-4 5-138,0 2 1,-3 2-1,-4 4 1,1 1 57,-1 1 0,-1-1 0,-1 3 0,0 0-35,-3 1 1,1 2 0,-3 0 0,1-2 9,-1 2 0,2 2 0,-3 1 0,0 2-28,-2-1 1,0-2 0,2 0-1,0-1-27,-1 1 1,3 3 0,-2 0 0,-1 1-103,0-1 0,1 1 0,0-2 0,0 3 22,-2 0 0,0-1 0,2-2 1,1 0-29,1 0 1,-3-2 0,3 0 0,-2 0-18,0-1 0,4 0 0,-3-1 0,0-1 30,0 4 0,1-1 1,-3 2-1,1 0 51,0 0 0,1-1 1,0 2-1,1-3 25,-1 0 1,2 0 0,-2-1 0,1 1-1,-1-1 0,3 1 0,-2-1 1,2-2-68,-1 0 0,0-4 1,3 2-1,0-2-36,1 1 1,-1 0 0,0-3-1,0 0 32,0-1 0,1 1 0,0 0 1,1 0 92,1 0 0,0-1 0,-2 1 0,1 0-27,1 0 0,1 0 0,-4 0 0,0 0-35,0 3 0,0-1 1,1 3-1,-2-1-35,-2 1 0,2-3 0,-2 1 0,3-2 8,0 2 1,0-3 0,0 1 0,0-4-41,0-2 0,4 1 0,0-1 0,0 0 57,0 0 0,2 2 0,-2-2 0,0 0-23,0 0 0,2 3 0,-2-1 11,2 1 0,-3-1 0,2 0-23,-1 1 1,2 1-81,-3 1 0,0-1 43,-3-3 0,4 0-385,2-2 0,3-3-117,3 0 0,2-5 588,4-6 0,4-3 0,1-4 0</inkml:trace>
  <inkml:trace contextRef="#ctx0" brushRef="#br0" timeOffset="17303">5177 4755 8024,'6'-5'-516,"-1"2"0,0 0 0,-1-1 1124,0-1 0,3 0-316,-1-1 1,-2 2 27,2 4-136,-4 0 0,1 1 0,-6 1 0,-2 2 3,0 1 0,-2 4 0,1 2 0,-2 0-12,-1-1 1,0 2 0,0 0 0,0 1-23,-3 0 1,1 3 0,-4-2 0,0 3-118,-2 1 1,-1 0 0,1 2 0,-1 0-25,1 0 1,-4 3 0,-1 0-1,1 3 6,-1 0 1,-2 1 0,1-1-1,0 0-112,-1 1 1,4 0 0,-4 2-1,0 0 47,-2 0 0,1 1 1,0-1-1,3 0-38,0-2 0,0-1 0,3-2 0,2-1 23,1-2 1,0 0-1,0-4 1,2 0 33,2-2 1,-3 1-1,3-5 1,2 0 1,0-1 1,4-2 0,1-1-413,1-2-874,1-3 1041,3 2 1,4-5 0,2-2 0,1-2-409,-1-3 1,2-1 678,1 0 0,0-4 0,4 0 0</inkml:trace>
  <inkml:trace contextRef="#ctx0" brushRef="#br0" timeOffset="17700">5239 5169 8020,'-5'4'-360,"-3"-3"0,3 3 818,0 0 0,-2 1 0,1 3 1,-2 1-141,-1 0 0,3 0 0,0 1 1,-1 0-262,0 2 1,-5 4 0,0-1-1,0 0-37,0 0 1,1 4 0,-4-1 0,0 1-1,2-1 0,-4 3 0,3 0 1,0-2-204,-1 0 0,1-2 0,-1 1 0,0 0 9,-1-1 1,0 1 0,-1 0 0,1-2-55,1-1 1,2 1-1,-3-5 1,2 0 29,2-1 1,0-1 0,3-1 0,1-2-1083,2 0 1280,-2-4 0,8 2 0,3-8 0,7-1 0</inkml:trace>
  <inkml:trace contextRef="#ctx0" brushRef="#br0" timeOffset="17919">5258 5450 8020,'0'6'33,"-1"0"1,-2 1 178,-3 1 1,-2 3-1,-2 2 1,-1 0 33,0 0 1,-1 1 0,2-1 0,-1 1-254,0 1 0,-1-2 1,3 0-1,0-1-461,0-1 1,2 1 467,1-3 0,-2 0 0,3 0 0</inkml:trace>
  <inkml:trace contextRef="#ctx0" brushRef="#br0" timeOffset="19618">697 1121 7973,'5'0'921,"-1"4"-646,-4 2 1,-4 1 0,-2 2-146,-2 0 0,1 0 0,-1 1 0,-1 1-133,-1 4 0,-1 3 0,-1 2 0,-2 4-50,-3 1 0,2 2 0,1 0 0,-3 3 51,-3 2 1,2-1 0,-3 1 0,3-2-163,0-2 1,-1 0-1,1-2 1,-1 1 98,2-1 0,5-3 0,-2-3 0,1-2 50,2-3 0,-1 1 0,1-2 0,2 0-7,2-2 1,1-2 0,-3 1-1,2 1-13,1-1 0,-1-2 0,4 0 1,0-1 16,-1-2 1,2 2-82,-4-2 0,3 2 0,-2 0 6,2 1 0,-1-4 1,2-1-20,-1 0 0,-4 1-59,1 4 0,2-3 0,0-2 159,0 0 1,3 0-61,-2-1-14,2-2 0,0 7-35,-2-2 0,1 2-68,-3 1 1,3-4-343,-1 1 531,2-4 0,1 2 0</inkml:trace>
  <inkml:trace contextRef="#ctx0" brushRef="#br0" timeOffset="20161">909 1332 8969,'-5'9'-3,"-2"1"0,3 1 0,-1 2 110,-2 0 0,-2 3 0,-1 5 0,-3 1-35,-1 1 0,-1 2 0,-2-1 0,-1 1 36,1 2 0,-1 3 1,0 2-1,0 3-140,-3 0 1,2 0 0,-1 0 0,1 0-74,2-3 1,2 1 0,0-3 0,1-3 5,0-2 1,1-1-1,4-3 1,0-2 21,1 0 1,0-2 0,1-2 0,1-1-26,-1-1 0,2-1 0,0-4-595,1 1-592,2 0 1289,2-4 0,0-5 0,0-5 0</inkml:trace>
  <inkml:trace contextRef="#ctx0" brushRef="#br0" timeOffset="20860">1095 1509 8165,'0'-9'-779,"0"3"1008,0 0 577,0 4-761,0-2 0,0 5 64,0 2 0,-1 2 1,-2 5-1,-3 1-30,-2 1 1,-1 4 0,0 1 0,-2 3-61,-1 3 0,-6 4 0,2 6 0,-2 1 72,-1 1 0,-1 4 0,1-1-36,-1-1 1,0-1 0,-2 0-1,0-1 1,1 0 9,0 0 1,5 0 0,-1-2 0,1-2-104,2 0 1,-1-5 0,2-3 0,0-2-74,0-1 1,3-2 0,3-1 0,2-2 51,1-3 1,0-6-242,1 0 1,2-3 89,-2 3 0,3-5 0,3-1-236,3-5 0,-1-3 1,1 0 445,1-1 0,0-4 0,2-1 0</inkml:trace>
  <inkml:trace contextRef="#ctx0" brushRef="#br0" timeOffset="21546">1300 1757 8081,'1'-5'-84,"2"2"262,-2-2 80,3 4 122,-4-3-434,0 4 0,-1 7 142,-2 2 0,1 3 0,-4-1 0,-1 4 48,-1 2 0,-2 4 0,0 3 0,-3 1-51,-1 2 0,-1 2 1,-2 1-1,-1 3-43,0 3 1,1-3 0,-1 5 0,1-1 4,-1-1 1,-3-3 0,1-1-1,0-2-14,2-1 1,0-2-1,0-1 1,2 0-82,1-3 0,-2 3 1,3-4-1,1 2-16,1 0 1,1-5 0,1 1-21,2-5 82,1-2 1,4-4-84,0 0 1,1-4-168,5-2 0,-1-2 0,3-2 0,0-1-201,0-1 1,-3-4 0,3 1 0,0-2 452,0-1 0,-3 1 0,2-1 0</inkml:trace>
  <inkml:trace contextRef="#ctx0" brushRef="#br0" timeOffset="22144">1483 1961 7927,'-6'5'171,"0"1"1,-1 2-47,-1 3 0,2 0 0,-2 4 0,-2 3-72,0 2 1,-1 4 0,1 0 0,-3 1-30,-1 2 0,-1 3 0,-2 1 0,-1 1-18,1-3 0,-1 2 1,0 2-1,1 0 6,-1-1 0,-3 3 0,2-3 0,0 1 26,1 0 1,5-3-1,-5-4 1,3-3-96,1-2 1,1-4 0,4-2 0,1-3-93,3-2-504,-3-5-113,7-2 359,-3-3 1,4 4-265,0 2 671,0-2 0,0 4 0,0-3 0</inkml:trace>
  <inkml:trace contextRef="#ctx0" brushRef="#br0" timeOffset="22701">1686 2189 8120,'0'-9'-242,"0"4"223,0 1 0,0 5 1,0 2-1,-1 3 47,-2 2 0,1 1 1,-3 0-1,0-1 68,0 1 1,0 1 0,-2 2 0,2 1-33,-2 1 1,-4 6 0,-2-2 0,-1 5-16,-1 4 1,-2 3 0,-1 3 0,1-1-43,-1 2 1,1-1 0,-1-1 0,0-1-76,1-1 0,-1-2 0,0 1 0,1-2-8,-1 0 0,1 1 0,3 0 0,2-4 56,2-1 1,1-4 0,2-3 0,0-3-66,1-3 0,4 0-242,-1-4 1,2-1-545,1 1 871,0-4 0,0 6 0,0-3 0,0 4 0</inkml:trace>
  <inkml:trace contextRef="#ctx0" brushRef="#br0" timeOffset="23195">1844 2328 7998,'-5'1'-21,"1"1"38,0 1 0,2 4 0,-3-1 128,1 1 1,-3 2 0,2 0 0,-1 0-86,0 0 0,4 0 0,-4 0 0,-1 3-124,-1 3 1,-4 4 0,0 3 0,1 1 1,-2 1 1,2 2-1,-4 1 1,0 1 129,-2 2 0,0 2 0,-2-1 0,-1 3-31,0 2 0,-2 4 1,3-2-1,-3 0 20,-1-2 0,3-1 0,-3-1 0,2-1-50,1-4 1,2 0 0,0-1 0,0 0-55,1-2 0,3-1 1,2-4-1,2-1-15,2-2 0,-1-1 0,1-2-868,2-4 523,2-5 1,7-6 0,1-6-61,1-1 467,1-2 0,3-4 0,-1-1 0</inkml:trace>
  <inkml:trace contextRef="#ctx0" brushRef="#br0" timeOffset="24643">2020 2435 7728,'4'-5'724,"-3"2"0,2 6 82,-2 3-666,-1-2 0,-3 5 1,-1-2-1,-1 5 52,-2 2 1,-1 2 0,-1 3 0,1 3-131,-1 0 1,-1 2 0,-1 2-1,-1 2-154,-2 1 0,-1-1 1,-2 5-1,1 1-84,-2 3 1,4 3 0,-4 0 0,0-4 24,2-3 0,1-4 0,-2 0 0,2-2-35,4-4 0,1 2 0,1-5 0,0 0 78,0-2 0,1 3 1,-1 0-1,0-2-105,0 0 1,0-2 0,1 1 0,0-1-12,2-3 1,-1 2-141,4-4 151,0 0 1,3-8 49,0-4 1,1-3-1,1-4 163,1 1 0,0 4 0,-3-2 0</inkml:trace>
  <inkml:trace contextRef="#ctx0" brushRef="#br0" timeOffset="25145">2153 2744 9766,'0'8'220,"0"1"0,-3 0 0,-1 1 0,0 1-157,1 0 0,-4 5 0,1-2 0,-2 1-15,-1 3 1,-3-1-1,1 5 1,-1 1-119,-1-1 0,0 2 1,-2 2-1,0 2 83,-1 1 0,-1 2 0,-3 5 0,-1 0 4,2 2 0,0-2 0,2 0 0,-1-4-104,0-2 0,4 0 0,0-4 0,0 0 82,0-3 0,4 2 0,-1-6 0,3-1-177,2-2 0,1-5 0,-1 0 0,3-1-329,3-1 0,0-3-724,0 0 587,0-4 0,-1 4 648,-2-3 0,-2 4 0,-4-2 0</inkml:trace>
  <inkml:trace contextRef="#ctx0" brushRef="#br0" timeOffset="25626">2346 2929 7631,'0'-6'298,"0"0"-214,0 4 1,0-1 51,0 6 1,0 2 0,-1 4 0,-1 1 94,-1 1 1,-4 0 0,2 3 0,-3 0-58,-1-1 0,0 2 0,-1 3 0,0 0-14,-2 3 1,-4 2 0,1 7 0,-1 2-120,-2 2 0,0 2 0,0-1 0,-2 0-46,0 0 0,-1 4 1,3-1-1,1 0-2,-1 1 0,1 0 0,-1 4 0,0-4-64,1-3 0,2 0 0,1-7 1,1-4-116,3-3 0,1-4 1,2-1-1,2-2-402,1-3 0,-2-6-837,3 0 1030,0-4 0,3 1 0,1-6 395,2-3 0,2-5 0,4-3 0</inkml:trace>
  <inkml:trace contextRef="#ctx0" brushRef="#br0" timeOffset="26276">2578 3081 7941,'0'-5'283,"0"1"0,0 5 1,0 2-246,0 3 0,-3 1 1,-1 3-1,-1 2 54,-2 3 1,2-2-1,-1 2-37,-1 1 0,-3 1 0,-2 4 0,0 2 0,-1 0 29,-1 1 1,0 2 0,-2 4 0,-1 2 10,-3 1 1,-1 1-1,4 2 1,-1-1-124,0 0 1,1 3 0,-1-2 0,1-2-34,-1 0 1,1-4-1,2-3 1,1-2-53,1-1 0,1-2 0,3-2 0,1-1-83,-1-1 1,1-2-1,1-1 1,2-2-80,1-1 1,-2-2 0,4 2-1,-1-2 236,-1-1 0,3 2 1,-3 1-192,0-1 1,3-4 0,-2-1 95,2 1 0,1-3 0,-1 1-133,-2-1 1,2 3 266,-2-1 0,2-1 0,1 1 0,-4-4 0,-1 2 0</inkml:trace>
  <inkml:trace contextRef="#ctx0" brushRef="#br0" timeOffset="26851">2752 3239 10253,'0'9'66,"0"0"0,-4 1 1,-2 2-1,-2 2-77,-1 3 0,0 4 1,-2 0-1,-1 2 83,1 1 0,-2 2 1,-1 0-1,-1 3-165,1 3 0,-1 0 0,-3 6 0,0-1 174,-3-2 1,2-2-1,-1 2 1,0 1 14,0 0 0,1-1 0,-1-1 0,4-2-90,1 1 1,0 1-1,-1-2 1,0-3-15,1-1 0,5-5 0,-2 0 0,2-3-53,1-3 0,4-3 0,1-5-1005,0-1 542,3 1 0,1-8 0,5-4 0,1-4-1092,0-1 1616,0-1 0,3-4 0,0-1 0</inkml:trace>
  <inkml:trace contextRef="#ctx0" brushRef="#br0" timeOffset="27471">2955 3425 10421,'0'12'258,"-4"-1"1,-2 5-1,-2 1-176,-1 3 1,1 2-1,-1-2 1,-1 4-37,-2 1 0,1 3 1,-3 1-1,-2 2-226,-1 1 0,0 2 0,-1-1 0,0 4 68,1 1 0,-2 3 0,0-3 0,-2 0 41,1 2 1,2-5-1,1 1 1,1-3 17,2-3 0,2-2 0,-2-3 0,2-3-148,5 0 1,-2-3 0,4-4-1,0-2 2,2 0 0,2-6 0,0 1-145,-2 0 0,2-3-510,-2 1 336,2-4 0,2 2 518,2-4 0,-2-4 0,3-1 0</inkml:trace>
  <inkml:trace contextRef="#ctx0" brushRef="#br0" timeOffset="28068">3141 3722 8012,'0'-10'-223,"0"1"1,0 1-317,0 0 0,0-1 1059,0 1-50,0 3 170,0 1 168,0 4 0,-1 8-694,-2 3 0,-1 5 1,-3 2-1,0 0-89,-2 3 1,0-2-1,-4 6 1,1 2-51,1 5 0,-5 2 1,1 2-1,-1 1 16,-2-2 1,-3 6 0,1-4-1,-1 3-11,0 2 1,2-5 0,-2 2-1,3 0 52,0 2 0,1-1 0,2-3 0,0-3-46,-1-2 1,3-3 0,-1 0 0,0-2-58,1-4 1,2 2 0,-1-4 0,2 1-38,1-1 1,3 0 0,2-4 0,0-3-274,2-2 0,-2-5-123,1-1 0,4-5 1,5-1-532,2-5 1035,-4-3 0,4-5 0,-3 0 0</inkml:trace>
  <inkml:trace contextRef="#ctx0" brushRef="#br0" timeOffset="28737">3352 3828 7996,'5'0'774,"-2"0"-328,-3 0 1,-2 5-1,-2 3 1,-1 4-356,-2 2 0,-1 0 1,-1 4-1,0 0-88,1 3 0,-4 1 0,0 2 1,0 0-38,0 0 0,2 2 0,-3 1 0,0 1 73,-1 2 0,0 6 1,-1-1-1,0 2-47,2-1 1,-4 2-1,2 1 1,-1 1-10,-2-1 1,3-1 0,1-3-1,-1 0-123,1-3 0,-1 1 0,2-3 0,0-2-38,0-1 0,2-1 1,3-3-1,1-3 92,1-4 1,1-1-1,-1-3 1,2-2-79,0-3 0,3 1-291,-2-2 0,3-2-229,0 2 1,0-4 683,3 1 0,1-3 0,2-3 0,2-2 0,-3-3 0</inkml:trace>
  <inkml:trace contextRef="#ctx0" brushRef="#br0" timeOffset="29193">3573 4075 7727,'0'6'-23,"-1"0"1,-2 1 275,-3 1 0,1 1 0,0-1 1,-1 2-31,1 2 1,-3-1-1,2 3 1,-2 2-13,-1 1 0,1 3 1,-1 2-1,-1 0-74,-2 3 0,1 1 1,-3 3-1,-2 0 24,-1 0 1,0 4-1,-1 0 1,0 1-133,1 0 1,-5 0 0,0 2 0,-1 2 11,3 0 1,-2-1 0,1-4-1,2 0-208,0 0 1,2-3 0,0 0 0,2-4-31,4-2 0,-2-3 0,2-3 0,2 0-68,2-1 0,1 1 0,-2 0 0,0-1-161,2 1 1,-1-4-52,4-3 0,1-2 1,4-4 476,1-5 0,8-12 0,-1-6 0</inkml:trace>
  <inkml:trace contextRef="#ctx0" brushRef="#br0" timeOffset="30263">3751 4243 7924,'4'0'1083,"0"0"-429,-4 0 0,0 4-452,0 2 1,0 4 0,-1 3 0,-2 1-67,-2 2 1,-3 1 0,-1 3 0,0 1-126,0 2 0,-3 1 1,0 5-1,-2 1-36,-2 2 0,0 0 0,-2 3 1,-1 1-35,-1 3 1,1 0 0,-1 3 0,1-3 58,1-3 0,1 1 0,-1-8 0,0-1-68,1 0 1,2-2 0,1 0-1,2-3-97,1-2 1,1-2 0,2-3 0,1-1-338,2-3 0,3-2-135,-1-2-415,2-3-455,1-1 1507,4-4 0,-3-4 0,2-1 0</inkml:trace>
  <inkml:trace contextRef="#ctx0" brushRef="#br0" timeOffset="31596">3881 4545 7976,'5'-4'-187,"3"3"1660,-7-3-310,2 4-1017,-3 0 1,-3 4 0,-2 2 0,-1 2-306,0 0 1,0 4 0,-2 1 0,1 1 156,1 1 0,1 3 0,-5 2 0,-1 3 57,-1 0 0,-1 2 0,3 0 0,-3 2 24,-1 2 1,0 5 0,-4-2-1,-1 3-81,-1 3 0,0 0 0,-2 3 0,0 1-61,2 1 1,2 0 0,0-3-1,1-4-34,3-6 0,-2-2 1,5-3-1,3-2-102,1-6 0,2 0 0,-1-5 1,2-2 58,0 0 0,2 1 0,-3-1-181,1-2 0,1-4-693,3 1-55,0-3 1069,0 2 0,0-4 0</inkml:trace>
  <inkml:trace contextRef="#ctx0" brushRef="#br0" timeOffset="32179">4111 4695 9281,'0'8'223,"-4"2"1,-2 2-1,-2 3-121,0 1 1,-1 3 0,0 2 0,-1 2-73,-2 3 1,0 0 0,-4 1 0,1 3-38,0 2 1,-5 2-1,-1 2 1,2 0 31,0 2 0,2-2 1,-1 1-1,0-3-78,1-1 1,-1 4 0,0-6-1,1 0-69,-1-1 0,2 0 0,1-1 0,3-4-98,2-3 0,2-5 1,2-3-1,1-4-1025,1-3-113,1-5 1358,3 1 0,3-4 0,0-1 0,0-3 0,1 0 0,0-3 0,5 3 0</inkml:trace>
  <inkml:trace contextRef="#ctx0" brushRef="#br0" timeOffset="32651">4304 4878 9449,'-4'9'75,"2"0"1,-4 2 0,0 2 14,-2 1 0,-2 3 1,-1 5-1,-2 1-40,0 5 0,-3 2 0,-4 6 0,-1-1-67,-2 0 1,3 1 0,-4 2 0,1 0-186,0-1 0,-1-2 0,3-2 0,2-4-1804,4-2 2006,-2 0 0,7-5 0,-2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0:05.951"/>
    </inkml:context>
    <inkml:brush xml:id="br0">
      <inkml:brushProperty name="width" value="0.08578" units="cm"/>
      <inkml:brushProperty name="height" value="0.08578" units="cm"/>
    </inkml:brush>
  </inkml:definitions>
  <inkml:trace contextRef="#ctx0" brushRef="#br0">65 0 9878,'0'13'142,"-1"0"0,-2 0-227,-1 0 0,-6 0 0,2 0 1,0 0-169,-1 0 0,5 0 10,-5 0 1,6-4-1,-1-1-973,3 2 1216,1-4 0,0 0 0,0-6 0</inkml:trace>
  <inkml:trace contextRef="#ctx0" brushRef="#br0" timeOffset="466">428 143 9825,'-6'7'128,"4"5"1,-6-2 0,1 4-137,0 4 0,-2 0 0,-4 0 0,0 2-30,0 0 1,2 3 0,1-6 0,3 0-634,1 2 0,-3-9 0,5 3-282,1-1 953,2-1 0,1-4 0,0-1 0</inkml:trace>
  <inkml:trace contextRef="#ctx0" brushRef="#br0" timeOffset="1218">777 349 7898,'0'-8'1863,"0"-1"-1448,0 6-300,0-3-50,0 6 0,0 6 1,-1 3-85,-4 2 1,2 4-1,-5 1 1,-2 2 28,-2 3 0,-1-4 1,0 3-1,2 0-35,2 0 0,-2 2 0,1 4 0,-3 0-122,0 0 1,-3-5 0,7-1 0,-1-1-204,1-3 1,-2 3-141,2-2 1,3 0 84,2-4 0,1-6 200,-1-2 1,3-2-58,-4 1 1,4-1-106,1 5 367,0-5 0,0 3 0</inkml:trace>
  <inkml:trace contextRef="#ctx0" brushRef="#br0" timeOffset="1559">946 402 8418,'-5'13'584,"1"0"1,0 0-410,-2 0 0,3-4 0,-4-1 0,0 4-105,-1 4 0,4-2 0,-3 3 0,0-1-57,-1 1 1,0-1 0,-5 4 0,0 1-116,0-1 1,0 1 0,0 4-1,0-2-42,0-1 0,0-1 0,0 5 0,2-1-33,2-4 0,-3 2 0,5-6 0,-1-1-466,-1-1 0,6-7-704,-1 1 1347,2-6 0,2-3 0,0-7 0</inkml:trace>
  <inkml:trace contextRef="#ctx0" brushRef="#br0" timeOffset="2275">1297 531 7743,'0'-7'1046,"0"1"-889,0 6 0,0 1 0,-1 4 8,-3 3 0,1 4 0,-6 1 0,-1 1-45,-1 3 1,-2 2-1,0 4 1,0-1-71,0 1 1,0 1-1,0 2 1,-2 0-149,-2 0 1,3 1 0,-4 2-297,4 1 310,-5 1 1,5-5 0,-3 0 0,2-1-81,2 1 1,2-4-1,1-2-523,1-1 62,6-2 260,-3-10 0,6-2 111,0-10 1,5-2 253,-1-6 0,6 0 0,-3 0 0</inkml:trace>
  <inkml:trace contextRef="#ctx0" brushRef="#br0" timeOffset="2684">1517 583 7818,'8'0'66,"1"0"380,-6 0 0,1 5 0,-8 4-208,-5 3 0,2 1 1,0-1-1,0 1-79,-1 0 1,0 5 0,-5-1 0,0 0-104,0 2 0,0 3 0,0 6 0,-1 4-42,-4 1 1,3-3 0,-7 4 0,-1-1-34,-2 0 0,4-3 1,1 3-1,1-1-73,3-3 0,-3-2 0,2-3 0,1-2-186,2-5 0,5 1 0,2-4 0,1-3-319,3 1 1,-2 0-579,0 0 653,1-4 0,5-4 522,4-8 0,-4-4 0,11-10 0,-5-2 0</inkml:trace>
  <inkml:trace contextRef="#ctx0" brushRef="#br0" timeOffset="3067">1750 649 8081,'6'2'797,"-6"2"1,-2 3-1,-6 8-643,-2 2 1,2-3-1,0 4 1,-2-2-82,-2 1 1,4 3 0,-1 5 0,-3-1-82,-3 2 1,-1-2 0,-4 11 0,-1 0 41,1-2 1,-1 4 0,-4-2 0,2 1-1,2-2 1,-1 4-1,-4-4 1,2 4-204,2 0 0,-1 0 1,4-4-1,0-3-27,1-4 1,-4 2-1,5-2 1,2-4-223,5-3 0,0-2 0,5-7-1061,-3-2 1185,5 2 0,3-15 0,9 0 1,3-6 293,1-3 0,0-6 0,5-1 0,2-6 0</inkml:trace>
  <inkml:trace contextRef="#ctx0" brushRef="#br0" timeOffset="3460">2009 792 8694,'0'9'1595,"-1"-1"-1345,-4 2 0,3-2 0,-7 2 0,-1 3-81,-2 2 1,-1 4 0,0-2 0,0 5-116,0 3 0,-5 6 0,-4 4 0,-2 2-117,-2 2 1,-2 0 0,0 1 0,-3 2-129,3 1 0,0 0 0,2-4 0,0 0-43,0 0 0,6-6 0,3-3 0,3-4-60,1-4 1,0 1 0,1-6-649,4-1 0,2-6 942,6-1 0,6-12 0,1 1 0</inkml:trace>
  <inkml:trace contextRef="#ctx0" brushRef="#br0" timeOffset="4184">2293 923 7791,'9'-12'0,"-2"2"-29,-1 1 1,0 5 798,-2-5 157,-3 7-729,5-4 0,-6 7 1,-1 4-1,-4 5-58,-3 5 0,-4 1 0,-1 4 1,0 1-21,0-1 0,-1 3 1,-2 6-1,-3 2-123,-1 2 1,-1-1 0,-5 5 0,0 5-150,0 3 0,0 2 0,0 5 0,0-1-40,0-4 1,-1 2-1,-2-4 1,-1-1-70,1 1 1,6-3 0,3-8 0,1-3 71,3-4 0,2-7 0,2-3 1,2-1 53,2 1 0,3-6 0,-2 2 0,1-2-57,4 1 0,0-4-79,2 1 0,2-8 0,0-1 271,3-7 0,5-10 0,3-3 0,7-6 0</inkml:trace>
  <inkml:trace contextRef="#ctx0" brushRef="#br0" timeOffset="4609">2604 1012 7040,'8'0'1181,"-8"6"0,-8 3-983,1 2 0,-4 4 0,2 0 0,-3 4-37,-1 1 0,1-2 1,-1 3-1,0 2-36,0 2 0,-5 2 1,0 2-1,-3 3-134,-2 1 1,-1 6 0,-2 4 0,0 0 1,0 2 0,-4-1 1,0 4-1,0-5-131,-2-3 0,4 3 0,-2 1 1,3-3-184,1 0 1,4-7-1,2-1 1,1 1-9,4-1 1,0-9 0,2 1 0,0-4-86,0-1 1,6-4 0,1 0-10,1-6 0,5-4 423,0-6 0,0-2 0,5-2 0,1-5 0,1-8 0,6-3 0</inkml:trace>
  <inkml:trace contextRef="#ctx0" brushRef="#br0" timeOffset="5053">2982 1114 8200,'-6'9'343,"-2"-1"0,1-3 1,-1 3-1,1 2 6,0 2 1,-2 1 0,-4 1 0,0 2-134,0 1 0,0 6 1,1-1-1,-1 2-61,0 2 0,-2 0 1,-1 0-1,-2 2-163,-3 2 0,1-1 1,-3 4-1,2 0-134,-2 0 1,-3 1 0,-3 5-1,-1 2 19,1 2 1,-4-1 0,0 4 0,-2 0-5,1 0 0,3 0 0,-2 3 0,2-3-84,2-1 1,0-1 0,0-2 0,-1 1-60,1-1 0,7-6 1,5-3-1,3-3-53,1-5 1,0-1 0,1-6 0,4-3-190,3 0 0,4-7 133,1 1 0,1-12 379,4-1 0,2-6 0,6-3 0</inkml:trace>
  <inkml:trace contextRef="#ctx0" brushRef="#br0" timeOffset="5477">3111 1451 9336,'-7'13'357,"-5"0"0,5 0 0,-2 0-166,1 0 0,-1 4 0,-4 2 0,-1 1-148,-4 3 1,2 1 0,-4 4 0,0 1-85,0 1 0,-2 4 0,-4-1 0,1 3-118,-1 5 1,-5 5-1,0-2 1,-1 1-20,0 0 0,-2 2 1,2-2-1,0 0 42,1-1 1,0 4 0,7-5 0,1-1-106,1-2 0,7-7 0,-1-3 0,4-4-1623,4-4 1864,5-3 0,3-12 0,7-1 0</inkml:trace>
  <inkml:trace contextRef="#ctx0" brushRef="#br0" timeOffset="5877">3253 1749 7525,'-4'9'297,"-2"-1"1,0 2-7,1 2 0,-5 1 0,1 0 0,-3 1-64,-1 3 0,1 4 0,-1 5 0,0-1-138,0 1 0,-6 2 1,-1 1-1,-2 2-123,1 2 1,-1 2-1,-4 5 1,-1 3-152,-4 5 0,4 1 0,-5 1 1,2 2-63,0 6 1,-5-2-1,5-1 1,3-5-191,4-3 0,-2-6 0,5-1 1,1-5 231,6-4 0,0-6 0,6-8 1,0-2 42,3-3 1,2-6 161,2-6 0,6-11 0,1-9 0</inkml:trace>
  <inkml:trace contextRef="#ctx0" brushRef="#br0" timeOffset="6274">3239 2309 8841,'-13'13'393,"5"0"1,1 0 0,-1 0-163,1 0 1,-2 4-1,-3 2 1,-1 1-117,0 3 0,-2 2 0,-1 2 0,-2 2-65,-3 1 0,4 5 0,-3-4 0,0 2-374,0 3 1,0-2-1,-3 0 1,2 1-118,3-2 1,-4-2 0,5-6 0,1-2 9,2-1 0,5-8 0,2 0-669,1-4 1100,2-7 0,4 3 0,0-6 0</inkml:trace>
  <inkml:trace contextRef="#ctx0" brushRef="#br0" timeOffset="6566">3214 2721 8113,'-4'13'163,"0"0"0,-5 0 1,3 1-55,-1 3 0,0-2 0,-3 4 0,3-2-18,1 0 1,-4 6-1,1 0 1,-2 6-131,-2 6 0,0-2 0,0 1 1,0 1-187,0-2 0,0 3 0,0-4 0,0-1-141,0 1 1,0-8-1,2-5 1,1-3-600,1-3 965,6 3 0,-3-9 0,6 6 0</inkml:trace>
  <inkml:trace contextRef="#ctx0" brushRef="#br0" timeOffset="6801">3318 3150 7875,'7'1'392,"-2"3"1,-10 4-307,-3 4 1,0 1 0,1 0 0,0-1-115,0-3 0,4 4 1,-3-2-1,0 6-88,-2 3 0,1 1 0,-2 2 0,-1-2-297,-2 2 1,1 0 412,2-1 0,-8 2 0,3-3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51.451"/>
    </inkml:context>
    <inkml:brush xml:id="br0">
      <inkml:brushProperty name="width" value="0.08578" units="cm"/>
      <inkml:brushProperty name="height" value="0.08578" units="cm"/>
    </inkml:brush>
  </inkml:definitions>
  <inkml:trace contextRef="#ctx0" brushRef="#br0">39 13 6781,'6'-7'-640,"-5"1"658,5 6 0,-8 0-30,-2 0 1,1 2 0,-5 2 55,5-2 113,-3 3-26,6-5 713,0 0-757,-6 0 0,3 5 44,-5-1-136,5 0-70,-3-4 278,6 0 172,0 0 0,4 2-314,1 2 0,0-3 0,-2 5-23,2 0 1,0-3-46,0 5 1,-2-5-1,4 3-68,-1 0 88,4 1 1,-3 6-20,6 0 1,-5-1 7,1-4 5,0 4-40,-2-5 35,4 0-6,-3 5-54,5-5 55,0 6 1,-5 0-4,1 0-193,-1 0 188,5 0 2,0-6 12,-5 4 0,3-3-27,-2 4 9,2 1 35,2 0-35,-6 0-13,5-5 11,-5 3 164,6-4-1,0 6-81,0 0 1,0 0 84,0 0-143,0 0 26,6 6-55,-5-5 44,5 5 1,-2-5-210,0 4 209,6-4-5,-3 10 1,2-8-26,0 6 0,-5-2 21,5 2 0,-2 2-49,1-2 1,2-2 74,-5 1 1,5 0 6,-2 0 1,-1 4 85,2-4-130,-6 4 7,8-5 0,-9 3 4,2-6 6,3 6 5,-5-8 1,8 5-41,-6-3 48,6-2 4,-9 3-8,11 1-166,-11-5 159,11 11-7,-5-11 10,6 11-143,-6-11 128,4 11-26,-3-5-29,4 6 38,-4 0 5,3 0 8,-4-1-16,6 1-5,0 0 3,0 0 76,0 0-73,-6 0 5,5 0 0,-5 0 11,6 0 0,0 0-6,-1 0 0,1 0-95,0-6 64,0 4 0,0-5 0,-1 4 0,-1-1-113,2 1 133,-9 1 1,14-4 1,-13 5-1,5-4 1,-1 4 0,-1-1-1,1-1 26,0-1 1,-5-1 0,5 4 0,-1-2-4,-1-1 218,5-1-187,-5 5 0,2 0 0,-1-1 1,2-2-1,0-2 0,0 1-202,-1-2 188,-1 4-63,5-3 1,0 3-1,0-1 1,-1-1-1,-2-1 1,-2 1-88,2-1 1,-2 1-1,-1 3 1,0-2 119,0-2 0,-4-1 1,3 3-1,-2-2 22,0-3 0,5 5 0,-4-3 0,1 2 23,0 0 0,4-2 0,-3 3 0,2-3-30,-1-1 0,-1 2 1,3-2-1,-1 1-38,1 3 0,2-3 1,-1 2-1,-1 1-21,-1 2 0,-1-4 1,4 1-1,-2 1 39,-2 1 1,-3 1 0,2-2 0,0-2-6,0 2 1,-3-2 0,4-1 0,-1 0 91,0 0 1,-4-3-1,2 3 1,0 1-95,-1-1 0,5-4 1,-5 1-1,0-1-25,2 1 1,-3-3-1,4 4 1,0-2-19,0 1 0,-4-3 0,3 5 0,-2-2 7,0 0 1,1 1 0,-5-5 0,0 1 45,0 3 1,-1-2 0,1 2 0,0-3 51,0-1 0,0 0 1,0 0-1,0 0-5,0 0 1,-4-4 0,-1 0 0,1 1-32,-2 1 0,5-2 0,-5-1 0,2 1-14,-1-2 0,-3 3 0,2-4-45,-1 1 1,-1-4-1,-2 3 67,2 0 0,0-3 68,0 5-75,-4-5 1,6 4-4,-2-2 0,-3-3-34,7 7 1,-5-6 0,4 3-18,-3 0 1,1-4 32,-2 7 0,-1-5 17,6 5 1,-5-5 70,5 5 1,-5-5-1,5 3-47,1-1-161,-4 4 35,5-8 1,-8 8 48,6-6 1,-6 2 53,1-2 61,3-2 0,-4 8-56,6-6 1,-5 2-13,5-2 0,-5-2 0,3 3 11,-1 1-83,-2-4 57,2 3 1,-5-3-44,4 2-37,-4-2 40,-1 3 38,0-5 35,0 0 0,5 2 0,0 1 28,2 1 0,-2 5 1,2-4-1,0 1-211,0 0 1,-2 4-9,3-1 0,-3-4 0,2 1 37,-1 0 0,-1-5-35,0 4 303,-4-4-225,5-1 0,-8 0 88,-2 0 0,-3-6 0,-6-1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6:24.072"/>
    </inkml:context>
    <inkml:brush xml:id="br0">
      <inkml:brushProperty name="width" value="0.08571" units="cm"/>
      <inkml:brushProperty name="height" value="0.08571" units="cm"/>
      <inkml:brushProperty name="color" value="#FFC114"/>
    </inkml:brush>
  </inkml:definitions>
  <inkml:trace contextRef="#ctx0" brushRef="#br0">1 9 6259,'5'0'471,"-1"0"393,-4 0-985,0-4 218,0 3 2505,0-3-2554,4 8 16,1 1 0,3 4 275,1 0-298,0 0-30,4 3 23,-3-2-41,6 3 36,-6 0 81,7-4 0,-6 10-64,3-4 1,-2 3-142,3-3 1,-4 2 46,4 0 0,-3 1 27,3 0 0,-5-4 30,2 1-128,2 0 101,-4-2 23,6 4-33,-6-7 52,7 7 1,-4-7 0,2 5 0,0 0 0,1-1 0,1 1 97,4 1 0,-3 0 1,3 3-1,-2 1-141,-2 0 1,1 4 0,0-3 0,-1 1-96,1-1 1,-1 1 0,1-2 27,0 0 54,-1 1 1,-2-4-1,0 0 1,-1-1-73,0-2 0,3-2 1,-2 2-1,0 0 209,0-1 0,2 1 0,-3 2 0,3-2 59,1 2 0,-2 1 0,0 0 0,-1 2-84,0 2 0,2-2 0,0 3 1,-2-2-64,0 0 1,0-2 0,2 4-1,1 0-79,0-3 1,-1 0 0,1-1 0,0-1-5,3 1 0,-2-1 0,2 1 0,0 1 2,-1 1 0,2 0 1,-2 3-1,0 1 43,0-2 1,-2 3-1,0-3 1,0-1 38,-1 1 1,1 1 0,0-2-1,-1-2-32,1 0 0,0-1 0,1-1 0,1 1-69,-1 0 1,-2-1-1,3 1 1,-3-1 1,1 1 1,-5 0-1,3-1 1,-1 1 51,-1 0 0,-3-4 0,3 1 0,-1 0 85,-2-2 0,1 4 1,0-3-1,0 1 62,1-1 1,-3-2 0,4 3 0,0-1-82,0 0 0,-3 2 0,3-3 0,0-1-16,-1 1 1,1 2 0,2-3 0,-1 2-258,0 2 0,1 1 1,0-1 198,-2-1 1,0 2-1,2-3 1,-3 3 0,1 0 97,0-3 1,-2 3-1,1-3 1,1 0-1,0 1 0,-2 0 0,1 1 0,1 0 2,0-1 1,-3-1 0,3 3-1,0-1-62,0-2 0,0-2 0,4 3 0,0 1-74,-1 0 1,-2 2-1,0 0 1,0-1 38,2 1 1,1-1-1,-2 1 1,0 0 16,-1-1 1,-1 1 0,3 0-1,-1-1 32,-2 1 0,-2-3 0,2-1 0,0 1 99,-1-1 0,-1 2 0,2-2 0,-1 1-74,1 0 0,-2-4 1,3 4-1,0 0-51,2-2 1,-2 4 0,-1-2 0,1 1 5,-1 2 1,2-3 0,-1-1 0,1 2-37,-1 1 0,0 0 0,-2 0 0,0-1-2,-1-2 1,3 0-1,-2 2 1,0-2 7,-1-2 0,0 3 1,-3-3-1,0-1 56,0-2 1,-1 0-1,1 0 1,0 0-29,0 0 1,0-1 0,-1 1 0,1 0 44,0 0 1,0 0 0,1 1-1,1 0 17,0 2 0,1 0 1,-3-3-1,0 0-48,0 3 0,-1-2 1,1 2-1,0-2 2,0-2 1,0 1-1,-1 0 1,0 0-72,-2 0 1,2 0-1,-2-2 1,1 0-35,-1-1 0,1-1 1,-2 2-1,1-1 7,0 1 1,-3-3 0,3 2 112,1 1 1,1 1-1,0 1-8,1 0 0,-3-1 1,0-2-1,0 0-11,-1 1 1,2-2 0,-3 1-254,0 1 247,2-3 1,0 3-1,-1-4 1,0 1-5,0 0 0,-2 2 1,3-2-22,1 1 0,-3-2 1,-1 2 7,1-1 1,-2 0 0,4-1 23,1 3 1,-2-2 0,0 2-1,0 0 0,0-1 1,-2 3 0,2-3 0,1 1-6,-1 0 1,3-2-1,-3 3-23,0-1 1,3 0-1,-2 3 1,1 0-31,2 0 0,0-1 0,0 1 36,0 0 0,-3-1 0,-1-1 0,1-1 27,-1 0 1,2-1 0,-3 0 0,0 0 16,0 0 0,2-2 0,-2 2 0,0 0-7,0 0 1,2 1 0,-1 2-14,0 1 0,3-3 0,-3 0 0,1 0-30,0-1 0,-3 3 0,3-4 1,-1 2-9,0 0 0,2-3 1,-3 2-1,0 0 25,0 0 1,2-2 0,-2 3 7,1 1 0,-2-3 0,1 2-14,0 1 1,3-2-13,-1 1 1,-2-3-1,0 2 28,0-1 1,-2 0 0,4-1-6,1 2 1,-3 0-19,2 1 0,-3-1 0,3 1 0,0-2-47,-1 0 0,2-2 1,-3 4 47,1 1 1,-2-4-112,2 0 100,-3 2 0,3-4 1,-3 3 74,1 0-25,0-3 1,0 7 7,0-2 0,3-1 0,-2 0 38,1-1-188,-3-1 0,2-3-308,-4 3 430,0-2-1,0 3 1,3-3-69,-1 2 0,4-1-554,-3 4 621,4-4 0,-6 6 0,3-3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39.723"/>
    </inkml:context>
    <inkml:brush xml:id="br0">
      <inkml:brushProperty name="width" value="0.08578" units="cm"/>
      <inkml:brushProperty name="height" value="0.08578" units="cm"/>
    </inkml:brush>
  </inkml:definitions>
  <inkml:trace contextRef="#ctx0" brushRef="#br0">0 0 8045,'7'0'-1924,"-1"0"1947,-6 0 403,0 0-322,6 0-105,-5 0-18,5 0 33,-6 0 1979,0 0-1846,0 6-42,0-5-90,0 11 2,0-11 1,0 7 75,0-4 0,0-1 18,0 5-75,0 1 46,0-2-63,0-1 20,0-6 2,0 0-41,0 6 0,0-3 52,0 5 0,0-3-33,0 3 1,0-3 0,0 3 0,0 2 36,0 2 0,0 1 0,0 0 54,0 0 0,0 0-97,0 0 0,0 0 6,0-1 1,0 6 19,0-1 0,0 0 3,0-4 1,0 0 58,0 0-82,0 0 1,0 0 0,0 0-1,0 0-40,0 0 1,0-4-1,0-1 1,0 2-13,0 2 1,0 1-1,0 0 40,0 0 0,0 0-18,0 0 1,0 0-9,0 0 1,0 4 15,0 0 0,0 0 8,0-4 0,0 2-10,0 2 0,0-3-28,0 4 0,0 0 33,0 0 7,0-1-16,0-4 2,0 0 3,0 0 1,0 0 1,0-5-1,0 1 0,0 1 1,0 2 54,0 1 1,0-5-48,0 1 0,0 0 2,0 4 0,0 0-17,0-1 15,0 7 2,0-4-2,0 3 1,0 1 0,0-5 3,0 4 0,0-2 6,0 1 0,0-3 1,0 3 15,0-2 0,0-2-31,0 0 1,0 0 0,0 0-22,0 0 29,0 0 0,0 1 2,0 3 0,0-2-20,0 2 0,0-3 1,0 1-1,0 1-17,0 1 1,0 5 21,0-5 1,0 0 1,0-4 1,0 0 5,0 0-6,0 0 14,0 0-14,0-6 0,0 5 0,0-10 4,0 7 52,0 0-51,0 4 1,0 0-5,0 0 0,0 0 5,0 0 1,0 0-35,0-1 0,0 1 12,0 0 1,0 6-25,0 3 39,0 2-34,0-4 0,0 1 0,0-6-1,0 3 1,0-1 0,0-4 0,0 0-11,0 0 0,0-6 44,0 4 1,0-8 0,0 6 1,0 0-9,0 4 1,0-5-12,0 1 76,0 0-61,0 3 1,0 1 0,0-4-35,0 0 1,0-1 37,0 5 0,0-4 0,0 0-75,0 1 54,0-5 1,0 3-41,0-4 0,0 3 4,0 6 23,0-6 1,0 1 0,0-4 0,0 4 40,0 4-25,0-5 0,0-1 93,0 0-90,0-5 1,0 11 6,0-4 13,0-2 0,0 6-3,0-4 3,0-2 66,0 6-64,0-11-5,0 5 6,0-1 0,0-2-3,0 6 0,0-5 1,0 5 3,0 0 2,0-2 1,0 4-1,0-3 0,0 0-4,0 1-38,0-1 0,0 1 16,0 0 1,0-1-1,0 5 20,0 0-12,0-6 0,0 5-25,0-3 20,0-4 1,0 7 0,0-3-92,0 2 94,0 2 0,0-4 0,0-1-73,0 2 42,0-4 0,0 6-4,0-4 1,0-1 21,0 2 1,0 0 8,0 4 0,0 0-1,0 0 0,0-5 0,0 1 0,0 1 0,0 2-264,0 0 213,0-4 110,0 3-16,0-4 46,0 1-80,0-3 1,0-3 52,0 2-114,0-2-355,0 3 11,0-5 108,0 0 0,-6 0 0,-1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2:59:28.446"/>
    </inkml:context>
    <inkml:brush xml:id="br0">
      <inkml:brushProperty name="width" value="0.08578" units="cm"/>
      <inkml:brushProperty name="height" value="0.08578" units="cm"/>
    </inkml:brush>
  </inkml:definitions>
  <inkml:trace contextRef="#ctx0" brushRef="#br0">39 52 8222,'7'0'-78,"-1"0"-2,-6 0-4,0 0 76,0 6 1,-1-5 45,-4 4 59,4-4 0,-6-1 28,2 0-129,4 0 32,-11 0-56,11 0 1,-5-6 8,6-2 0,0 1 17,0-2 1,0 5 4,0-5 1,6 6 3,3-1 0,-4 1 0,1 0 28,0-1 0,-3-1-32,5 5 4,-5 0 0,4 0 0,-4 2 1,2 2 1,-1-1-10,-4 6 0,0-1-33,0 5 122,0 0 0,0-4-36,0-1 1,-6-5 6,-2 2 1,0-4 32,0-1 0,-1 0-110,-4 0 1,4 0-102,1 0 11,5 0 11,-3 0 0,6-6-21,0-2 1,2-2 129,2 1 0,-1-1 9,5 6 1,-3-1-46,3 5-52,-5 0 53,9 0 2,-5 0 0,0 2 0,-1 1-75,0 1 149,-5 6 1,3-3-38,-8 6 0,1-6 1,-4-1-4,1 0 0,-4-5-60,2 4 1,0-4-22,0-1 1,3-4-1,-2-2-1045,1-1 1113,2 4 0,4-9 0,0 5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06:32.015"/>
    </inkml:context>
    <inkml:brush xml:id="br0">
      <inkml:brushProperty name="width" value="0.08571" units="cm"/>
      <inkml:brushProperty name="height" value="0.08571" units="cm"/>
      <inkml:brushProperty name="color" value="#FFC114"/>
    </inkml:brush>
  </inkml:definitions>
  <inkml:trace contextRef="#ctx0" brushRef="#br0">0 9 7900,'0'-5'-636,"1"1"895,2 4-170,-2 0 0,4 0 107,-2 0 170,-2 0 4055,3 0-4348,-4 4 1,0-2-29,0 4 0,0-3 0,0 3 0,0 1 11,0 1 1,0-2 0,0-1 0,0 2-18,0 1 0,0 1 0,0 0 0,0 0 58,0-1 1,0 4 0,0 1 0,0 0 180,0-1-199,0 4-114,0-2 135,0 0-27,0 2-182,0-6-7,0 7 181,0-4-12,0 5-148,0 0-22,0 3 148,0-2 1,0 6 27,0-1-71,0 1-74,0-2 0,0-2-286,0-3 315,0 4-3,0-8 0,0 7-308,0-6 329,0 1 228,4 6-238,-3-4 8,2 8-17,-3-8 323,0 8-146,0-7 1,0 6-148,0-6-5,0 6 21,0-2 38,0-1 234,0 4 0,0-4-167,0 5-106,0-5 0,0 6-152,0-5 211,0 5-307,0-6 140,0 1-1,0 2 143,0-2-247,0-1 220,0 4-32,0-8 0,0 8 69,0-3-92,0 3-5,0 0 189,0 1-161,0-1-8,0 5 79,0-4 1,0 3 19,0-3 0,0-1-20,0 1 0,0-1-26,0 1 1,0-1-28,0 1 0,0 2 27,0 0-2,0 1-16,4 0 1,-3-2 6,2 1 4,-2-2 31,-1 0 1,0-1-32,0 1 1,0-2 11,0-1-11,0 5 22,0-5 1,0 6-14,0-3-5,0-1 29,0 1 0,0 0-13,0 2-11,0-5 127,0 5-117,0-6-15,0 3 1,0-1 3,0 1 9,0-5-43,0 8 0,0-9-218,0 3 252,0-3-220,0 5 205,0-6-18,0 3 12,0-1-43,0-2 1,0 2-7,0-3 32,0 4 190,0-4-6,0 4-158,0-5 1,0 2 0,0 2 0,0 2 46,0 3 18,0 0-43,0-3 1,1 5 24,2-2 1,-2 3-13,2-3-10,-2-3 68,-1 2 1,0-3-107,0 1 0,0 2 1,0-5-1,0 1 0,0 0-324,0-1 344,0 5 1,0-7-10,0 8-274,0-4 155,0 1 0,0 1 77,0-3 8,0 3-11,0-5 1,0 6 102,0-5 1,0 2-1,0-3 1,0 2 72,0-2 14,0 4-123,0-4 12,0 6 18,0-6-40,0 6 28,0-6 1,0 5-25,0-3 11,0-1-12,0-2 0,0 0 21,0-1-5,0 1-249,4 0 0,-3-1 197,3 5 23,-4-4 81,0 4 0,0-3-99,0 1 12,0-1-16,0 6 14,0-6-29,0 3 316,0-1-168,0-2 0,0 5 211,0-3-71,0-1-173,0-6-25,0 3-139,0-4 1,0 2 156,0 0 1,0 0-293,0 2 126,0-3 52,0 3 0,0-7 75,0 5 5,0-4-99,0 5-797,0-6 347,0 7 373,0-7 0,0 3 1,0-2-142,0 1 271,0 0 1,0-3 0,0-1 0,0 1 0,0 0 0,0 0 1,0 0 53,0-1-118,0-3 115,0 3-97,0-7 121,0 3 203,0 0-525,0-3 328,0 3 0,0 0-62,0 2 1,0-1 4,0 1-75,0-1 64,0 4 5,0-4 1,0 3-72,0-2 51,0-2 9,0 4-278,0-7 262,0 6-8,0-6 85,0 3-83,0 0 7,0-3 1,0 7-7,0-2 46,0-2 0,0 1-20,0-2 0,0-1-112,0 4 100,0-5 0,0 4-165,0-2 136,0-2 0,0 7-2,0-2 0,0-1 1,0 1-4,0 1 0,0-2 1,0 0-62,0 2-10,0 1 61,0 1 0,0-3-44,0 0 17,0-4-130,0 2-340,0-4 0,0-8 1,0-2-1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2:57.765"/>
    </inkml:context>
    <inkml:brush xml:id="br0">
      <inkml:brushProperty name="width" value="0.08578" units="cm"/>
      <inkml:brushProperty name="height" value="0.08578" units="cm"/>
      <inkml:brushProperty name="color" value="#33CCFF"/>
    </inkml:brush>
  </inkml:definitions>
  <inkml:trace contextRef="#ctx0" brushRef="#br0">130 26 11594,'-8'4'209,"-1"1"0,5 3 0,-4-2 1,1 0 5,0-1 0,4 6 1,-3-4-1,2 1-187,0 1 0,-6 0-636,1 4 0,2 1 0,0 2 1,-1 1 688,1-1 1,4 3-1,-1-2 1,1 0-41,-1 2 0,2-5 0,-2 4 0,3-2-54,1 1 0,0-3 0,0 3 0,0-2-147,0-2 0,1 0 0,2 0 60,1 0 1,6-2 0,-3-1-452,1-1 0,-1-6-64,-3 1 1,-1-2-432,6-2 1046,-6 0 0,2-6 0,-5-1 0</inkml:trace>
  <inkml:trace contextRef="#ctx0" brushRef="#br0" timeOffset="544">392 79 10728,'-8'13'15,"1"0"-20,1 0 1,-4 1 0,2 2 0,0 3-91,-1 1 1,2-3-1,-3 5 1,3 1-34,1 1 0,-4 2 1,3-1-1,-1-2 78,4-2 1,3-4 0,1 4-161,0-3 0,0 0 125,0-5 0,5-6 0,4-3 3,3-2 0,1-2 0,-2-2 0,-1-4 65,-1-7 1,-1 0 0,5-4 0,0 3 25,0 1 0,-4 0 0,-2 0 79,-1 0 0,-2 4 0,-2 2 145,2 1 0,-4-2 0,1 2-74,-3-1 0,-8 4 1,1-1-1,-3 2-172,-1 2 0,5 0 0,-1 0 0,-1 0-365,-1 0 1,2 2 0,0 2 377,-1 4 0,-1 4 0,-2 1 0</inkml:trace>
  <inkml:trace contextRef="#ctx0" brushRef="#br0" timeOffset="741">494 453 7676,'0'13'2696,"0"-6"-2175,0-1-2097,0-6 1576,0 0 0,6 0 0,1 0 0</inkml:trace>
  <inkml:trace contextRef="#ctx0" brushRef="#br0" timeOffset="1353">740 104 7479,'-1'-8'1183,"-4"4"797,4 3-1759,-5 1 1,2 1-106,0 3 1,-1-1-1,4 5 1,-2-1 0,-1 0 1,-1 2-1,5 4-386,0 0 1,0 1 0,0 2 0,0 1 141,0-1 1,5 0-1,0 0 1,1 1 61,0-1 0,3-2 0,-5-1 0,0 0-9,2 0 0,-3 0 1,4 0-76,-1 0 1,0-5 80,-2 1 505,-3 0-352,5 4 0,-7-5 0,-4 0-13,-3-3 0,-4 0 0,-1-5-117,0 0 4,0 0 1,5 0 0,-1 0 0,-1 0-264,-2 0 1,1-2-1,1-1 1,1-2-350,-1-3 1,4 4 652,2-5 0,-3 1 0,0-5 0</inkml:trace>
  <inkml:trace contextRef="#ctx0" brushRef="#br0" timeOffset="1569">778 178 8969,'2'8'555,"2"-4"0,-1 2-1019,5-2 1,1 0-1657,4-4 2120,-6 0 0,-1 6 0,-6 1 0</inkml:trace>
  <inkml:trace contextRef="#ctx0" brushRef="#br0" timeOffset="1900">999 373 11326,'0'13'-27,"-4"0"1,-2 0-1,1 0-890,-1 0 917,2 0 0,-2 0 0,-1 0 0</inkml:trace>
  <inkml:trace contextRef="#ctx0" brushRef="#br0" timeOffset="2658">1323 91 12136,'13'5'93,"-1"-2"0,-2 5 0,-1-3-35,1-2 1,1 3 0,1 0-1,-2 1-302,-2 3 0,0-3 1,0 2-1,-2 1-199,0 1 1,-5 4 0,2 1 125,-6 1 1,0 0-1,-5-4 1,-2 2 101,-2 2 0,-5-3 0,-2 4 0,0-4 82,1-1 0,-5 4 0,1 0 0,-1-1 187,1-1 0,4-7 0,5 0 1234,0-3-1,0 0-1094,6-5 0,2 0 0,10-2 0,3-1-5,4-1 1,1-2-1,0 3 1,1-2 30,3-3 0,-2 6 0,2-3 1,-3 4-114,-1 1 1,0 0 0,0 0-1,0 0 178,0 0 0,0 0-389,0 0 0,-1 1 0,-2 2-1690,-2 1-153,-5 1 70,3-5 1878,-6 0 0,0 0 0,0 0 0</inkml:trace>
  <inkml:trace contextRef="#ctx0" brushRef="#br0" timeOffset="3111">1701 13 7647,'0'-7'1836,"0"1"-1338,0 6 0,2 0 0,2 1-194,5 4 0,-2 1 0,0 4 1,0 0-4,0 4 1,-2-1 0,2 6-1,0-1-108,0 4 0,-4-2 0,2 2 0,-4 1-94,-1 1 0,-1 2 0,-4 0 1,-3 0-283,-4 0 1,-1 0 0,-1 0 0,-2-2-835,-1-2 1,-1 1-1,5-6 1017,0-1 0,0-7 0,0-3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0:08.938"/>
    </inkml:context>
    <inkml:brush xml:id="br0">
      <inkml:brushProperty name="width" value="0.08578" units="cm"/>
      <inkml:brushProperty name="height" value="0.08578" units="cm"/>
      <inkml:brushProperty name="color" value="#66CC00"/>
    </inkml:brush>
  </inkml:definitions>
  <inkml:trace contextRef="#ctx0" brushRef="#br0">13 0 11577,'11'9'763,"-1"-2"-637,-1-1 0,-6 4 1,3-1-1,-2 2-67,0 2 1,5 0 0,-3 0 24,1 0 1,-3 4 0,3 1 0,1-1 0,-1 0-258,3 0 1,-3 1 0,2-5 0,-1 0 62,-1 0 1,5 0-1,-5 0 1,2-2-163,-1-2 1,-3 1 47,3-6 1,0 2-935,0-2-870,-2-2 937,-6 3 1091,-6-10 0,-1-3 0,-6-5 0</inkml:trace>
  <inkml:trace contextRef="#ctx0" brushRef="#br0" timeOffset="336">195 39 7767,'7'0'1007,"-1"0"-634,-6 0-22,0 0 1,-4 2 0,-2 2-169,-1 5 1,2-2 0,-3 2 0,-2 1 3,-2 1 0,-1 6 0,2 2 0,1 0-230,1 0 1,0 2-1,-4-2 1,0 1-224,1 3 0,-1-3 1,0 0-1,1-1 17,3-3 1,-1-2 0,6-1-1265,1 0 1185,2-6 0,2-2 328,3-10 0,4-7 0,5-9 0</inkml:trace>
  <inkml:trace contextRef="#ctx0" brushRef="#br0" timeOffset="1042">285 220 10686,'8'-2'135,"1"-1"-203,1-1 1,-3 0 26,2 4 1,-5 0 28,5 0-265,-6 0 308,3 0 1,-6 1 97,0 4 34,0-4 78,0 5-45,0-6-155,0 0 0,0 5-45,0 4 0,0-2 0,0 2-85,0 1 0,0 2 0,0 1-82,0-1 1,0 1 0,0 0-160,0 0 0,0-4 0,0 0-609,0 1 1,0-3 938,0 2 0,-6-1 0,-1 5 0</inkml:trace>
  <inkml:trace contextRef="#ctx0" brushRef="#br0" timeOffset="1370">273 455 10140,'13'0'298,"-5"0"0,1 0-95,1 0 1,2 0 0,1 0-130,0 0 0,-5 0-285,1 0 0,-5 0-594,5 0-434,-6 0 1239,3 0 0,-6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7T23:10:04.696"/>
    </inkml:context>
    <inkml:brush xml:id="br0">
      <inkml:brushProperty name="width" value="0.08578" units="cm"/>
      <inkml:brushProperty name="height" value="0.08578" units="cm"/>
      <inkml:brushProperty name="color" value="#66CC00"/>
    </inkml:brush>
  </inkml:definitions>
  <inkml:trace contextRef="#ctx0" brushRef="#br0">52 104 6917,'7'0'1165,"1"0"-832,-4 0 7,-3-5-72,5 3-151,-6-4 1,1 6 219,4 0 50,-4 0-170,5 0-155,-6 0 0,0 6-161,0 3 0,-1-2-432,-4 2 407,4-6 0,-5 4 114,6-3 0,-1-2 133,-4 2-5,4-3 0,-6-1-1,2 0 1,4-1-75,-3-3 0,1 2 1,0-4-8,-2 1 1,1 2-44,4-6 1,0 0 27,0-4 0,4 5 54,1-1-76,5 6 0,-7-2 1,5 5 0,-5-2-6,2-2 1,-3 2 0,1-1 47,2 6 1,0 0-40,0 6 0,-4 0 1,5 2-24,0-2-35,-5 2 75,5-4-8,-6 6 0,-2-4 48,-2 0 0,-3-6-31,-6 1 1,4-3-54,1-1 1,3 0-63,-3 0 1,1-5 47,-2-4 1,3 2-25,6-2 1,0 0 39,0-4 1,0 5 85,0-1 1,0 5-40,0-5 1,4 5 78,1-5-79,5 6 0,-7-2-39,5 5 0,-3 0 28,3 0 1,-5 1 0,3 2-31,0 1 1,-5 6-55,4-1 1,-4-2 1,-1 2 172,6-1-32,-5 5 0,3-5 0,-6-3-5,-3 1 0,0-4-32,0 2 0,-2-3-14,-6-1 1,4 0-43,1 0 1,3 0 25,-3 0 1,1-1-13,-2-3 0,2-2 1,4-4-66,-1 1 0,-1 5 21,5-5 0,0 0-25,0-3 1,2 3 44,2 0 1,-1 6 0,4-2 49,-1-1 0,2 3 0,-2-4 77,1 1 0,-2 2 15,3 4 0,-3 0-65,3 0 1,-3 0-44,3 0 1,-3 4 0,2 2-2,-1 1 1,-2-3-1,-3 3-38,4-1 1,-4 4 42,3-1 0,-2-2 0,-2 2 109,0 1 0,0-3 31,0 2 0,-2-5-7,-2 5 1,1-5-92,-5 5 1,-1-6-100,-4 1 0,4-3-16,1-1 1,-1 0 20,-4 0 1,4 0 0,2-1 0,0-2-4,0-1 0,4-2 1,-3 3-47,0-1 1,5-2-1,-3 2-26,2-5 1,2 2 23,0-2 1,0 0 49,0-3 0,2 3 91,2 0 1,-1 5-9,6-5 1,-5 6 121,5-1 0,-1 3-72,5 1 0,-4 0-56,-1 0 0,-3 0-63,3 0-73,-5 0 84,9 0 1,-9 4-1,4 2 1,-1 1 1,-2-3 81,-4 5 0,0-5 0,0 5 32,0 1 0,0-3-15,0 2 0,-2-2-26,-2 2 0,1 1 115,-5-6-123,5 0 1,-4-4-1,4 2 85,-2 2-124,-5-2-17,3 3 0,-4-10-47,2-4 0,-1 2-154,6-2 0,-1 0 76,5-4 0,0 0 56,0 1 0,0 3-27,0 0 107,0 6 0,5-4 101,-1 3 1,6 1 1,-1-6 1,-2 6-39,1-1 0,-3 3 5,3 1 1,1 0-21,4 0 0,-6 1 5,-3 3 0,2-1-43,-1 6 0,0-2 0,-2 3-18,2-1 0,-1-5 45,-4 5 1,0-1 57,0 5 1,0-4-76,0 0 0,0-5 0,-2 3 0,0 0-15,-3 1 0,-1-5 1,4 2 43,-3 1 1,-5-5-52,2 4 0,0 1 47,0-2 1,-1 0-4,-4-4 0,0-4 1,2-2-51,2-1 1,2 4-1,4-3-49,-1 1 1,-2-1-322,1-3 0,4-2 41,-3 2 1,2-3 235,2-1 1,0 5 0,0-1-48,0-1 1,5 3 318,-1-2 0,6 1-14,-1-5 0,-2 5-97,1 4 0,-3-2 24,3 2 0,1 0-12,4 4 0,-4 0 52,-1 0-87,-5 0 0,4 1 0,-2 4-14,3 3 1,-2-1-1,0 1 36,0-3 1,-5 5 0,5-2 33,0-1 1,-5 0 7,3-3 0,-2 4-54,-2 4 0,0 1 1,-2-1-30,-2-3 0,3-2 0,-5-4-49,0 1 1,3 5 49,-5-5 1,-1 5 19,-4-5 1,1 2 0,2-3 156,2 1 0,3 0-133,-3-4 1,1-1 0,-4-2-141,3-1 0,4-2 0,-4 1-91,3-3 1,-4 1 95,5-2 0,-1 5-331,5-5 161,0 0 1,0 1 16,0-1 1,0 5-52,0-5 134,0 1 0,5-5 201,-1 0 1,5 4 109,-5 0 0,6 5-25,-1-5 1,-2 6-88,1-1 0,1 3 61,4 1 0,-4 0-51,-1 0 1,-3 0 20,3 0 1,-1 1-21,2 3 1,1 4-1,-5 5 1,0-2-1,-2-1-7,1-1 1,1-5 0,-5 5 23,0 1 0,0-3 1,-2 0-52,-2-1 1,1 3 0,-4-4-33,1 3 0,0-5 1,4 2-1,-4 0-27,-1-1 1,2 0 0,-3-2-52,-2 2 0,-2-3-46,-1 4 0,0-4 0,2-2-413,2-4 0,-1 3 0,6-7-640,1-1 1,1 3 1172,2-2 0,0 0 0,0-4 0</inkml:trace>
</inkml:ink>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{154F1F15-8315-9646-B819-AB4683A1BF99}tf10002081.dotx</Template>
  <TotalTime>341</TotalTime>
  <Pages>4</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Xuenan Wang</cp:lastModifiedBy>
  <cp:revision>55</cp:revision>
  <dcterms:created xsi:type="dcterms:W3CDTF">2019-10-26T18:15:00Z</dcterms:created>
  <dcterms:modified xsi:type="dcterms:W3CDTF">2019-10-27T23:29:00Z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